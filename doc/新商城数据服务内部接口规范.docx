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B5ED8" w:rsidRPr="0020473A" w:rsidRDefault="00AB5ED8">
      <w:pPr>
        <w:pStyle w:val="aff0"/>
        <w:rPr>
          <w:rFonts w:ascii="微软雅黑" w:eastAsia="微软雅黑" w:hAnsi="微软雅黑"/>
        </w:rPr>
      </w:pPr>
    </w:p>
    <w:p w:rsidR="00AB5ED8" w:rsidRPr="0020473A" w:rsidRDefault="00AB5ED8">
      <w:pPr>
        <w:pStyle w:val="aff0"/>
        <w:rPr>
          <w:rFonts w:ascii="微软雅黑" w:eastAsia="微软雅黑" w:hAnsi="微软雅黑"/>
        </w:rPr>
      </w:pPr>
    </w:p>
    <w:p w:rsidR="006F48BC" w:rsidRPr="0020473A" w:rsidRDefault="0017729B" w:rsidP="0020473A">
      <w:pPr>
        <w:pStyle w:val="aff0"/>
        <w:rPr>
          <w:rFonts w:ascii="微软雅黑" w:eastAsia="微软雅黑" w:hAnsi="微软雅黑"/>
        </w:rPr>
      </w:pPr>
      <w:r w:rsidRPr="0017729B">
        <w:rPr>
          <w:rFonts w:ascii="微软雅黑" w:eastAsia="微软雅黑" w:hAnsi="微软雅黑" w:hint="eastAsia"/>
          <w:sz w:val="52"/>
        </w:rPr>
        <w:t>新商城数据服务内部接口规范</w:t>
      </w:r>
    </w:p>
    <w:p w:rsidR="00AB5ED8" w:rsidRPr="0020473A" w:rsidRDefault="00AC1B52" w:rsidP="002E0D28">
      <w:pPr>
        <w:pStyle w:val="aff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v1版</w:t>
      </w:r>
    </w:p>
    <w:p w:rsidR="00AB5ED8" w:rsidRPr="0020473A" w:rsidRDefault="00AB5ED8">
      <w:pPr>
        <w:pStyle w:val="aff0"/>
        <w:rPr>
          <w:rFonts w:ascii="微软雅黑" w:eastAsia="微软雅黑" w:hAnsi="微软雅黑"/>
        </w:rPr>
      </w:pPr>
    </w:p>
    <w:p w:rsidR="00AB5ED8" w:rsidRPr="0020473A" w:rsidRDefault="00AB5ED8">
      <w:pPr>
        <w:pStyle w:val="aff0"/>
        <w:rPr>
          <w:rFonts w:ascii="微软雅黑" w:eastAsia="微软雅黑" w:hAnsi="微软雅黑"/>
        </w:rPr>
      </w:pPr>
    </w:p>
    <w:p w:rsidR="00AB5ED8" w:rsidRPr="0020473A" w:rsidRDefault="00AB5ED8">
      <w:pPr>
        <w:pStyle w:val="aff0"/>
        <w:rPr>
          <w:rFonts w:ascii="微软雅黑" w:eastAsia="微软雅黑" w:hAnsi="微软雅黑"/>
        </w:rPr>
      </w:pPr>
    </w:p>
    <w:p w:rsidR="00AB5ED8" w:rsidRPr="0020473A" w:rsidRDefault="00AB5ED8">
      <w:pPr>
        <w:pStyle w:val="aff0"/>
        <w:rPr>
          <w:rFonts w:ascii="微软雅黑" w:eastAsia="微软雅黑" w:hAnsi="微软雅黑"/>
        </w:rPr>
      </w:pPr>
    </w:p>
    <w:p w:rsidR="00AB5ED8" w:rsidRPr="0020473A" w:rsidRDefault="00AB5ED8">
      <w:pPr>
        <w:pStyle w:val="aff0"/>
        <w:rPr>
          <w:rFonts w:ascii="微软雅黑" w:eastAsia="微软雅黑" w:hAnsi="微软雅黑"/>
        </w:rPr>
      </w:pPr>
    </w:p>
    <w:p w:rsidR="0065057B" w:rsidRPr="0020473A" w:rsidRDefault="0065057B">
      <w:pPr>
        <w:pStyle w:val="aff0"/>
        <w:rPr>
          <w:rFonts w:ascii="微软雅黑" w:eastAsia="微软雅黑" w:hAnsi="微软雅黑"/>
        </w:rPr>
      </w:pPr>
    </w:p>
    <w:p w:rsidR="0065057B" w:rsidRPr="0020473A" w:rsidRDefault="0065057B">
      <w:pPr>
        <w:pStyle w:val="aff0"/>
        <w:rPr>
          <w:rFonts w:ascii="微软雅黑" w:eastAsia="微软雅黑" w:hAnsi="微软雅黑"/>
        </w:rPr>
      </w:pPr>
    </w:p>
    <w:p w:rsidR="00AB5ED8" w:rsidRPr="0020473A" w:rsidRDefault="00AB5ED8">
      <w:pPr>
        <w:pStyle w:val="aff0"/>
        <w:rPr>
          <w:rFonts w:ascii="微软雅黑" w:eastAsia="微软雅黑" w:hAnsi="微软雅黑"/>
        </w:rPr>
      </w:pPr>
    </w:p>
    <w:p w:rsidR="00AB5ED8" w:rsidRPr="0020473A" w:rsidRDefault="00AB5ED8">
      <w:pPr>
        <w:pStyle w:val="aff0"/>
        <w:rPr>
          <w:rFonts w:ascii="微软雅黑" w:eastAsia="微软雅黑" w:hAnsi="微软雅黑"/>
        </w:rPr>
      </w:pPr>
    </w:p>
    <w:p w:rsidR="00AB5ED8" w:rsidRPr="0020473A" w:rsidRDefault="00AB5ED8">
      <w:pPr>
        <w:pStyle w:val="aff0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北京宽连十方技术有限公司</w:t>
      </w:r>
    </w:p>
    <w:p w:rsidR="00AB5ED8" w:rsidRPr="0020473A" w:rsidRDefault="00665105">
      <w:pPr>
        <w:pStyle w:val="aff0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/>
        </w:rPr>
        <w:t>201</w:t>
      </w:r>
      <w:r w:rsidR="0020473A">
        <w:rPr>
          <w:rFonts w:ascii="微软雅黑" w:eastAsia="微软雅黑" w:hAnsi="微软雅黑"/>
        </w:rPr>
        <w:t>3</w:t>
      </w:r>
      <w:r w:rsidRPr="0020473A">
        <w:rPr>
          <w:rFonts w:ascii="微软雅黑" w:eastAsia="微软雅黑" w:hAnsi="微软雅黑"/>
        </w:rPr>
        <w:t>-</w:t>
      </w:r>
      <w:r w:rsidR="0020473A">
        <w:rPr>
          <w:rFonts w:ascii="微软雅黑" w:eastAsia="微软雅黑" w:hAnsi="微软雅黑"/>
        </w:rPr>
        <w:t>08</w:t>
      </w:r>
      <w:r w:rsidRPr="0020473A">
        <w:rPr>
          <w:rFonts w:ascii="微软雅黑" w:eastAsia="微软雅黑" w:hAnsi="微软雅黑"/>
        </w:rPr>
        <w:t>-</w:t>
      </w:r>
      <w:r w:rsidR="0020473A">
        <w:rPr>
          <w:rFonts w:ascii="微软雅黑" w:eastAsia="微软雅黑" w:hAnsi="微软雅黑"/>
        </w:rPr>
        <w:t>13</w:t>
      </w:r>
    </w:p>
    <w:p w:rsidR="00AB5ED8" w:rsidRPr="0020473A" w:rsidRDefault="00AB5ED8">
      <w:pPr>
        <w:jc w:val="center"/>
        <w:rPr>
          <w:rFonts w:ascii="微软雅黑" w:eastAsia="微软雅黑" w:hAnsi="微软雅黑"/>
          <w:b/>
          <w:sz w:val="28"/>
        </w:rPr>
      </w:pPr>
      <w:r w:rsidRPr="0020473A">
        <w:rPr>
          <w:rFonts w:ascii="微软雅黑" w:eastAsia="微软雅黑" w:hAnsi="微软雅黑"/>
        </w:rPr>
        <w:br w:type="page"/>
      </w:r>
      <w:r w:rsidRPr="0020473A">
        <w:rPr>
          <w:rFonts w:ascii="微软雅黑" w:eastAsia="微软雅黑" w:hAnsi="微软雅黑" w:hint="eastAsia"/>
          <w:b/>
          <w:sz w:val="28"/>
        </w:rPr>
        <w:lastRenderedPageBreak/>
        <w:t>修改记录</w:t>
      </w:r>
    </w:p>
    <w:tbl>
      <w:tblPr>
        <w:tblW w:w="93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34"/>
        <w:gridCol w:w="1134"/>
        <w:gridCol w:w="1701"/>
        <w:gridCol w:w="1698"/>
        <w:gridCol w:w="2552"/>
      </w:tblGrid>
      <w:tr w:rsidR="00AB5ED8" w:rsidRPr="0020473A" w:rsidTr="0020473A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5ED8" w:rsidRPr="0020473A" w:rsidRDefault="00AB5ED8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  <w:r w:rsidRPr="0020473A">
              <w:rPr>
                <w:rFonts w:ascii="微软雅黑" w:eastAsia="微软雅黑" w:hAnsi="微软雅黑" w:hint="eastAsia"/>
              </w:rPr>
              <w:t>文件编号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5ED8" w:rsidRPr="0020473A" w:rsidRDefault="00AB5ED8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  <w:r w:rsidRPr="0020473A">
              <w:rPr>
                <w:rFonts w:ascii="微软雅黑" w:eastAsia="微软雅黑" w:hAnsi="微软雅黑" w:hint="eastAsia"/>
              </w:rPr>
              <w:t>版本号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5ED8" w:rsidRPr="0020473A" w:rsidRDefault="00AB5ED8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  <w:r w:rsidRPr="0020473A">
              <w:rPr>
                <w:rFonts w:ascii="微软雅黑" w:eastAsia="微软雅黑" w:hAnsi="微软雅黑" w:hint="eastAsia"/>
              </w:rPr>
              <w:t>拟制人</w:t>
            </w:r>
            <w:r w:rsidRPr="0020473A">
              <w:rPr>
                <w:rFonts w:ascii="微软雅黑" w:eastAsia="微软雅黑" w:hAnsi="微软雅黑"/>
              </w:rPr>
              <w:t>/</w:t>
            </w:r>
          </w:p>
          <w:p w:rsidR="00AB5ED8" w:rsidRPr="0020473A" w:rsidRDefault="00AB5ED8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  <w:r w:rsidRPr="0020473A">
              <w:rPr>
                <w:rFonts w:ascii="微软雅黑" w:eastAsia="微软雅黑" w:hAnsi="微软雅黑" w:hint="eastAsia"/>
              </w:rPr>
              <w:t>修改人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5ED8" w:rsidRPr="0020473A" w:rsidRDefault="00AB5ED8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  <w:r w:rsidRPr="0020473A">
              <w:rPr>
                <w:rFonts w:ascii="微软雅黑" w:eastAsia="微软雅黑" w:hAnsi="微软雅黑" w:hint="eastAsia"/>
              </w:rPr>
              <w:t>拟制</w:t>
            </w:r>
            <w:r w:rsidRPr="0020473A">
              <w:rPr>
                <w:rFonts w:ascii="微软雅黑" w:eastAsia="微软雅黑" w:hAnsi="微软雅黑"/>
              </w:rPr>
              <w:t>/</w:t>
            </w:r>
            <w:r w:rsidRPr="0020473A">
              <w:rPr>
                <w:rFonts w:ascii="微软雅黑" w:eastAsia="微软雅黑" w:hAnsi="微软雅黑" w:hint="eastAsia"/>
              </w:rPr>
              <w:t>修改日期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5ED8" w:rsidRPr="0020473A" w:rsidRDefault="00AB5ED8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  <w:r w:rsidRPr="0020473A">
              <w:rPr>
                <w:rFonts w:ascii="微软雅黑" w:eastAsia="微软雅黑" w:hAnsi="微软雅黑" w:hint="eastAsia"/>
              </w:rPr>
              <w:t>更改理由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5ED8" w:rsidRPr="0020473A" w:rsidRDefault="00AB5ED8">
            <w:pPr>
              <w:pStyle w:val="af2"/>
              <w:rPr>
                <w:rFonts w:ascii="微软雅黑" w:eastAsia="微软雅黑" w:hAnsi="微软雅黑"/>
              </w:rPr>
            </w:pPr>
            <w:r w:rsidRPr="0020473A">
              <w:rPr>
                <w:rFonts w:ascii="微软雅黑" w:eastAsia="微软雅黑" w:hAnsi="微软雅黑" w:hint="eastAsia"/>
              </w:rPr>
              <w:t>主要更改内容</w:t>
            </w:r>
          </w:p>
          <w:p w:rsidR="00AB5ED8" w:rsidRPr="0020473A" w:rsidRDefault="00AB5ED8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  <w:r w:rsidRPr="0020473A">
              <w:rPr>
                <w:rFonts w:ascii="微软雅黑" w:eastAsia="微软雅黑" w:hAnsi="微软雅黑" w:hint="eastAsia"/>
              </w:rPr>
              <w:t>（写要点即可）</w:t>
            </w:r>
          </w:p>
        </w:tc>
      </w:tr>
      <w:tr w:rsidR="00AB5ED8" w:rsidRPr="0020473A" w:rsidTr="0020473A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ED8" w:rsidRPr="0020473A" w:rsidRDefault="00AB5ED8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ED8" w:rsidRPr="0020473A" w:rsidRDefault="00AB5ED8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ED8" w:rsidRPr="0020473A" w:rsidRDefault="00AB5ED8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ED8" w:rsidRPr="0020473A" w:rsidRDefault="00AB5ED8" w:rsidP="00F84B84">
            <w:pPr>
              <w:pStyle w:val="af2"/>
              <w:ind w:firstLine="0"/>
              <w:rPr>
                <w:rFonts w:ascii="微软雅黑" w:eastAsia="微软雅黑" w:hAnsi="微软雅黑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ED8" w:rsidRPr="0020473A" w:rsidRDefault="00AB5ED8">
            <w:pPr>
              <w:pStyle w:val="af2"/>
              <w:ind w:firstLine="0"/>
              <w:rPr>
                <w:rFonts w:ascii="微软雅黑" w:eastAsia="微软雅黑" w:hAnsi="微软雅黑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ED8" w:rsidRPr="0020473A" w:rsidRDefault="00AB5ED8">
            <w:pPr>
              <w:pStyle w:val="af2"/>
              <w:ind w:firstLine="0"/>
              <w:rPr>
                <w:rFonts w:ascii="微软雅黑" w:eastAsia="微软雅黑" w:hAnsi="微软雅黑"/>
              </w:rPr>
            </w:pPr>
          </w:p>
        </w:tc>
      </w:tr>
      <w:tr w:rsidR="00F60575" w:rsidRPr="0020473A" w:rsidTr="0020473A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575" w:rsidRPr="0020473A" w:rsidRDefault="00F60575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575" w:rsidRPr="0020473A" w:rsidRDefault="00F60575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575" w:rsidRPr="0020473A" w:rsidRDefault="00F60575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575" w:rsidRPr="0020473A" w:rsidRDefault="00F60575" w:rsidP="00F84B84">
            <w:pPr>
              <w:pStyle w:val="af2"/>
              <w:ind w:firstLine="0"/>
              <w:rPr>
                <w:rFonts w:ascii="微软雅黑" w:eastAsia="微软雅黑" w:hAnsi="微软雅黑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575" w:rsidRPr="0020473A" w:rsidRDefault="00F60575">
            <w:pPr>
              <w:pStyle w:val="af2"/>
              <w:ind w:firstLine="0"/>
              <w:rPr>
                <w:rFonts w:ascii="微软雅黑" w:eastAsia="微软雅黑" w:hAnsi="微软雅黑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575" w:rsidRPr="0020473A" w:rsidRDefault="00F60575">
            <w:pPr>
              <w:pStyle w:val="af2"/>
              <w:ind w:firstLine="0"/>
              <w:rPr>
                <w:rFonts w:ascii="微软雅黑" w:eastAsia="微软雅黑" w:hAnsi="微软雅黑"/>
              </w:rPr>
            </w:pPr>
          </w:p>
        </w:tc>
      </w:tr>
      <w:tr w:rsidR="00F60575" w:rsidRPr="0020473A" w:rsidTr="0020473A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575" w:rsidRPr="0020473A" w:rsidRDefault="00F60575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575" w:rsidRPr="0020473A" w:rsidRDefault="00F60575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575" w:rsidRPr="0020473A" w:rsidRDefault="00F60575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575" w:rsidRPr="0020473A" w:rsidRDefault="00F60575" w:rsidP="00F84B84">
            <w:pPr>
              <w:pStyle w:val="af2"/>
              <w:ind w:firstLine="0"/>
              <w:rPr>
                <w:rFonts w:ascii="微软雅黑" w:eastAsia="微软雅黑" w:hAnsi="微软雅黑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575" w:rsidRPr="0020473A" w:rsidRDefault="00F60575">
            <w:pPr>
              <w:pStyle w:val="af2"/>
              <w:ind w:firstLine="0"/>
              <w:rPr>
                <w:rFonts w:ascii="微软雅黑" w:eastAsia="微软雅黑" w:hAnsi="微软雅黑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575" w:rsidRPr="0020473A" w:rsidRDefault="00F60575">
            <w:pPr>
              <w:pStyle w:val="af2"/>
              <w:ind w:firstLine="0"/>
              <w:rPr>
                <w:rFonts w:ascii="微软雅黑" w:eastAsia="微软雅黑" w:hAnsi="微软雅黑"/>
              </w:rPr>
            </w:pPr>
          </w:p>
        </w:tc>
      </w:tr>
      <w:tr w:rsidR="0022281B" w:rsidRPr="0020473A" w:rsidTr="0020473A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81B" w:rsidRPr="0020473A" w:rsidRDefault="0022281B" w:rsidP="00CA70BC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81B" w:rsidRPr="0020473A" w:rsidRDefault="0022281B" w:rsidP="0022281B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81B" w:rsidRPr="0020473A" w:rsidRDefault="0022281B" w:rsidP="00CA70BC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81B" w:rsidRPr="0020473A" w:rsidRDefault="0022281B" w:rsidP="0022281B">
            <w:pPr>
              <w:pStyle w:val="af2"/>
              <w:ind w:firstLine="0"/>
              <w:rPr>
                <w:rFonts w:ascii="微软雅黑" w:eastAsia="微软雅黑" w:hAnsi="微软雅黑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81B" w:rsidRPr="0020473A" w:rsidRDefault="0022281B" w:rsidP="00CA70BC">
            <w:pPr>
              <w:pStyle w:val="af2"/>
              <w:ind w:firstLine="0"/>
              <w:rPr>
                <w:rFonts w:ascii="微软雅黑" w:eastAsia="微软雅黑" w:hAnsi="微软雅黑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81B" w:rsidRPr="0020473A" w:rsidRDefault="0022281B" w:rsidP="00264CA4">
            <w:pPr>
              <w:pStyle w:val="af2"/>
              <w:ind w:firstLine="0"/>
              <w:rPr>
                <w:rFonts w:ascii="微软雅黑" w:eastAsia="微软雅黑" w:hAnsi="微软雅黑"/>
              </w:rPr>
            </w:pPr>
          </w:p>
        </w:tc>
      </w:tr>
      <w:tr w:rsidR="0022281B" w:rsidRPr="0020473A" w:rsidTr="0020473A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81B" w:rsidRPr="0020473A" w:rsidRDefault="0022281B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81B" w:rsidRPr="0020473A" w:rsidRDefault="0022281B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81B" w:rsidRPr="0020473A" w:rsidRDefault="0022281B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81B" w:rsidRPr="0020473A" w:rsidRDefault="0022281B" w:rsidP="00F84B84">
            <w:pPr>
              <w:pStyle w:val="af2"/>
              <w:ind w:firstLine="0"/>
              <w:rPr>
                <w:rFonts w:ascii="微软雅黑" w:eastAsia="微软雅黑" w:hAnsi="微软雅黑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81B" w:rsidRPr="0020473A" w:rsidRDefault="0022281B">
            <w:pPr>
              <w:pStyle w:val="af2"/>
              <w:ind w:firstLine="0"/>
              <w:rPr>
                <w:rFonts w:ascii="微软雅黑" w:eastAsia="微软雅黑" w:hAnsi="微软雅黑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81B" w:rsidRPr="0020473A" w:rsidRDefault="0022281B">
            <w:pPr>
              <w:pStyle w:val="af2"/>
              <w:ind w:firstLine="0"/>
              <w:rPr>
                <w:rFonts w:ascii="微软雅黑" w:eastAsia="微软雅黑" w:hAnsi="微软雅黑"/>
              </w:rPr>
            </w:pPr>
          </w:p>
        </w:tc>
      </w:tr>
    </w:tbl>
    <w:p w:rsidR="00F0579B" w:rsidRPr="0020473A" w:rsidRDefault="00F0579B" w:rsidP="001E6AF6">
      <w:pPr>
        <w:pStyle w:val="TOC"/>
        <w:jc w:val="center"/>
        <w:rPr>
          <w:rFonts w:ascii="微软雅黑" w:eastAsia="微软雅黑" w:hAnsi="微软雅黑"/>
          <w:lang w:val="zh-CN"/>
        </w:rPr>
      </w:pPr>
    </w:p>
    <w:p w:rsidR="001E6AF6" w:rsidRPr="0020473A" w:rsidRDefault="00F0579B" w:rsidP="001E6AF6">
      <w:pPr>
        <w:pStyle w:val="TOC"/>
        <w:jc w:val="center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/>
          <w:lang w:val="zh-CN"/>
        </w:rPr>
        <w:br w:type="page"/>
      </w:r>
      <w:r w:rsidR="001E6AF6" w:rsidRPr="0020473A">
        <w:rPr>
          <w:rFonts w:ascii="微软雅黑" w:eastAsia="微软雅黑" w:hAnsi="微软雅黑"/>
          <w:lang w:val="zh-CN"/>
        </w:rPr>
        <w:lastRenderedPageBreak/>
        <w:t>目录</w:t>
      </w:r>
    </w:p>
    <w:p w:rsidR="002D1FE4" w:rsidRDefault="002D78C4">
      <w:pPr>
        <w:pStyle w:val="10"/>
        <w:tabs>
          <w:tab w:val="left" w:pos="453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20473A">
        <w:rPr>
          <w:rFonts w:ascii="微软雅黑" w:eastAsia="微软雅黑" w:hAnsi="微软雅黑"/>
        </w:rPr>
        <w:fldChar w:fldCharType="begin"/>
      </w:r>
      <w:r w:rsidR="00831793" w:rsidRPr="0020473A">
        <w:rPr>
          <w:rFonts w:ascii="微软雅黑" w:eastAsia="微软雅黑" w:hAnsi="微软雅黑"/>
        </w:rPr>
        <w:instrText xml:space="preserve"> TOC \o "1-3" \h \z \u </w:instrText>
      </w:r>
      <w:r w:rsidRPr="0020473A">
        <w:rPr>
          <w:rFonts w:ascii="微软雅黑" w:eastAsia="微软雅黑" w:hAnsi="微软雅黑"/>
        </w:rPr>
        <w:fldChar w:fldCharType="separate"/>
      </w:r>
      <w:hyperlink w:anchor="_Toc366158406" w:history="1">
        <w:r w:rsidR="002D1FE4" w:rsidRPr="009847F6">
          <w:rPr>
            <w:rStyle w:val="ab"/>
            <w:rFonts w:ascii="微软雅黑" w:eastAsia="微软雅黑" w:hAnsi="微软雅黑"/>
            <w:noProof/>
          </w:rPr>
          <w:t>1</w:t>
        </w:r>
        <w:r w:rsidR="002D1FE4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2D1FE4" w:rsidRPr="009847F6">
          <w:rPr>
            <w:rStyle w:val="ab"/>
            <w:rFonts w:ascii="微软雅黑" w:eastAsia="微软雅黑" w:hAnsi="微软雅黑" w:hint="eastAsia"/>
            <w:noProof/>
          </w:rPr>
          <w:t>简介</w:t>
        </w:r>
        <w:r w:rsidR="002D1FE4">
          <w:rPr>
            <w:noProof/>
            <w:webHidden/>
          </w:rPr>
          <w:tab/>
        </w:r>
        <w:r w:rsidR="002D1FE4">
          <w:rPr>
            <w:noProof/>
            <w:webHidden/>
          </w:rPr>
          <w:fldChar w:fldCharType="begin"/>
        </w:r>
        <w:r w:rsidR="002D1FE4">
          <w:rPr>
            <w:noProof/>
            <w:webHidden/>
          </w:rPr>
          <w:instrText xml:space="preserve"> PAGEREF _Toc366158406 \h </w:instrText>
        </w:r>
        <w:r w:rsidR="002D1FE4">
          <w:rPr>
            <w:noProof/>
            <w:webHidden/>
          </w:rPr>
        </w:r>
        <w:r w:rsidR="002D1FE4">
          <w:rPr>
            <w:noProof/>
            <w:webHidden/>
          </w:rPr>
          <w:fldChar w:fldCharType="separate"/>
        </w:r>
        <w:r w:rsidR="002D1FE4">
          <w:rPr>
            <w:noProof/>
            <w:webHidden/>
          </w:rPr>
          <w:t>5</w:t>
        </w:r>
        <w:r w:rsidR="002D1FE4">
          <w:rPr>
            <w:noProof/>
            <w:webHidden/>
          </w:rPr>
          <w:fldChar w:fldCharType="end"/>
        </w:r>
      </w:hyperlink>
    </w:p>
    <w:p w:rsidR="002D1FE4" w:rsidRDefault="0064071D">
      <w:pPr>
        <w:pStyle w:val="20"/>
        <w:tabs>
          <w:tab w:val="left" w:pos="79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66158407" w:history="1">
        <w:r w:rsidR="002D1FE4" w:rsidRPr="009847F6">
          <w:rPr>
            <w:rStyle w:val="ab"/>
            <w:rFonts w:ascii="微软雅黑" w:eastAsia="微软雅黑" w:hAnsi="微软雅黑"/>
            <w:noProof/>
          </w:rPr>
          <w:t>1.1</w:t>
        </w:r>
        <w:r w:rsidR="002D1FE4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2D1FE4" w:rsidRPr="009847F6">
          <w:rPr>
            <w:rStyle w:val="ab"/>
            <w:rFonts w:ascii="微软雅黑" w:eastAsia="微软雅黑" w:hAnsi="微软雅黑" w:hint="eastAsia"/>
            <w:noProof/>
          </w:rPr>
          <w:t>目的</w:t>
        </w:r>
        <w:r w:rsidR="002D1FE4">
          <w:rPr>
            <w:noProof/>
            <w:webHidden/>
          </w:rPr>
          <w:tab/>
        </w:r>
        <w:r w:rsidR="002D1FE4">
          <w:rPr>
            <w:noProof/>
            <w:webHidden/>
          </w:rPr>
          <w:fldChar w:fldCharType="begin"/>
        </w:r>
        <w:r w:rsidR="002D1FE4">
          <w:rPr>
            <w:noProof/>
            <w:webHidden/>
          </w:rPr>
          <w:instrText xml:space="preserve"> PAGEREF _Toc366158407 \h </w:instrText>
        </w:r>
        <w:r w:rsidR="002D1FE4">
          <w:rPr>
            <w:noProof/>
            <w:webHidden/>
          </w:rPr>
        </w:r>
        <w:r w:rsidR="002D1FE4">
          <w:rPr>
            <w:noProof/>
            <w:webHidden/>
          </w:rPr>
          <w:fldChar w:fldCharType="separate"/>
        </w:r>
        <w:r w:rsidR="002D1FE4">
          <w:rPr>
            <w:noProof/>
            <w:webHidden/>
          </w:rPr>
          <w:t>5</w:t>
        </w:r>
        <w:r w:rsidR="002D1FE4">
          <w:rPr>
            <w:noProof/>
            <w:webHidden/>
          </w:rPr>
          <w:fldChar w:fldCharType="end"/>
        </w:r>
      </w:hyperlink>
    </w:p>
    <w:p w:rsidR="002D1FE4" w:rsidRDefault="0064071D">
      <w:pPr>
        <w:pStyle w:val="10"/>
        <w:tabs>
          <w:tab w:val="left" w:pos="453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66158408" w:history="1">
        <w:r w:rsidR="002D1FE4" w:rsidRPr="009847F6">
          <w:rPr>
            <w:rStyle w:val="ab"/>
            <w:rFonts w:ascii="微软雅黑" w:eastAsia="微软雅黑" w:hAnsi="微软雅黑"/>
            <w:noProof/>
          </w:rPr>
          <w:t>2</w:t>
        </w:r>
        <w:r w:rsidR="002D1FE4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2D1FE4" w:rsidRPr="009847F6">
          <w:rPr>
            <w:rStyle w:val="ab"/>
            <w:rFonts w:ascii="微软雅黑" w:eastAsia="微软雅黑" w:hAnsi="微软雅黑" w:hint="eastAsia"/>
            <w:noProof/>
          </w:rPr>
          <w:t>数据格式</w:t>
        </w:r>
        <w:r w:rsidR="002D1FE4">
          <w:rPr>
            <w:noProof/>
            <w:webHidden/>
          </w:rPr>
          <w:tab/>
        </w:r>
        <w:r w:rsidR="002D1FE4">
          <w:rPr>
            <w:noProof/>
            <w:webHidden/>
          </w:rPr>
          <w:fldChar w:fldCharType="begin"/>
        </w:r>
        <w:r w:rsidR="002D1FE4">
          <w:rPr>
            <w:noProof/>
            <w:webHidden/>
          </w:rPr>
          <w:instrText xml:space="preserve"> PAGEREF _Toc366158408 \h </w:instrText>
        </w:r>
        <w:r w:rsidR="002D1FE4">
          <w:rPr>
            <w:noProof/>
            <w:webHidden/>
          </w:rPr>
        </w:r>
        <w:r w:rsidR="002D1FE4">
          <w:rPr>
            <w:noProof/>
            <w:webHidden/>
          </w:rPr>
          <w:fldChar w:fldCharType="separate"/>
        </w:r>
        <w:r w:rsidR="002D1FE4">
          <w:rPr>
            <w:noProof/>
            <w:webHidden/>
          </w:rPr>
          <w:t>5</w:t>
        </w:r>
        <w:r w:rsidR="002D1FE4">
          <w:rPr>
            <w:noProof/>
            <w:webHidden/>
          </w:rPr>
          <w:fldChar w:fldCharType="end"/>
        </w:r>
      </w:hyperlink>
    </w:p>
    <w:p w:rsidR="002D1FE4" w:rsidRDefault="0064071D">
      <w:pPr>
        <w:pStyle w:val="20"/>
        <w:tabs>
          <w:tab w:val="left" w:pos="79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66158409" w:history="1">
        <w:r w:rsidR="002D1FE4" w:rsidRPr="009847F6">
          <w:rPr>
            <w:rStyle w:val="ab"/>
            <w:rFonts w:ascii="微软雅黑" w:eastAsia="微软雅黑" w:hAnsi="微软雅黑"/>
            <w:noProof/>
          </w:rPr>
          <w:t>2.1</w:t>
        </w:r>
        <w:r w:rsidR="002D1FE4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2D1FE4" w:rsidRPr="009847F6">
          <w:rPr>
            <w:rStyle w:val="ab"/>
            <w:rFonts w:ascii="微软雅黑" w:eastAsia="微软雅黑" w:hAnsi="微软雅黑" w:hint="eastAsia"/>
            <w:noProof/>
          </w:rPr>
          <w:t>请求</w:t>
        </w:r>
        <w:r w:rsidR="002D1FE4" w:rsidRPr="009847F6">
          <w:rPr>
            <w:rStyle w:val="ab"/>
            <w:rFonts w:ascii="微软雅黑" w:eastAsia="微软雅黑" w:hAnsi="微软雅黑"/>
            <w:noProof/>
          </w:rPr>
          <w:t>URL</w:t>
        </w:r>
        <w:r w:rsidR="002D1FE4" w:rsidRPr="009847F6">
          <w:rPr>
            <w:rStyle w:val="ab"/>
            <w:rFonts w:ascii="微软雅黑" w:eastAsia="微软雅黑" w:hAnsi="微软雅黑" w:hint="eastAsia"/>
            <w:noProof/>
          </w:rPr>
          <w:t>说明</w:t>
        </w:r>
        <w:r w:rsidR="002D1FE4">
          <w:rPr>
            <w:noProof/>
            <w:webHidden/>
          </w:rPr>
          <w:tab/>
        </w:r>
        <w:r w:rsidR="002D1FE4">
          <w:rPr>
            <w:noProof/>
            <w:webHidden/>
          </w:rPr>
          <w:fldChar w:fldCharType="begin"/>
        </w:r>
        <w:r w:rsidR="002D1FE4">
          <w:rPr>
            <w:noProof/>
            <w:webHidden/>
          </w:rPr>
          <w:instrText xml:space="preserve"> PAGEREF _Toc366158409 \h </w:instrText>
        </w:r>
        <w:r w:rsidR="002D1FE4">
          <w:rPr>
            <w:noProof/>
            <w:webHidden/>
          </w:rPr>
        </w:r>
        <w:r w:rsidR="002D1FE4">
          <w:rPr>
            <w:noProof/>
            <w:webHidden/>
          </w:rPr>
          <w:fldChar w:fldCharType="separate"/>
        </w:r>
        <w:r w:rsidR="002D1FE4">
          <w:rPr>
            <w:noProof/>
            <w:webHidden/>
          </w:rPr>
          <w:t>5</w:t>
        </w:r>
        <w:r w:rsidR="002D1FE4">
          <w:rPr>
            <w:noProof/>
            <w:webHidden/>
          </w:rPr>
          <w:fldChar w:fldCharType="end"/>
        </w:r>
      </w:hyperlink>
    </w:p>
    <w:p w:rsidR="002D1FE4" w:rsidRDefault="0064071D">
      <w:pPr>
        <w:pStyle w:val="20"/>
        <w:tabs>
          <w:tab w:val="left" w:pos="79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66158410" w:history="1">
        <w:r w:rsidR="002D1FE4" w:rsidRPr="009847F6">
          <w:rPr>
            <w:rStyle w:val="ab"/>
            <w:rFonts w:ascii="微软雅黑" w:eastAsia="微软雅黑" w:hAnsi="微软雅黑"/>
            <w:noProof/>
          </w:rPr>
          <w:t>2.2</w:t>
        </w:r>
        <w:r w:rsidR="002D1FE4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2D1FE4" w:rsidRPr="009847F6">
          <w:rPr>
            <w:rStyle w:val="ab"/>
            <w:rFonts w:ascii="微软雅黑" w:eastAsia="微软雅黑" w:hAnsi="微软雅黑" w:hint="eastAsia"/>
            <w:noProof/>
          </w:rPr>
          <w:t>请求参数格式</w:t>
        </w:r>
        <w:r w:rsidR="002D1FE4">
          <w:rPr>
            <w:noProof/>
            <w:webHidden/>
          </w:rPr>
          <w:tab/>
        </w:r>
        <w:r w:rsidR="002D1FE4">
          <w:rPr>
            <w:noProof/>
            <w:webHidden/>
          </w:rPr>
          <w:fldChar w:fldCharType="begin"/>
        </w:r>
        <w:r w:rsidR="002D1FE4">
          <w:rPr>
            <w:noProof/>
            <w:webHidden/>
          </w:rPr>
          <w:instrText xml:space="preserve"> PAGEREF _Toc366158410 \h </w:instrText>
        </w:r>
        <w:r w:rsidR="002D1FE4">
          <w:rPr>
            <w:noProof/>
            <w:webHidden/>
          </w:rPr>
        </w:r>
        <w:r w:rsidR="002D1FE4">
          <w:rPr>
            <w:noProof/>
            <w:webHidden/>
          </w:rPr>
          <w:fldChar w:fldCharType="separate"/>
        </w:r>
        <w:r w:rsidR="002D1FE4">
          <w:rPr>
            <w:noProof/>
            <w:webHidden/>
          </w:rPr>
          <w:t>6</w:t>
        </w:r>
        <w:r w:rsidR="002D1FE4">
          <w:rPr>
            <w:noProof/>
            <w:webHidden/>
          </w:rPr>
          <w:fldChar w:fldCharType="end"/>
        </w:r>
      </w:hyperlink>
    </w:p>
    <w:p w:rsidR="002D1FE4" w:rsidRDefault="0064071D">
      <w:pPr>
        <w:pStyle w:val="20"/>
        <w:tabs>
          <w:tab w:val="left" w:pos="79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66158411" w:history="1">
        <w:r w:rsidR="002D1FE4" w:rsidRPr="009847F6">
          <w:rPr>
            <w:rStyle w:val="ab"/>
            <w:rFonts w:ascii="微软雅黑" w:eastAsia="微软雅黑" w:hAnsi="微软雅黑"/>
            <w:noProof/>
          </w:rPr>
          <w:t>2.1</w:t>
        </w:r>
        <w:r w:rsidR="002D1FE4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2D1FE4" w:rsidRPr="009847F6">
          <w:rPr>
            <w:rStyle w:val="ab"/>
            <w:rFonts w:ascii="微软雅黑" w:eastAsia="微软雅黑" w:hAnsi="微软雅黑" w:hint="eastAsia"/>
            <w:noProof/>
          </w:rPr>
          <w:t>返回包数据格式</w:t>
        </w:r>
        <w:r w:rsidR="002D1FE4">
          <w:rPr>
            <w:noProof/>
            <w:webHidden/>
          </w:rPr>
          <w:tab/>
        </w:r>
        <w:r w:rsidR="002D1FE4">
          <w:rPr>
            <w:noProof/>
            <w:webHidden/>
          </w:rPr>
          <w:fldChar w:fldCharType="begin"/>
        </w:r>
        <w:r w:rsidR="002D1FE4">
          <w:rPr>
            <w:noProof/>
            <w:webHidden/>
          </w:rPr>
          <w:instrText xml:space="preserve"> PAGEREF _Toc366158411 \h </w:instrText>
        </w:r>
        <w:r w:rsidR="002D1FE4">
          <w:rPr>
            <w:noProof/>
            <w:webHidden/>
          </w:rPr>
        </w:r>
        <w:r w:rsidR="002D1FE4">
          <w:rPr>
            <w:noProof/>
            <w:webHidden/>
          </w:rPr>
          <w:fldChar w:fldCharType="separate"/>
        </w:r>
        <w:r w:rsidR="002D1FE4">
          <w:rPr>
            <w:noProof/>
            <w:webHidden/>
          </w:rPr>
          <w:t>6</w:t>
        </w:r>
        <w:r w:rsidR="002D1FE4">
          <w:rPr>
            <w:noProof/>
            <w:webHidden/>
          </w:rPr>
          <w:fldChar w:fldCharType="end"/>
        </w:r>
      </w:hyperlink>
    </w:p>
    <w:p w:rsidR="002D1FE4" w:rsidRDefault="0064071D">
      <w:pPr>
        <w:pStyle w:val="10"/>
        <w:tabs>
          <w:tab w:val="left" w:pos="453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66158412" w:history="1">
        <w:r w:rsidR="002D1FE4" w:rsidRPr="009847F6">
          <w:rPr>
            <w:rStyle w:val="ab"/>
            <w:rFonts w:ascii="微软雅黑" w:eastAsia="微软雅黑" w:hAnsi="微软雅黑"/>
            <w:noProof/>
          </w:rPr>
          <w:t>3</w:t>
        </w:r>
        <w:r w:rsidR="002D1FE4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2D1FE4" w:rsidRPr="009847F6">
          <w:rPr>
            <w:rStyle w:val="ab"/>
            <w:rFonts w:ascii="微软雅黑" w:eastAsia="微软雅黑" w:hAnsi="微软雅黑" w:hint="eastAsia"/>
            <w:noProof/>
          </w:rPr>
          <w:t>接口定义</w:t>
        </w:r>
        <w:r w:rsidR="002D1FE4">
          <w:rPr>
            <w:noProof/>
            <w:webHidden/>
          </w:rPr>
          <w:tab/>
        </w:r>
        <w:r w:rsidR="002D1FE4">
          <w:rPr>
            <w:noProof/>
            <w:webHidden/>
          </w:rPr>
          <w:fldChar w:fldCharType="begin"/>
        </w:r>
        <w:r w:rsidR="002D1FE4">
          <w:rPr>
            <w:noProof/>
            <w:webHidden/>
          </w:rPr>
          <w:instrText xml:space="preserve"> PAGEREF _Toc366158412 \h </w:instrText>
        </w:r>
        <w:r w:rsidR="002D1FE4">
          <w:rPr>
            <w:noProof/>
            <w:webHidden/>
          </w:rPr>
        </w:r>
        <w:r w:rsidR="002D1FE4">
          <w:rPr>
            <w:noProof/>
            <w:webHidden/>
          </w:rPr>
          <w:fldChar w:fldCharType="separate"/>
        </w:r>
        <w:r w:rsidR="002D1FE4">
          <w:rPr>
            <w:noProof/>
            <w:webHidden/>
          </w:rPr>
          <w:t>7</w:t>
        </w:r>
        <w:r w:rsidR="002D1FE4">
          <w:rPr>
            <w:noProof/>
            <w:webHidden/>
          </w:rPr>
          <w:fldChar w:fldCharType="end"/>
        </w:r>
      </w:hyperlink>
    </w:p>
    <w:p w:rsidR="002D1FE4" w:rsidRDefault="0064071D">
      <w:pPr>
        <w:pStyle w:val="20"/>
        <w:tabs>
          <w:tab w:val="left" w:pos="79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66158413" w:history="1">
        <w:r w:rsidR="002D1FE4" w:rsidRPr="009847F6">
          <w:rPr>
            <w:rStyle w:val="ab"/>
            <w:rFonts w:ascii="微软雅黑" w:eastAsia="微软雅黑" w:hAnsi="微软雅黑"/>
            <w:noProof/>
          </w:rPr>
          <w:t>3.1</w:t>
        </w:r>
        <w:r w:rsidR="002D1FE4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2D1FE4" w:rsidRPr="009847F6">
          <w:rPr>
            <w:rStyle w:val="ab"/>
            <w:rFonts w:ascii="微软雅黑" w:eastAsia="微软雅黑" w:hAnsi="微软雅黑" w:hint="eastAsia"/>
            <w:noProof/>
          </w:rPr>
          <w:t>商品模块</w:t>
        </w:r>
        <w:r w:rsidR="002D1FE4">
          <w:rPr>
            <w:noProof/>
            <w:webHidden/>
          </w:rPr>
          <w:tab/>
        </w:r>
        <w:r w:rsidR="002D1FE4">
          <w:rPr>
            <w:noProof/>
            <w:webHidden/>
          </w:rPr>
          <w:fldChar w:fldCharType="begin"/>
        </w:r>
        <w:r w:rsidR="002D1FE4">
          <w:rPr>
            <w:noProof/>
            <w:webHidden/>
          </w:rPr>
          <w:instrText xml:space="preserve"> PAGEREF _Toc366158413 \h </w:instrText>
        </w:r>
        <w:r w:rsidR="002D1FE4">
          <w:rPr>
            <w:noProof/>
            <w:webHidden/>
          </w:rPr>
        </w:r>
        <w:r w:rsidR="002D1FE4">
          <w:rPr>
            <w:noProof/>
            <w:webHidden/>
          </w:rPr>
          <w:fldChar w:fldCharType="separate"/>
        </w:r>
        <w:r w:rsidR="002D1FE4">
          <w:rPr>
            <w:noProof/>
            <w:webHidden/>
          </w:rPr>
          <w:t>7</w:t>
        </w:r>
        <w:r w:rsidR="002D1FE4">
          <w:rPr>
            <w:noProof/>
            <w:webHidden/>
          </w:rPr>
          <w:fldChar w:fldCharType="end"/>
        </w:r>
      </w:hyperlink>
    </w:p>
    <w:p w:rsidR="002D1FE4" w:rsidRDefault="0064071D">
      <w:pPr>
        <w:pStyle w:val="30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66158414" w:history="1">
        <w:r w:rsidR="002D1FE4" w:rsidRPr="009847F6">
          <w:rPr>
            <w:rStyle w:val="ab"/>
            <w:rFonts w:ascii="微软雅黑" w:eastAsia="微软雅黑" w:hAnsi="微软雅黑"/>
            <w:noProof/>
          </w:rPr>
          <w:t>3.1.1</w:t>
        </w:r>
        <w:r w:rsidR="002D1FE4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2D1FE4" w:rsidRPr="009847F6">
          <w:rPr>
            <w:rStyle w:val="ab"/>
            <w:rFonts w:ascii="微软雅黑" w:eastAsia="微软雅黑" w:hAnsi="微软雅黑" w:hint="eastAsia"/>
            <w:noProof/>
          </w:rPr>
          <w:t>商品信息接口</w:t>
        </w:r>
        <w:r w:rsidR="002D1FE4">
          <w:rPr>
            <w:noProof/>
            <w:webHidden/>
          </w:rPr>
          <w:tab/>
        </w:r>
        <w:r w:rsidR="002D1FE4">
          <w:rPr>
            <w:noProof/>
            <w:webHidden/>
          </w:rPr>
          <w:fldChar w:fldCharType="begin"/>
        </w:r>
        <w:r w:rsidR="002D1FE4">
          <w:rPr>
            <w:noProof/>
            <w:webHidden/>
          </w:rPr>
          <w:instrText xml:space="preserve"> PAGEREF _Toc366158414 \h </w:instrText>
        </w:r>
        <w:r w:rsidR="002D1FE4">
          <w:rPr>
            <w:noProof/>
            <w:webHidden/>
          </w:rPr>
        </w:r>
        <w:r w:rsidR="002D1FE4">
          <w:rPr>
            <w:noProof/>
            <w:webHidden/>
          </w:rPr>
          <w:fldChar w:fldCharType="separate"/>
        </w:r>
        <w:r w:rsidR="002D1FE4">
          <w:rPr>
            <w:noProof/>
            <w:webHidden/>
          </w:rPr>
          <w:t>7</w:t>
        </w:r>
        <w:r w:rsidR="002D1FE4">
          <w:rPr>
            <w:noProof/>
            <w:webHidden/>
          </w:rPr>
          <w:fldChar w:fldCharType="end"/>
        </w:r>
      </w:hyperlink>
    </w:p>
    <w:p w:rsidR="002D1FE4" w:rsidRDefault="0064071D">
      <w:pPr>
        <w:pStyle w:val="30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66158415" w:history="1">
        <w:r w:rsidR="002D1FE4" w:rsidRPr="009847F6">
          <w:rPr>
            <w:rStyle w:val="ab"/>
            <w:rFonts w:ascii="微软雅黑" w:eastAsia="微软雅黑" w:hAnsi="微软雅黑"/>
            <w:noProof/>
          </w:rPr>
          <w:t>3.1.2</w:t>
        </w:r>
        <w:r w:rsidR="002D1FE4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2D1FE4" w:rsidRPr="009847F6">
          <w:rPr>
            <w:rStyle w:val="ab"/>
            <w:rFonts w:ascii="微软雅黑" w:eastAsia="微软雅黑" w:hAnsi="微软雅黑" w:hint="eastAsia"/>
            <w:noProof/>
          </w:rPr>
          <w:t>商品收藏接口</w:t>
        </w:r>
        <w:r w:rsidR="002D1FE4">
          <w:rPr>
            <w:noProof/>
            <w:webHidden/>
          </w:rPr>
          <w:tab/>
        </w:r>
        <w:r w:rsidR="002D1FE4">
          <w:rPr>
            <w:noProof/>
            <w:webHidden/>
          </w:rPr>
          <w:fldChar w:fldCharType="begin"/>
        </w:r>
        <w:r w:rsidR="002D1FE4">
          <w:rPr>
            <w:noProof/>
            <w:webHidden/>
          </w:rPr>
          <w:instrText xml:space="preserve"> PAGEREF _Toc366158415 \h </w:instrText>
        </w:r>
        <w:r w:rsidR="002D1FE4">
          <w:rPr>
            <w:noProof/>
            <w:webHidden/>
          </w:rPr>
        </w:r>
        <w:r w:rsidR="002D1FE4">
          <w:rPr>
            <w:noProof/>
            <w:webHidden/>
          </w:rPr>
          <w:fldChar w:fldCharType="separate"/>
        </w:r>
        <w:r w:rsidR="002D1FE4">
          <w:rPr>
            <w:noProof/>
            <w:webHidden/>
          </w:rPr>
          <w:t>8</w:t>
        </w:r>
        <w:r w:rsidR="002D1FE4">
          <w:rPr>
            <w:noProof/>
            <w:webHidden/>
          </w:rPr>
          <w:fldChar w:fldCharType="end"/>
        </w:r>
      </w:hyperlink>
    </w:p>
    <w:p w:rsidR="002D1FE4" w:rsidRDefault="0064071D">
      <w:pPr>
        <w:pStyle w:val="30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66158416" w:history="1">
        <w:r w:rsidR="002D1FE4" w:rsidRPr="009847F6">
          <w:rPr>
            <w:rStyle w:val="ab"/>
            <w:rFonts w:ascii="微软雅黑" w:eastAsia="微软雅黑" w:hAnsi="微软雅黑"/>
            <w:noProof/>
          </w:rPr>
          <w:t>3.1.3</w:t>
        </w:r>
        <w:r w:rsidR="002D1FE4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2D1FE4" w:rsidRPr="009847F6">
          <w:rPr>
            <w:rStyle w:val="ab"/>
            <w:rFonts w:ascii="微软雅黑" w:eastAsia="微软雅黑" w:hAnsi="微软雅黑" w:hint="eastAsia"/>
            <w:noProof/>
          </w:rPr>
          <w:t>商品评论查询接口</w:t>
        </w:r>
        <w:r w:rsidR="002D1FE4">
          <w:rPr>
            <w:noProof/>
            <w:webHidden/>
          </w:rPr>
          <w:tab/>
        </w:r>
        <w:r w:rsidR="002D1FE4">
          <w:rPr>
            <w:noProof/>
            <w:webHidden/>
          </w:rPr>
          <w:fldChar w:fldCharType="begin"/>
        </w:r>
        <w:r w:rsidR="002D1FE4">
          <w:rPr>
            <w:noProof/>
            <w:webHidden/>
          </w:rPr>
          <w:instrText xml:space="preserve"> PAGEREF _Toc366158416 \h </w:instrText>
        </w:r>
        <w:r w:rsidR="002D1FE4">
          <w:rPr>
            <w:noProof/>
            <w:webHidden/>
          </w:rPr>
        </w:r>
        <w:r w:rsidR="002D1FE4">
          <w:rPr>
            <w:noProof/>
            <w:webHidden/>
          </w:rPr>
          <w:fldChar w:fldCharType="separate"/>
        </w:r>
        <w:r w:rsidR="002D1FE4">
          <w:rPr>
            <w:noProof/>
            <w:webHidden/>
          </w:rPr>
          <w:t>8</w:t>
        </w:r>
        <w:r w:rsidR="002D1FE4">
          <w:rPr>
            <w:noProof/>
            <w:webHidden/>
          </w:rPr>
          <w:fldChar w:fldCharType="end"/>
        </w:r>
      </w:hyperlink>
    </w:p>
    <w:p w:rsidR="002D1FE4" w:rsidRDefault="0064071D">
      <w:pPr>
        <w:pStyle w:val="30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66158417" w:history="1">
        <w:r w:rsidR="002D1FE4" w:rsidRPr="009847F6">
          <w:rPr>
            <w:rStyle w:val="ab"/>
            <w:rFonts w:ascii="微软雅黑" w:eastAsia="微软雅黑" w:hAnsi="微软雅黑"/>
            <w:noProof/>
          </w:rPr>
          <w:t>3.1.4</w:t>
        </w:r>
        <w:r w:rsidR="002D1FE4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2D1FE4" w:rsidRPr="009847F6">
          <w:rPr>
            <w:rStyle w:val="ab"/>
            <w:rFonts w:ascii="微软雅黑" w:eastAsia="微软雅黑" w:hAnsi="微软雅黑" w:hint="eastAsia"/>
            <w:noProof/>
          </w:rPr>
          <w:t>商品咨询查询接口</w:t>
        </w:r>
        <w:r w:rsidR="002D1FE4">
          <w:rPr>
            <w:noProof/>
            <w:webHidden/>
          </w:rPr>
          <w:tab/>
        </w:r>
        <w:r w:rsidR="002D1FE4">
          <w:rPr>
            <w:noProof/>
            <w:webHidden/>
          </w:rPr>
          <w:fldChar w:fldCharType="begin"/>
        </w:r>
        <w:r w:rsidR="002D1FE4">
          <w:rPr>
            <w:noProof/>
            <w:webHidden/>
          </w:rPr>
          <w:instrText xml:space="preserve"> PAGEREF _Toc366158417 \h </w:instrText>
        </w:r>
        <w:r w:rsidR="002D1FE4">
          <w:rPr>
            <w:noProof/>
            <w:webHidden/>
          </w:rPr>
        </w:r>
        <w:r w:rsidR="002D1FE4">
          <w:rPr>
            <w:noProof/>
            <w:webHidden/>
          </w:rPr>
          <w:fldChar w:fldCharType="separate"/>
        </w:r>
        <w:r w:rsidR="002D1FE4">
          <w:rPr>
            <w:noProof/>
            <w:webHidden/>
          </w:rPr>
          <w:t>9</w:t>
        </w:r>
        <w:r w:rsidR="002D1FE4">
          <w:rPr>
            <w:noProof/>
            <w:webHidden/>
          </w:rPr>
          <w:fldChar w:fldCharType="end"/>
        </w:r>
      </w:hyperlink>
    </w:p>
    <w:p w:rsidR="002D1FE4" w:rsidRDefault="0064071D">
      <w:pPr>
        <w:pStyle w:val="20"/>
        <w:tabs>
          <w:tab w:val="left" w:pos="79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66158418" w:history="1">
        <w:r w:rsidR="002D1FE4" w:rsidRPr="009847F6">
          <w:rPr>
            <w:rStyle w:val="ab"/>
            <w:rFonts w:ascii="微软雅黑" w:eastAsia="微软雅黑" w:hAnsi="微软雅黑"/>
            <w:noProof/>
          </w:rPr>
          <w:t>3.2</w:t>
        </w:r>
        <w:r w:rsidR="002D1FE4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2D1FE4" w:rsidRPr="009847F6">
          <w:rPr>
            <w:rStyle w:val="ab"/>
            <w:rFonts w:ascii="微软雅黑" w:eastAsia="微软雅黑" w:hAnsi="微软雅黑" w:hint="eastAsia"/>
            <w:noProof/>
          </w:rPr>
          <w:t>订单模块</w:t>
        </w:r>
        <w:r w:rsidR="002D1FE4">
          <w:rPr>
            <w:noProof/>
            <w:webHidden/>
          </w:rPr>
          <w:tab/>
        </w:r>
        <w:r w:rsidR="002D1FE4">
          <w:rPr>
            <w:noProof/>
            <w:webHidden/>
          </w:rPr>
          <w:fldChar w:fldCharType="begin"/>
        </w:r>
        <w:r w:rsidR="002D1FE4">
          <w:rPr>
            <w:noProof/>
            <w:webHidden/>
          </w:rPr>
          <w:instrText xml:space="preserve"> PAGEREF _Toc366158418 \h </w:instrText>
        </w:r>
        <w:r w:rsidR="002D1FE4">
          <w:rPr>
            <w:noProof/>
            <w:webHidden/>
          </w:rPr>
        </w:r>
        <w:r w:rsidR="002D1FE4">
          <w:rPr>
            <w:noProof/>
            <w:webHidden/>
          </w:rPr>
          <w:fldChar w:fldCharType="separate"/>
        </w:r>
        <w:r w:rsidR="002D1FE4">
          <w:rPr>
            <w:noProof/>
            <w:webHidden/>
          </w:rPr>
          <w:t>10</w:t>
        </w:r>
        <w:r w:rsidR="002D1FE4">
          <w:rPr>
            <w:noProof/>
            <w:webHidden/>
          </w:rPr>
          <w:fldChar w:fldCharType="end"/>
        </w:r>
      </w:hyperlink>
    </w:p>
    <w:p w:rsidR="002D1FE4" w:rsidRDefault="0064071D">
      <w:pPr>
        <w:pStyle w:val="30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66158419" w:history="1">
        <w:r w:rsidR="002D1FE4" w:rsidRPr="009847F6">
          <w:rPr>
            <w:rStyle w:val="ab"/>
            <w:noProof/>
          </w:rPr>
          <w:t>3.2.1</w:t>
        </w:r>
        <w:r w:rsidR="002D1FE4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2D1FE4" w:rsidRPr="009847F6">
          <w:rPr>
            <w:rStyle w:val="ab"/>
            <w:rFonts w:hint="eastAsia"/>
            <w:noProof/>
          </w:rPr>
          <w:t>下单接口</w:t>
        </w:r>
        <w:r w:rsidR="002D1FE4">
          <w:rPr>
            <w:noProof/>
            <w:webHidden/>
          </w:rPr>
          <w:tab/>
        </w:r>
        <w:r w:rsidR="002D1FE4">
          <w:rPr>
            <w:noProof/>
            <w:webHidden/>
          </w:rPr>
          <w:fldChar w:fldCharType="begin"/>
        </w:r>
        <w:r w:rsidR="002D1FE4">
          <w:rPr>
            <w:noProof/>
            <w:webHidden/>
          </w:rPr>
          <w:instrText xml:space="preserve"> PAGEREF _Toc366158419 \h </w:instrText>
        </w:r>
        <w:r w:rsidR="002D1FE4">
          <w:rPr>
            <w:noProof/>
            <w:webHidden/>
          </w:rPr>
        </w:r>
        <w:r w:rsidR="002D1FE4">
          <w:rPr>
            <w:noProof/>
            <w:webHidden/>
          </w:rPr>
          <w:fldChar w:fldCharType="separate"/>
        </w:r>
        <w:r w:rsidR="002D1FE4">
          <w:rPr>
            <w:noProof/>
            <w:webHidden/>
          </w:rPr>
          <w:t>10</w:t>
        </w:r>
        <w:r w:rsidR="002D1FE4">
          <w:rPr>
            <w:noProof/>
            <w:webHidden/>
          </w:rPr>
          <w:fldChar w:fldCharType="end"/>
        </w:r>
      </w:hyperlink>
    </w:p>
    <w:p w:rsidR="002D1FE4" w:rsidRDefault="0064071D">
      <w:pPr>
        <w:pStyle w:val="30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66158420" w:history="1">
        <w:r w:rsidR="002D1FE4" w:rsidRPr="009847F6">
          <w:rPr>
            <w:rStyle w:val="ab"/>
            <w:noProof/>
          </w:rPr>
          <w:t>3.2.2</w:t>
        </w:r>
        <w:r w:rsidR="002D1FE4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2D1FE4" w:rsidRPr="009847F6">
          <w:rPr>
            <w:rStyle w:val="ab"/>
            <w:rFonts w:hint="eastAsia"/>
            <w:noProof/>
          </w:rPr>
          <w:t>支付接口</w:t>
        </w:r>
        <w:r w:rsidR="002D1FE4">
          <w:rPr>
            <w:noProof/>
            <w:webHidden/>
          </w:rPr>
          <w:tab/>
        </w:r>
        <w:r w:rsidR="002D1FE4">
          <w:rPr>
            <w:noProof/>
            <w:webHidden/>
          </w:rPr>
          <w:fldChar w:fldCharType="begin"/>
        </w:r>
        <w:r w:rsidR="002D1FE4">
          <w:rPr>
            <w:noProof/>
            <w:webHidden/>
          </w:rPr>
          <w:instrText xml:space="preserve"> PAGEREF _Toc366158420 \h </w:instrText>
        </w:r>
        <w:r w:rsidR="002D1FE4">
          <w:rPr>
            <w:noProof/>
            <w:webHidden/>
          </w:rPr>
        </w:r>
        <w:r w:rsidR="002D1FE4">
          <w:rPr>
            <w:noProof/>
            <w:webHidden/>
          </w:rPr>
          <w:fldChar w:fldCharType="separate"/>
        </w:r>
        <w:r w:rsidR="002D1FE4">
          <w:rPr>
            <w:noProof/>
            <w:webHidden/>
          </w:rPr>
          <w:t>10</w:t>
        </w:r>
        <w:r w:rsidR="002D1FE4">
          <w:rPr>
            <w:noProof/>
            <w:webHidden/>
          </w:rPr>
          <w:fldChar w:fldCharType="end"/>
        </w:r>
      </w:hyperlink>
    </w:p>
    <w:p w:rsidR="002D1FE4" w:rsidRDefault="0064071D">
      <w:pPr>
        <w:pStyle w:val="20"/>
        <w:tabs>
          <w:tab w:val="left" w:pos="79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66158421" w:history="1">
        <w:r w:rsidR="002D1FE4" w:rsidRPr="009847F6">
          <w:rPr>
            <w:rStyle w:val="ab"/>
            <w:rFonts w:ascii="微软雅黑" w:eastAsia="微软雅黑" w:hAnsi="微软雅黑"/>
            <w:noProof/>
          </w:rPr>
          <w:t>3.3</w:t>
        </w:r>
        <w:r w:rsidR="002D1FE4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2D1FE4" w:rsidRPr="009847F6">
          <w:rPr>
            <w:rStyle w:val="ab"/>
            <w:rFonts w:ascii="微软雅黑" w:eastAsia="微软雅黑" w:hAnsi="微软雅黑" w:hint="eastAsia"/>
            <w:noProof/>
          </w:rPr>
          <w:t>个人模块</w:t>
        </w:r>
        <w:r w:rsidR="002D1FE4">
          <w:rPr>
            <w:noProof/>
            <w:webHidden/>
          </w:rPr>
          <w:tab/>
        </w:r>
        <w:r w:rsidR="002D1FE4">
          <w:rPr>
            <w:noProof/>
            <w:webHidden/>
          </w:rPr>
          <w:fldChar w:fldCharType="begin"/>
        </w:r>
        <w:r w:rsidR="002D1FE4">
          <w:rPr>
            <w:noProof/>
            <w:webHidden/>
          </w:rPr>
          <w:instrText xml:space="preserve"> PAGEREF _Toc366158421 \h </w:instrText>
        </w:r>
        <w:r w:rsidR="002D1FE4">
          <w:rPr>
            <w:noProof/>
            <w:webHidden/>
          </w:rPr>
        </w:r>
        <w:r w:rsidR="002D1FE4">
          <w:rPr>
            <w:noProof/>
            <w:webHidden/>
          </w:rPr>
          <w:fldChar w:fldCharType="separate"/>
        </w:r>
        <w:r w:rsidR="002D1FE4">
          <w:rPr>
            <w:noProof/>
            <w:webHidden/>
          </w:rPr>
          <w:t>11</w:t>
        </w:r>
        <w:r w:rsidR="002D1FE4">
          <w:rPr>
            <w:noProof/>
            <w:webHidden/>
          </w:rPr>
          <w:fldChar w:fldCharType="end"/>
        </w:r>
      </w:hyperlink>
    </w:p>
    <w:p w:rsidR="002D1FE4" w:rsidRDefault="0064071D">
      <w:pPr>
        <w:pStyle w:val="30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66158422" w:history="1">
        <w:r w:rsidR="002D1FE4" w:rsidRPr="009847F6">
          <w:rPr>
            <w:rStyle w:val="ab"/>
            <w:rFonts w:ascii="微软雅黑" w:eastAsia="微软雅黑" w:hAnsi="微软雅黑"/>
            <w:noProof/>
          </w:rPr>
          <w:t>3.3.1</w:t>
        </w:r>
        <w:r w:rsidR="002D1FE4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2D1FE4" w:rsidRPr="009847F6">
          <w:rPr>
            <w:rStyle w:val="ab"/>
            <w:rFonts w:ascii="微软雅黑" w:eastAsia="微软雅黑" w:hAnsi="微软雅黑" w:hint="eastAsia"/>
            <w:noProof/>
          </w:rPr>
          <w:t>我的订单列表查询接口</w:t>
        </w:r>
        <w:r w:rsidR="002D1FE4">
          <w:rPr>
            <w:noProof/>
            <w:webHidden/>
          </w:rPr>
          <w:tab/>
        </w:r>
        <w:r w:rsidR="002D1FE4">
          <w:rPr>
            <w:noProof/>
            <w:webHidden/>
          </w:rPr>
          <w:fldChar w:fldCharType="begin"/>
        </w:r>
        <w:r w:rsidR="002D1FE4">
          <w:rPr>
            <w:noProof/>
            <w:webHidden/>
          </w:rPr>
          <w:instrText xml:space="preserve"> PAGEREF _Toc366158422 \h </w:instrText>
        </w:r>
        <w:r w:rsidR="002D1FE4">
          <w:rPr>
            <w:noProof/>
            <w:webHidden/>
          </w:rPr>
        </w:r>
        <w:r w:rsidR="002D1FE4">
          <w:rPr>
            <w:noProof/>
            <w:webHidden/>
          </w:rPr>
          <w:fldChar w:fldCharType="separate"/>
        </w:r>
        <w:r w:rsidR="002D1FE4">
          <w:rPr>
            <w:noProof/>
            <w:webHidden/>
          </w:rPr>
          <w:t>11</w:t>
        </w:r>
        <w:r w:rsidR="002D1FE4">
          <w:rPr>
            <w:noProof/>
            <w:webHidden/>
          </w:rPr>
          <w:fldChar w:fldCharType="end"/>
        </w:r>
      </w:hyperlink>
    </w:p>
    <w:p w:rsidR="002D1FE4" w:rsidRDefault="0064071D">
      <w:pPr>
        <w:pStyle w:val="30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66158426" w:history="1">
        <w:r w:rsidR="002D1FE4" w:rsidRPr="009847F6">
          <w:rPr>
            <w:rStyle w:val="ab"/>
            <w:rFonts w:ascii="微软雅黑" w:eastAsia="微软雅黑" w:hAnsi="微软雅黑"/>
            <w:noProof/>
          </w:rPr>
          <w:t>3.3.2</w:t>
        </w:r>
        <w:r w:rsidR="002D1FE4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2D1FE4" w:rsidRPr="009847F6">
          <w:rPr>
            <w:rStyle w:val="ab"/>
            <w:rFonts w:ascii="微软雅黑" w:eastAsia="微软雅黑" w:hAnsi="微软雅黑" w:hint="eastAsia"/>
            <w:noProof/>
          </w:rPr>
          <w:t>我的订单详情接口</w:t>
        </w:r>
        <w:r w:rsidR="002D1FE4">
          <w:rPr>
            <w:noProof/>
            <w:webHidden/>
          </w:rPr>
          <w:tab/>
        </w:r>
        <w:r w:rsidR="002D1FE4">
          <w:rPr>
            <w:noProof/>
            <w:webHidden/>
          </w:rPr>
          <w:fldChar w:fldCharType="begin"/>
        </w:r>
        <w:r w:rsidR="002D1FE4">
          <w:rPr>
            <w:noProof/>
            <w:webHidden/>
          </w:rPr>
          <w:instrText xml:space="preserve"> PAGEREF _Toc366158426 \h </w:instrText>
        </w:r>
        <w:r w:rsidR="002D1FE4">
          <w:rPr>
            <w:noProof/>
            <w:webHidden/>
          </w:rPr>
        </w:r>
        <w:r w:rsidR="002D1FE4">
          <w:rPr>
            <w:noProof/>
            <w:webHidden/>
          </w:rPr>
          <w:fldChar w:fldCharType="separate"/>
        </w:r>
        <w:r w:rsidR="002D1FE4">
          <w:rPr>
            <w:noProof/>
            <w:webHidden/>
          </w:rPr>
          <w:t>12</w:t>
        </w:r>
        <w:r w:rsidR="002D1FE4">
          <w:rPr>
            <w:noProof/>
            <w:webHidden/>
          </w:rPr>
          <w:fldChar w:fldCharType="end"/>
        </w:r>
      </w:hyperlink>
    </w:p>
    <w:p w:rsidR="002D1FE4" w:rsidRDefault="0064071D">
      <w:pPr>
        <w:pStyle w:val="30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66158430" w:history="1">
        <w:r w:rsidR="002D1FE4" w:rsidRPr="009847F6">
          <w:rPr>
            <w:rStyle w:val="ab"/>
            <w:rFonts w:ascii="微软雅黑" w:eastAsia="微软雅黑" w:hAnsi="微软雅黑"/>
            <w:noProof/>
          </w:rPr>
          <w:t>3.3.3</w:t>
        </w:r>
        <w:r w:rsidR="002D1FE4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2D1FE4" w:rsidRPr="009847F6">
          <w:rPr>
            <w:rStyle w:val="ab"/>
            <w:rFonts w:ascii="微软雅黑" w:eastAsia="微软雅黑" w:hAnsi="微软雅黑" w:hint="eastAsia"/>
            <w:noProof/>
          </w:rPr>
          <w:t>商城币余额接口</w:t>
        </w:r>
        <w:r w:rsidR="002D1FE4">
          <w:rPr>
            <w:noProof/>
            <w:webHidden/>
          </w:rPr>
          <w:tab/>
        </w:r>
        <w:r w:rsidR="002D1FE4">
          <w:rPr>
            <w:noProof/>
            <w:webHidden/>
          </w:rPr>
          <w:fldChar w:fldCharType="begin"/>
        </w:r>
        <w:r w:rsidR="002D1FE4">
          <w:rPr>
            <w:noProof/>
            <w:webHidden/>
          </w:rPr>
          <w:instrText xml:space="preserve"> PAGEREF _Toc366158430 \h </w:instrText>
        </w:r>
        <w:r w:rsidR="002D1FE4">
          <w:rPr>
            <w:noProof/>
            <w:webHidden/>
          </w:rPr>
        </w:r>
        <w:r w:rsidR="002D1FE4">
          <w:rPr>
            <w:noProof/>
            <w:webHidden/>
          </w:rPr>
          <w:fldChar w:fldCharType="separate"/>
        </w:r>
        <w:r w:rsidR="002D1FE4">
          <w:rPr>
            <w:noProof/>
            <w:webHidden/>
          </w:rPr>
          <w:t>13</w:t>
        </w:r>
        <w:r w:rsidR="002D1FE4">
          <w:rPr>
            <w:noProof/>
            <w:webHidden/>
          </w:rPr>
          <w:fldChar w:fldCharType="end"/>
        </w:r>
      </w:hyperlink>
    </w:p>
    <w:p w:rsidR="002D1FE4" w:rsidRDefault="0064071D">
      <w:pPr>
        <w:pStyle w:val="30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66158434" w:history="1">
        <w:r w:rsidR="002D1FE4" w:rsidRPr="009847F6">
          <w:rPr>
            <w:rStyle w:val="ab"/>
            <w:rFonts w:ascii="微软雅黑" w:eastAsia="微软雅黑" w:hAnsi="微软雅黑"/>
            <w:noProof/>
          </w:rPr>
          <w:t>3.3.4</w:t>
        </w:r>
        <w:r w:rsidR="002D1FE4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2D1FE4" w:rsidRPr="009847F6">
          <w:rPr>
            <w:rStyle w:val="ab"/>
            <w:rFonts w:ascii="微软雅黑" w:eastAsia="微软雅黑" w:hAnsi="微软雅黑" w:hint="eastAsia"/>
            <w:noProof/>
          </w:rPr>
          <w:t>积分兑换商城币请求接口（暂不开放）</w:t>
        </w:r>
        <w:r w:rsidR="002D1FE4">
          <w:rPr>
            <w:noProof/>
            <w:webHidden/>
          </w:rPr>
          <w:tab/>
        </w:r>
        <w:r w:rsidR="002D1FE4">
          <w:rPr>
            <w:noProof/>
            <w:webHidden/>
          </w:rPr>
          <w:fldChar w:fldCharType="begin"/>
        </w:r>
        <w:r w:rsidR="002D1FE4">
          <w:rPr>
            <w:noProof/>
            <w:webHidden/>
          </w:rPr>
          <w:instrText xml:space="preserve"> PAGEREF _Toc366158434 \h </w:instrText>
        </w:r>
        <w:r w:rsidR="002D1FE4">
          <w:rPr>
            <w:noProof/>
            <w:webHidden/>
          </w:rPr>
        </w:r>
        <w:r w:rsidR="002D1FE4">
          <w:rPr>
            <w:noProof/>
            <w:webHidden/>
          </w:rPr>
          <w:fldChar w:fldCharType="separate"/>
        </w:r>
        <w:r w:rsidR="002D1FE4">
          <w:rPr>
            <w:noProof/>
            <w:webHidden/>
          </w:rPr>
          <w:t>13</w:t>
        </w:r>
        <w:r w:rsidR="002D1FE4">
          <w:rPr>
            <w:noProof/>
            <w:webHidden/>
          </w:rPr>
          <w:fldChar w:fldCharType="end"/>
        </w:r>
      </w:hyperlink>
    </w:p>
    <w:p w:rsidR="002D1FE4" w:rsidRDefault="0064071D">
      <w:pPr>
        <w:pStyle w:val="30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66158438" w:history="1">
        <w:r w:rsidR="002D1FE4" w:rsidRPr="009847F6">
          <w:rPr>
            <w:rStyle w:val="ab"/>
            <w:rFonts w:ascii="微软雅黑" w:eastAsia="微软雅黑" w:hAnsi="微软雅黑"/>
            <w:noProof/>
          </w:rPr>
          <w:t>3.3.5</w:t>
        </w:r>
        <w:r w:rsidR="002D1FE4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2D1FE4" w:rsidRPr="009847F6">
          <w:rPr>
            <w:rStyle w:val="ab"/>
            <w:rFonts w:ascii="微软雅黑" w:eastAsia="微软雅黑" w:hAnsi="微软雅黑" w:hint="eastAsia"/>
            <w:noProof/>
          </w:rPr>
          <w:t>积分兑换商城币确认接口（暂不开放）</w:t>
        </w:r>
        <w:r w:rsidR="002D1FE4">
          <w:rPr>
            <w:noProof/>
            <w:webHidden/>
          </w:rPr>
          <w:tab/>
        </w:r>
        <w:r w:rsidR="002D1FE4">
          <w:rPr>
            <w:noProof/>
            <w:webHidden/>
          </w:rPr>
          <w:fldChar w:fldCharType="begin"/>
        </w:r>
        <w:r w:rsidR="002D1FE4">
          <w:rPr>
            <w:noProof/>
            <w:webHidden/>
          </w:rPr>
          <w:instrText xml:space="preserve"> PAGEREF _Toc366158438 \h </w:instrText>
        </w:r>
        <w:r w:rsidR="002D1FE4">
          <w:rPr>
            <w:noProof/>
            <w:webHidden/>
          </w:rPr>
        </w:r>
        <w:r w:rsidR="002D1FE4">
          <w:rPr>
            <w:noProof/>
            <w:webHidden/>
          </w:rPr>
          <w:fldChar w:fldCharType="separate"/>
        </w:r>
        <w:r w:rsidR="002D1FE4">
          <w:rPr>
            <w:noProof/>
            <w:webHidden/>
          </w:rPr>
          <w:t>14</w:t>
        </w:r>
        <w:r w:rsidR="002D1FE4">
          <w:rPr>
            <w:noProof/>
            <w:webHidden/>
          </w:rPr>
          <w:fldChar w:fldCharType="end"/>
        </w:r>
      </w:hyperlink>
    </w:p>
    <w:p w:rsidR="002D1FE4" w:rsidRDefault="0064071D">
      <w:pPr>
        <w:pStyle w:val="20"/>
        <w:tabs>
          <w:tab w:val="left" w:pos="79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66158442" w:history="1">
        <w:r w:rsidR="002D1FE4" w:rsidRPr="009847F6">
          <w:rPr>
            <w:rStyle w:val="ab"/>
            <w:rFonts w:ascii="微软雅黑" w:eastAsia="微软雅黑" w:hAnsi="微软雅黑"/>
            <w:noProof/>
          </w:rPr>
          <w:t>3.4</w:t>
        </w:r>
        <w:r w:rsidR="002D1FE4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2D1FE4" w:rsidRPr="009847F6">
          <w:rPr>
            <w:rStyle w:val="ab"/>
            <w:rFonts w:ascii="微软雅黑" w:eastAsia="微软雅黑" w:hAnsi="微软雅黑" w:hint="eastAsia"/>
            <w:noProof/>
          </w:rPr>
          <w:t>商品信息接口</w:t>
        </w:r>
        <w:r w:rsidR="002D1FE4">
          <w:rPr>
            <w:noProof/>
            <w:webHidden/>
          </w:rPr>
          <w:tab/>
        </w:r>
        <w:r w:rsidR="002D1FE4">
          <w:rPr>
            <w:noProof/>
            <w:webHidden/>
          </w:rPr>
          <w:fldChar w:fldCharType="begin"/>
        </w:r>
        <w:r w:rsidR="002D1FE4">
          <w:rPr>
            <w:noProof/>
            <w:webHidden/>
          </w:rPr>
          <w:instrText xml:space="preserve"> PAGEREF _Toc366158442 \h </w:instrText>
        </w:r>
        <w:r w:rsidR="002D1FE4">
          <w:rPr>
            <w:noProof/>
            <w:webHidden/>
          </w:rPr>
        </w:r>
        <w:r w:rsidR="002D1FE4">
          <w:rPr>
            <w:noProof/>
            <w:webHidden/>
          </w:rPr>
          <w:fldChar w:fldCharType="separate"/>
        </w:r>
        <w:r w:rsidR="002D1FE4">
          <w:rPr>
            <w:noProof/>
            <w:webHidden/>
          </w:rPr>
          <w:t>14</w:t>
        </w:r>
        <w:r w:rsidR="002D1FE4">
          <w:rPr>
            <w:noProof/>
            <w:webHidden/>
          </w:rPr>
          <w:fldChar w:fldCharType="end"/>
        </w:r>
      </w:hyperlink>
    </w:p>
    <w:p w:rsidR="002D1FE4" w:rsidRDefault="0064071D">
      <w:pPr>
        <w:pStyle w:val="30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66158443" w:history="1">
        <w:r w:rsidR="002D1FE4" w:rsidRPr="009847F6">
          <w:rPr>
            <w:rStyle w:val="ab"/>
            <w:rFonts w:ascii="微软雅黑" w:eastAsia="微软雅黑" w:hAnsi="微软雅黑"/>
            <w:noProof/>
          </w:rPr>
          <w:t>3.4.1</w:t>
        </w:r>
        <w:r w:rsidR="002D1FE4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2D1FE4" w:rsidRPr="009847F6">
          <w:rPr>
            <w:rStyle w:val="ab"/>
            <w:rFonts w:ascii="微软雅黑" w:eastAsia="微软雅黑" w:hAnsi="微软雅黑" w:hint="eastAsia"/>
            <w:noProof/>
          </w:rPr>
          <w:t>商品分类接口</w:t>
        </w:r>
        <w:r w:rsidR="002D1FE4">
          <w:rPr>
            <w:noProof/>
            <w:webHidden/>
          </w:rPr>
          <w:tab/>
        </w:r>
        <w:r w:rsidR="002D1FE4">
          <w:rPr>
            <w:noProof/>
            <w:webHidden/>
          </w:rPr>
          <w:fldChar w:fldCharType="begin"/>
        </w:r>
        <w:r w:rsidR="002D1FE4">
          <w:rPr>
            <w:noProof/>
            <w:webHidden/>
          </w:rPr>
          <w:instrText xml:space="preserve"> PAGEREF _Toc366158443 \h </w:instrText>
        </w:r>
        <w:r w:rsidR="002D1FE4">
          <w:rPr>
            <w:noProof/>
            <w:webHidden/>
          </w:rPr>
        </w:r>
        <w:r w:rsidR="002D1FE4">
          <w:rPr>
            <w:noProof/>
            <w:webHidden/>
          </w:rPr>
          <w:fldChar w:fldCharType="separate"/>
        </w:r>
        <w:r w:rsidR="002D1FE4">
          <w:rPr>
            <w:noProof/>
            <w:webHidden/>
          </w:rPr>
          <w:t>14</w:t>
        </w:r>
        <w:r w:rsidR="002D1FE4">
          <w:rPr>
            <w:noProof/>
            <w:webHidden/>
          </w:rPr>
          <w:fldChar w:fldCharType="end"/>
        </w:r>
      </w:hyperlink>
    </w:p>
    <w:p w:rsidR="002D1FE4" w:rsidRDefault="0064071D">
      <w:pPr>
        <w:pStyle w:val="30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66158447" w:history="1">
        <w:r w:rsidR="002D1FE4" w:rsidRPr="009847F6">
          <w:rPr>
            <w:rStyle w:val="ab"/>
            <w:rFonts w:ascii="微软雅黑" w:eastAsia="微软雅黑" w:hAnsi="微软雅黑"/>
            <w:noProof/>
          </w:rPr>
          <w:t>3.4.2</w:t>
        </w:r>
        <w:r w:rsidR="002D1FE4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2D1FE4" w:rsidRPr="009847F6">
          <w:rPr>
            <w:rStyle w:val="ab"/>
            <w:rFonts w:ascii="微软雅黑" w:eastAsia="微软雅黑" w:hAnsi="微软雅黑" w:hint="eastAsia"/>
            <w:noProof/>
          </w:rPr>
          <w:t>商品基础信息接口</w:t>
        </w:r>
        <w:r w:rsidR="002D1FE4">
          <w:rPr>
            <w:noProof/>
            <w:webHidden/>
          </w:rPr>
          <w:tab/>
        </w:r>
        <w:r w:rsidR="002D1FE4">
          <w:rPr>
            <w:noProof/>
            <w:webHidden/>
          </w:rPr>
          <w:fldChar w:fldCharType="begin"/>
        </w:r>
        <w:r w:rsidR="002D1FE4">
          <w:rPr>
            <w:noProof/>
            <w:webHidden/>
          </w:rPr>
          <w:instrText xml:space="preserve"> PAGEREF _Toc366158447 \h </w:instrText>
        </w:r>
        <w:r w:rsidR="002D1FE4">
          <w:rPr>
            <w:noProof/>
            <w:webHidden/>
          </w:rPr>
        </w:r>
        <w:r w:rsidR="002D1FE4">
          <w:rPr>
            <w:noProof/>
            <w:webHidden/>
          </w:rPr>
          <w:fldChar w:fldCharType="separate"/>
        </w:r>
        <w:r w:rsidR="002D1FE4">
          <w:rPr>
            <w:noProof/>
            <w:webHidden/>
          </w:rPr>
          <w:t>15</w:t>
        </w:r>
        <w:r w:rsidR="002D1FE4">
          <w:rPr>
            <w:noProof/>
            <w:webHidden/>
          </w:rPr>
          <w:fldChar w:fldCharType="end"/>
        </w:r>
      </w:hyperlink>
    </w:p>
    <w:p w:rsidR="002D1FE4" w:rsidRDefault="0064071D">
      <w:pPr>
        <w:pStyle w:val="30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66158451" w:history="1">
        <w:r w:rsidR="002D1FE4" w:rsidRPr="009847F6">
          <w:rPr>
            <w:rStyle w:val="ab"/>
            <w:rFonts w:ascii="微软雅黑" w:eastAsia="微软雅黑" w:hAnsi="微软雅黑"/>
            <w:noProof/>
          </w:rPr>
          <w:t>3.4.3</w:t>
        </w:r>
        <w:r w:rsidR="002D1FE4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2D1FE4" w:rsidRPr="009847F6">
          <w:rPr>
            <w:rStyle w:val="ab"/>
            <w:rFonts w:ascii="微软雅黑" w:eastAsia="微软雅黑" w:hAnsi="微软雅黑" w:hint="eastAsia"/>
            <w:noProof/>
          </w:rPr>
          <w:t>套餐商品信息接口</w:t>
        </w:r>
        <w:r w:rsidR="002D1FE4">
          <w:rPr>
            <w:noProof/>
            <w:webHidden/>
          </w:rPr>
          <w:tab/>
        </w:r>
        <w:r w:rsidR="002D1FE4">
          <w:rPr>
            <w:noProof/>
            <w:webHidden/>
          </w:rPr>
          <w:fldChar w:fldCharType="begin"/>
        </w:r>
        <w:r w:rsidR="002D1FE4">
          <w:rPr>
            <w:noProof/>
            <w:webHidden/>
          </w:rPr>
          <w:instrText xml:space="preserve"> PAGEREF _Toc366158451 \h </w:instrText>
        </w:r>
        <w:r w:rsidR="002D1FE4">
          <w:rPr>
            <w:noProof/>
            <w:webHidden/>
          </w:rPr>
        </w:r>
        <w:r w:rsidR="002D1FE4">
          <w:rPr>
            <w:noProof/>
            <w:webHidden/>
          </w:rPr>
          <w:fldChar w:fldCharType="separate"/>
        </w:r>
        <w:r w:rsidR="002D1FE4">
          <w:rPr>
            <w:noProof/>
            <w:webHidden/>
          </w:rPr>
          <w:t>17</w:t>
        </w:r>
        <w:r w:rsidR="002D1FE4">
          <w:rPr>
            <w:noProof/>
            <w:webHidden/>
          </w:rPr>
          <w:fldChar w:fldCharType="end"/>
        </w:r>
      </w:hyperlink>
    </w:p>
    <w:p w:rsidR="002D1FE4" w:rsidRDefault="0064071D">
      <w:pPr>
        <w:pStyle w:val="30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66158455" w:history="1">
        <w:r w:rsidR="002D1FE4" w:rsidRPr="009847F6">
          <w:rPr>
            <w:rStyle w:val="ab"/>
            <w:rFonts w:ascii="微软雅黑" w:eastAsia="微软雅黑" w:hAnsi="微软雅黑"/>
            <w:noProof/>
          </w:rPr>
          <w:t>3.4.4</w:t>
        </w:r>
        <w:r w:rsidR="002D1FE4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2D1FE4" w:rsidRPr="009847F6">
          <w:rPr>
            <w:rStyle w:val="ab"/>
            <w:rFonts w:ascii="微软雅黑" w:eastAsia="微软雅黑" w:hAnsi="微软雅黑" w:hint="eastAsia"/>
            <w:noProof/>
          </w:rPr>
          <w:t>商品归属套餐信息接口</w:t>
        </w:r>
        <w:r w:rsidR="002D1FE4">
          <w:rPr>
            <w:noProof/>
            <w:webHidden/>
          </w:rPr>
          <w:tab/>
        </w:r>
        <w:r w:rsidR="002D1FE4">
          <w:rPr>
            <w:noProof/>
            <w:webHidden/>
          </w:rPr>
          <w:fldChar w:fldCharType="begin"/>
        </w:r>
        <w:r w:rsidR="002D1FE4">
          <w:rPr>
            <w:noProof/>
            <w:webHidden/>
          </w:rPr>
          <w:instrText xml:space="preserve"> PAGEREF _Toc366158455 \h </w:instrText>
        </w:r>
        <w:r w:rsidR="002D1FE4">
          <w:rPr>
            <w:noProof/>
            <w:webHidden/>
          </w:rPr>
        </w:r>
        <w:r w:rsidR="002D1FE4">
          <w:rPr>
            <w:noProof/>
            <w:webHidden/>
          </w:rPr>
          <w:fldChar w:fldCharType="separate"/>
        </w:r>
        <w:r w:rsidR="002D1FE4">
          <w:rPr>
            <w:noProof/>
            <w:webHidden/>
          </w:rPr>
          <w:t>18</w:t>
        </w:r>
        <w:r w:rsidR="002D1FE4">
          <w:rPr>
            <w:noProof/>
            <w:webHidden/>
          </w:rPr>
          <w:fldChar w:fldCharType="end"/>
        </w:r>
      </w:hyperlink>
    </w:p>
    <w:p w:rsidR="002D1FE4" w:rsidRDefault="0064071D">
      <w:pPr>
        <w:pStyle w:val="20"/>
        <w:tabs>
          <w:tab w:val="left" w:pos="79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66158459" w:history="1">
        <w:r w:rsidR="002D1FE4" w:rsidRPr="009847F6">
          <w:rPr>
            <w:rStyle w:val="ab"/>
            <w:rFonts w:ascii="微软雅黑" w:eastAsia="微软雅黑" w:hAnsi="微软雅黑"/>
            <w:noProof/>
          </w:rPr>
          <w:t>3.5</w:t>
        </w:r>
        <w:r w:rsidR="002D1FE4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2D1FE4" w:rsidRPr="009847F6">
          <w:rPr>
            <w:rStyle w:val="ab"/>
            <w:rFonts w:ascii="微软雅黑" w:eastAsia="微软雅黑" w:hAnsi="微软雅黑" w:hint="eastAsia"/>
            <w:noProof/>
          </w:rPr>
          <w:t>订单信息接口</w:t>
        </w:r>
        <w:r w:rsidR="002D1FE4">
          <w:rPr>
            <w:noProof/>
            <w:webHidden/>
          </w:rPr>
          <w:tab/>
        </w:r>
        <w:r w:rsidR="002D1FE4">
          <w:rPr>
            <w:noProof/>
            <w:webHidden/>
          </w:rPr>
          <w:fldChar w:fldCharType="begin"/>
        </w:r>
        <w:r w:rsidR="002D1FE4">
          <w:rPr>
            <w:noProof/>
            <w:webHidden/>
          </w:rPr>
          <w:instrText xml:space="preserve"> PAGEREF _Toc366158459 \h </w:instrText>
        </w:r>
        <w:r w:rsidR="002D1FE4">
          <w:rPr>
            <w:noProof/>
            <w:webHidden/>
          </w:rPr>
        </w:r>
        <w:r w:rsidR="002D1FE4">
          <w:rPr>
            <w:noProof/>
            <w:webHidden/>
          </w:rPr>
          <w:fldChar w:fldCharType="separate"/>
        </w:r>
        <w:r w:rsidR="002D1FE4">
          <w:rPr>
            <w:noProof/>
            <w:webHidden/>
          </w:rPr>
          <w:t>18</w:t>
        </w:r>
        <w:r w:rsidR="002D1FE4">
          <w:rPr>
            <w:noProof/>
            <w:webHidden/>
          </w:rPr>
          <w:fldChar w:fldCharType="end"/>
        </w:r>
      </w:hyperlink>
    </w:p>
    <w:p w:rsidR="002D1FE4" w:rsidRDefault="0064071D">
      <w:pPr>
        <w:pStyle w:val="30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66158460" w:history="1">
        <w:r w:rsidR="002D1FE4" w:rsidRPr="009847F6">
          <w:rPr>
            <w:rStyle w:val="ab"/>
            <w:rFonts w:ascii="微软雅黑" w:eastAsia="微软雅黑" w:hAnsi="微软雅黑"/>
            <w:noProof/>
          </w:rPr>
          <w:t>3.5.1</w:t>
        </w:r>
        <w:r w:rsidR="002D1FE4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2D1FE4" w:rsidRPr="009847F6">
          <w:rPr>
            <w:rStyle w:val="ab"/>
            <w:rFonts w:ascii="微软雅黑" w:eastAsia="微软雅黑" w:hAnsi="微软雅黑" w:hint="eastAsia"/>
            <w:noProof/>
          </w:rPr>
          <w:t>用户订单列表接口</w:t>
        </w:r>
        <w:r w:rsidR="002D1FE4">
          <w:rPr>
            <w:noProof/>
            <w:webHidden/>
          </w:rPr>
          <w:tab/>
        </w:r>
        <w:r w:rsidR="002D1FE4">
          <w:rPr>
            <w:noProof/>
            <w:webHidden/>
          </w:rPr>
          <w:fldChar w:fldCharType="begin"/>
        </w:r>
        <w:r w:rsidR="002D1FE4">
          <w:rPr>
            <w:noProof/>
            <w:webHidden/>
          </w:rPr>
          <w:instrText xml:space="preserve"> PAGEREF _Toc366158460 \h </w:instrText>
        </w:r>
        <w:r w:rsidR="002D1FE4">
          <w:rPr>
            <w:noProof/>
            <w:webHidden/>
          </w:rPr>
        </w:r>
        <w:r w:rsidR="002D1FE4">
          <w:rPr>
            <w:noProof/>
            <w:webHidden/>
          </w:rPr>
          <w:fldChar w:fldCharType="separate"/>
        </w:r>
        <w:r w:rsidR="002D1FE4">
          <w:rPr>
            <w:noProof/>
            <w:webHidden/>
          </w:rPr>
          <w:t>18</w:t>
        </w:r>
        <w:r w:rsidR="002D1FE4">
          <w:rPr>
            <w:noProof/>
            <w:webHidden/>
          </w:rPr>
          <w:fldChar w:fldCharType="end"/>
        </w:r>
      </w:hyperlink>
    </w:p>
    <w:p w:rsidR="002D1FE4" w:rsidRDefault="0064071D">
      <w:pPr>
        <w:pStyle w:val="30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66158464" w:history="1">
        <w:r w:rsidR="002D1FE4" w:rsidRPr="009847F6">
          <w:rPr>
            <w:rStyle w:val="ab"/>
            <w:rFonts w:ascii="微软雅黑" w:eastAsia="微软雅黑" w:hAnsi="微软雅黑"/>
            <w:noProof/>
          </w:rPr>
          <w:t>3.5.2</w:t>
        </w:r>
        <w:r w:rsidR="002D1FE4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2D1FE4" w:rsidRPr="009847F6">
          <w:rPr>
            <w:rStyle w:val="ab"/>
            <w:rFonts w:ascii="微软雅黑" w:eastAsia="微软雅黑" w:hAnsi="微软雅黑" w:hint="eastAsia"/>
            <w:noProof/>
          </w:rPr>
          <w:t>用户订单详情接口</w:t>
        </w:r>
        <w:r w:rsidR="002D1FE4">
          <w:rPr>
            <w:noProof/>
            <w:webHidden/>
          </w:rPr>
          <w:tab/>
        </w:r>
        <w:r w:rsidR="002D1FE4">
          <w:rPr>
            <w:noProof/>
            <w:webHidden/>
          </w:rPr>
          <w:fldChar w:fldCharType="begin"/>
        </w:r>
        <w:r w:rsidR="002D1FE4">
          <w:rPr>
            <w:noProof/>
            <w:webHidden/>
          </w:rPr>
          <w:instrText xml:space="preserve"> PAGEREF _Toc366158464 \h </w:instrText>
        </w:r>
        <w:r w:rsidR="002D1FE4">
          <w:rPr>
            <w:noProof/>
            <w:webHidden/>
          </w:rPr>
        </w:r>
        <w:r w:rsidR="002D1FE4">
          <w:rPr>
            <w:noProof/>
            <w:webHidden/>
          </w:rPr>
          <w:fldChar w:fldCharType="separate"/>
        </w:r>
        <w:r w:rsidR="002D1FE4">
          <w:rPr>
            <w:noProof/>
            <w:webHidden/>
          </w:rPr>
          <w:t>19</w:t>
        </w:r>
        <w:r w:rsidR="002D1FE4">
          <w:rPr>
            <w:noProof/>
            <w:webHidden/>
          </w:rPr>
          <w:fldChar w:fldCharType="end"/>
        </w:r>
      </w:hyperlink>
    </w:p>
    <w:p w:rsidR="002D1FE4" w:rsidRDefault="0064071D">
      <w:pPr>
        <w:pStyle w:val="30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66158468" w:history="1">
        <w:r w:rsidR="002D1FE4" w:rsidRPr="009847F6">
          <w:rPr>
            <w:rStyle w:val="ab"/>
            <w:rFonts w:ascii="微软雅黑" w:eastAsia="微软雅黑" w:hAnsi="微软雅黑"/>
            <w:noProof/>
          </w:rPr>
          <w:t>3.5.3</w:t>
        </w:r>
        <w:r w:rsidR="002D1FE4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2D1FE4" w:rsidRPr="009847F6">
          <w:rPr>
            <w:rStyle w:val="ab"/>
            <w:rFonts w:ascii="微软雅黑" w:eastAsia="微软雅黑" w:hAnsi="微软雅黑" w:hint="eastAsia"/>
            <w:noProof/>
          </w:rPr>
          <w:t>下单接口</w:t>
        </w:r>
        <w:r w:rsidR="002D1FE4">
          <w:rPr>
            <w:noProof/>
            <w:webHidden/>
          </w:rPr>
          <w:tab/>
        </w:r>
        <w:r w:rsidR="002D1FE4">
          <w:rPr>
            <w:noProof/>
            <w:webHidden/>
          </w:rPr>
          <w:fldChar w:fldCharType="begin"/>
        </w:r>
        <w:r w:rsidR="002D1FE4">
          <w:rPr>
            <w:noProof/>
            <w:webHidden/>
          </w:rPr>
          <w:instrText xml:space="preserve"> PAGEREF _Toc366158468 \h </w:instrText>
        </w:r>
        <w:r w:rsidR="002D1FE4">
          <w:rPr>
            <w:noProof/>
            <w:webHidden/>
          </w:rPr>
        </w:r>
        <w:r w:rsidR="002D1FE4">
          <w:rPr>
            <w:noProof/>
            <w:webHidden/>
          </w:rPr>
          <w:fldChar w:fldCharType="separate"/>
        </w:r>
        <w:r w:rsidR="002D1FE4">
          <w:rPr>
            <w:noProof/>
            <w:webHidden/>
          </w:rPr>
          <w:t>21</w:t>
        </w:r>
        <w:r w:rsidR="002D1FE4">
          <w:rPr>
            <w:noProof/>
            <w:webHidden/>
          </w:rPr>
          <w:fldChar w:fldCharType="end"/>
        </w:r>
      </w:hyperlink>
    </w:p>
    <w:p w:rsidR="002D1FE4" w:rsidRDefault="0064071D">
      <w:pPr>
        <w:pStyle w:val="30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66158472" w:history="1">
        <w:r w:rsidR="002D1FE4" w:rsidRPr="009847F6">
          <w:rPr>
            <w:rStyle w:val="ab"/>
            <w:rFonts w:ascii="微软雅黑" w:eastAsia="微软雅黑" w:hAnsi="微软雅黑"/>
            <w:noProof/>
          </w:rPr>
          <w:t>3.5.4</w:t>
        </w:r>
        <w:r w:rsidR="002D1FE4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2D1FE4" w:rsidRPr="009847F6">
          <w:rPr>
            <w:rStyle w:val="ab"/>
            <w:rFonts w:ascii="微软雅黑" w:eastAsia="微软雅黑" w:hAnsi="微软雅黑" w:hint="eastAsia"/>
            <w:noProof/>
          </w:rPr>
          <w:t>支付请求接口</w:t>
        </w:r>
        <w:r w:rsidR="002D1FE4">
          <w:rPr>
            <w:noProof/>
            <w:webHidden/>
          </w:rPr>
          <w:tab/>
        </w:r>
        <w:r w:rsidR="002D1FE4">
          <w:rPr>
            <w:noProof/>
            <w:webHidden/>
          </w:rPr>
          <w:fldChar w:fldCharType="begin"/>
        </w:r>
        <w:r w:rsidR="002D1FE4">
          <w:rPr>
            <w:noProof/>
            <w:webHidden/>
          </w:rPr>
          <w:instrText xml:space="preserve"> PAGEREF _Toc366158472 \h </w:instrText>
        </w:r>
        <w:r w:rsidR="002D1FE4">
          <w:rPr>
            <w:noProof/>
            <w:webHidden/>
          </w:rPr>
        </w:r>
        <w:r w:rsidR="002D1FE4">
          <w:rPr>
            <w:noProof/>
            <w:webHidden/>
          </w:rPr>
          <w:fldChar w:fldCharType="separate"/>
        </w:r>
        <w:r w:rsidR="002D1FE4">
          <w:rPr>
            <w:noProof/>
            <w:webHidden/>
          </w:rPr>
          <w:t>21</w:t>
        </w:r>
        <w:r w:rsidR="002D1FE4">
          <w:rPr>
            <w:noProof/>
            <w:webHidden/>
          </w:rPr>
          <w:fldChar w:fldCharType="end"/>
        </w:r>
      </w:hyperlink>
    </w:p>
    <w:p w:rsidR="002D1FE4" w:rsidRDefault="0064071D">
      <w:pPr>
        <w:pStyle w:val="30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66158476" w:history="1">
        <w:r w:rsidR="002D1FE4" w:rsidRPr="009847F6">
          <w:rPr>
            <w:rStyle w:val="ab"/>
            <w:rFonts w:ascii="微软雅黑" w:eastAsia="微软雅黑" w:hAnsi="微软雅黑"/>
            <w:noProof/>
          </w:rPr>
          <w:t>3.5.5</w:t>
        </w:r>
        <w:r w:rsidR="002D1FE4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2D1FE4" w:rsidRPr="009847F6">
          <w:rPr>
            <w:rStyle w:val="ab"/>
            <w:rFonts w:ascii="微软雅黑" w:eastAsia="微软雅黑" w:hAnsi="微软雅黑" w:hint="eastAsia"/>
            <w:noProof/>
          </w:rPr>
          <w:t>支付确认接口</w:t>
        </w:r>
        <w:r w:rsidR="002D1FE4">
          <w:rPr>
            <w:noProof/>
            <w:webHidden/>
          </w:rPr>
          <w:tab/>
        </w:r>
        <w:r w:rsidR="002D1FE4">
          <w:rPr>
            <w:noProof/>
            <w:webHidden/>
          </w:rPr>
          <w:fldChar w:fldCharType="begin"/>
        </w:r>
        <w:r w:rsidR="002D1FE4">
          <w:rPr>
            <w:noProof/>
            <w:webHidden/>
          </w:rPr>
          <w:instrText xml:space="preserve"> PAGEREF _Toc366158476 \h </w:instrText>
        </w:r>
        <w:r w:rsidR="002D1FE4">
          <w:rPr>
            <w:noProof/>
            <w:webHidden/>
          </w:rPr>
        </w:r>
        <w:r w:rsidR="002D1FE4">
          <w:rPr>
            <w:noProof/>
            <w:webHidden/>
          </w:rPr>
          <w:fldChar w:fldCharType="separate"/>
        </w:r>
        <w:r w:rsidR="002D1FE4">
          <w:rPr>
            <w:noProof/>
            <w:webHidden/>
          </w:rPr>
          <w:t>22</w:t>
        </w:r>
        <w:r w:rsidR="002D1FE4">
          <w:rPr>
            <w:noProof/>
            <w:webHidden/>
          </w:rPr>
          <w:fldChar w:fldCharType="end"/>
        </w:r>
      </w:hyperlink>
    </w:p>
    <w:p w:rsidR="002D1FE4" w:rsidRDefault="0064071D">
      <w:pPr>
        <w:pStyle w:val="30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66158480" w:history="1">
        <w:r w:rsidR="002D1FE4" w:rsidRPr="009847F6">
          <w:rPr>
            <w:rStyle w:val="ab"/>
            <w:rFonts w:ascii="微软雅黑" w:eastAsia="微软雅黑" w:hAnsi="微软雅黑"/>
            <w:noProof/>
          </w:rPr>
          <w:t>3.5.6</w:t>
        </w:r>
        <w:r w:rsidR="002D1FE4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2D1FE4" w:rsidRPr="009847F6">
          <w:rPr>
            <w:rStyle w:val="ab"/>
            <w:rFonts w:ascii="微软雅黑" w:eastAsia="微软雅黑" w:hAnsi="微软雅黑" w:hint="eastAsia"/>
            <w:noProof/>
          </w:rPr>
          <w:t>支付通知接口</w:t>
        </w:r>
        <w:r w:rsidR="002D1FE4">
          <w:rPr>
            <w:noProof/>
            <w:webHidden/>
          </w:rPr>
          <w:tab/>
        </w:r>
        <w:r w:rsidR="002D1FE4">
          <w:rPr>
            <w:noProof/>
            <w:webHidden/>
          </w:rPr>
          <w:fldChar w:fldCharType="begin"/>
        </w:r>
        <w:r w:rsidR="002D1FE4">
          <w:rPr>
            <w:noProof/>
            <w:webHidden/>
          </w:rPr>
          <w:instrText xml:space="preserve"> PAGEREF _Toc366158480 \h </w:instrText>
        </w:r>
        <w:r w:rsidR="002D1FE4">
          <w:rPr>
            <w:noProof/>
            <w:webHidden/>
          </w:rPr>
        </w:r>
        <w:r w:rsidR="002D1FE4">
          <w:rPr>
            <w:noProof/>
            <w:webHidden/>
          </w:rPr>
          <w:fldChar w:fldCharType="separate"/>
        </w:r>
        <w:r w:rsidR="002D1FE4">
          <w:rPr>
            <w:noProof/>
            <w:webHidden/>
          </w:rPr>
          <w:t>23</w:t>
        </w:r>
        <w:r w:rsidR="002D1FE4">
          <w:rPr>
            <w:noProof/>
            <w:webHidden/>
          </w:rPr>
          <w:fldChar w:fldCharType="end"/>
        </w:r>
      </w:hyperlink>
    </w:p>
    <w:p w:rsidR="002D1FE4" w:rsidRDefault="0064071D">
      <w:pPr>
        <w:pStyle w:val="20"/>
        <w:tabs>
          <w:tab w:val="left" w:pos="79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66158484" w:history="1">
        <w:r w:rsidR="002D1FE4" w:rsidRPr="009847F6">
          <w:rPr>
            <w:rStyle w:val="ab"/>
            <w:rFonts w:ascii="微软雅黑" w:eastAsia="微软雅黑" w:hAnsi="微软雅黑"/>
            <w:noProof/>
          </w:rPr>
          <w:t>3.6</w:t>
        </w:r>
        <w:r w:rsidR="002D1FE4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2D1FE4" w:rsidRPr="009847F6">
          <w:rPr>
            <w:rStyle w:val="ab"/>
            <w:rFonts w:ascii="微软雅黑" w:eastAsia="微软雅黑" w:hAnsi="微软雅黑" w:hint="eastAsia"/>
            <w:noProof/>
          </w:rPr>
          <w:t>验证码接口</w:t>
        </w:r>
        <w:r w:rsidR="002D1FE4">
          <w:rPr>
            <w:noProof/>
            <w:webHidden/>
          </w:rPr>
          <w:tab/>
        </w:r>
        <w:r w:rsidR="002D1FE4">
          <w:rPr>
            <w:noProof/>
            <w:webHidden/>
          </w:rPr>
          <w:fldChar w:fldCharType="begin"/>
        </w:r>
        <w:r w:rsidR="002D1FE4">
          <w:rPr>
            <w:noProof/>
            <w:webHidden/>
          </w:rPr>
          <w:instrText xml:space="preserve"> PAGEREF _Toc366158484 \h </w:instrText>
        </w:r>
        <w:r w:rsidR="002D1FE4">
          <w:rPr>
            <w:noProof/>
            <w:webHidden/>
          </w:rPr>
        </w:r>
        <w:r w:rsidR="002D1FE4">
          <w:rPr>
            <w:noProof/>
            <w:webHidden/>
          </w:rPr>
          <w:fldChar w:fldCharType="separate"/>
        </w:r>
        <w:r w:rsidR="002D1FE4">
          <w:rPr>
            <w:noProof/>
            <w:webHidden/>
          </w:rPr>
          <w:t>24</w:t>
        </w:r>
        <w:r w:rsidR="002D1FE4">
          <w:rPr>
            <w:noProof/>
            <w:webHidden/>
          </w:rPr>
          <w:fldChar w:fldCharType="end"/>
        </w:r>
      </w:hyperlink>
    </w:p>
    <w:p w:rsidR="002D1FE4" w:rsidRDefault="0064071D">
      <w:pPr>
        <w:pStyle w:val="30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66158485" w:history="1">
        <w:r w:rsidR="002D1FE4" w:rsidRPr="009847F6">
          <w:rPr>
            <w:rStyle w:val="ab"/>
            <w:rFonts w:ascii="微软雅黑" w:eastAsia="微软雅黑" w:hAnsi="微软雅黑"/>
            <w:noProof/>
          </w:rPr>
          <w:t>3.6.1</w:t>
        </w:r>
        <w:r w:rsidR="002D1FE4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2D1FE4" w:rsidRPr="009847F6">
          <w:rPr>
            <w:rStyle w:val="ab"/>
            <w:rFonts w:ascii="微软雅黑" w:eastAsia="微软雅黑" w:hAnsi="微软雅黑" w:hint="eastAsia"/>
            <w:noProof/>
          </w:rPr>
          <w:t>重发码接口</w:t>
        </w:r>
        <w:r w:rsidR="002D1FE4">
          <w:rPr>
            <w:noProof/>
            <w:webHidden/>
          </w:rPr>
          <w:tab/>
        </w:r>
        <w:r w:rsidR="002D1FE4">
          <w:rPr>
            <w:noProof/>
            <w:webHidden/>
          </w:rPr>
          <w:fldChar w:fldCharType="begin"/>
        </w:r>
        <w:r w:rsidR="002D1FE4">
          <w:rPr>
            <w:noProof/>
            <w:webHidden/>
          </w:rPr>
          <w:instrText xml:space="preserve"> PAGEREF _Toc366158485 \h </w:instrText>
        </w:r>
        <w:r w:rsidR="002D1FE4">
          <w:rPr>
            <w:noProof/>
            <w:webHidden/>
          </w:rPr>
        </w:r>
        <w:r w:rsidR="002D1FE4">
          <w:rPr>
            <w:noProof/>
            <w:webHidden/>
          </w:rPr>
          <w:fldChar w:fldCharType="separate"/>
        </w:r>
        <w:r w:rsidR="002D1FE4">
          <w:rPr>
            <w:noProof/>
            <w:webHidden/>
          </w:rPr>
          <w:t>24</w:t>
        </w:r>
        <w:r w:rsidR="002D1FE4">
          <w:rPr>
            <w:noProof/>
            <w:webHidden/>
          </w:rPr>
          <w:fldChar w:fldCharType="end"/>
        </w:r>
      </w:hyperlink>
    </w:p>
    <w:p w:rsidR="002D1FE4" w:rsidRDefault="0064071D">
      <w:pPr>
        <w:pStyle w:val="30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66158489" w:history="1">
        <w:r w:rsidR="002D1FE4" w:rsidRPr="009847F6">
          <w:rPr>
            <w:rStyle w:val="ab"/>
            <w:rFonts w:ascii="微软雅黑" w:eastAsia="微软雅黑" w:hAnsi="微软雅黑"/>
            <w:noProof/>
          </w:rPr>
          <w:t>3.6.2</w:t>
        </w:r>
        <w:r w:rsidR="002D1FE4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2D1FE4" w:rsidRPr="009847F6">
          <w:rPr>
            <w:rStyle w:val="ab"/>
            <w:rFonts w:ascii="微软雅黑" w:eastAsia="微软雅黑" w:hAnsi="微软雅黑" w:hint="eastAsia"/>
            <w:noProof/>
          </w:rPr>
          <w:t>验码接口</w:t>
        </w:r>
        <w:r w:rsidR="002D1FE4">
          <w:rPr>
            <w:noProof/>
            <w:webHidden/>
          </w:rPr>
          <w:tab/>
        </w:r>
        <w:r w:rsidR="002D1FE4">
          <w:rPr>
            <w:noProof/>
            <w:webHidden/>
          </w:rPr>
          <w:fldChar w:fldCharType="begin"/>
        </w:r>
        <w:r w:rsidR="002D1FE4">
          <w:rPr>
            <w:noProof/>
            <w:webHidden/>
          </w:rPr>
          <w:instrText xml:space="preserve"> PAGEREF _Toc366158489 \h </w:instrText>
        </w:r>
        <w:r w:rsidR="002D1FE4">
          <w:rPr>
            <w:noProof/>
            <w:webHidden/>
          </w:rPr>
        </w:r>
        <w:r w:rsidR="002D1FE4">
          <w:rPr>
            <w:noProof/>
            <w:webHidden/>
          </w:rPr>
          <w:fldChar w:fldCharType="separate"/>
        </w:r>
        <w:r w:rsidR="002D1FE4">
          <w:rPr>
            <w:noProof/>
            <w:webHidden/>
          </w:rPr>
          <w:t>24</w:t>
        </w:r>
        <w:r w:rsidR="002D1FE4">
          <w:rPr>
            <w:noProof/>
            <w:webHidden/>
          </w:rPr>
          <w:fldChar w:fldCharType="end"/>
        </w:r>
      </w:hyperlink>
    </w:p>
    <w:p w:rsidR="002D1FE4" w:rsidRDefault="0064071D">
      <w:pPr>
        <w:pStyle w:val="30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66158493" w:history="1">
        <w:r w:rsidR="002D1FE4" w:rsidRPr="009847F6">
          <w:rPr>
            <w:rStyle w:val="ab"/>
            <w:rFonts w:ascii="微软雅黑" w:eastAsia="微软雅黑" w:hAnsi="微软雅黑"/>
            <w:noProof/>
          </w:rPr>
          <w:t>3.6.3</w:t>
        </w:r>
        <w:r w:rsidR="002D1FE4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2D1FE4" w:rsidRPr="009847F6">
          <w:rPr>
            <w:rStyle w:val="ab"/>
            <w:rFonts w:ascii="微软雅黑" w:eastAsia="微软雅黑" w:hAnsi="微软雅黑" w:hint="eastAsia"/>
            <w:noProof/>
          </w:rPr>
          <w:t>验码记录查询接口</w:t>
        </w:r>
        <w:r w:rsidR="002D1FE4">
          <w:rPr>
            <w:noProof/>
            <w:webHidden/>
          </w:rPr>
          <w:tab/>
        </w:r>
        <w:r w:rsidR="002D1FE4">
          <w:rPr>
            <w:noProof/>
            <w:webHidden/>
          </w:rPr>
          <w:fldChar w:fldCharType="begin"/>
        </w:r>
        <w:r w:rsidR="002D1FE4">
          <w:rPr>
            <w:noProof/>
            <w:webHidden/>
          </w:rPr>
          <w:instrText xml:space="preserve"> PAGEREF _Toc366158493 \h </w:instrText>
        </w:r>
        <w:r w:rsidR="002D1FE4">
          <w:rPr>
            <w:noProof/>
            <w:webHidden/>
          </w:rPr>
        </w:r>
        <w:r w:rsidR="002D1FE4">
          <w:rPr>
            <w:noProof/>
            <w:webHidden/>
          </w:rPr>
          <w:fldChar w:fldCharType="separate"/>
        </w:r>
        <w:r w:rsidR="002D1FE4">
          <w:rPr>
            <w:noProof/>
            <w:webHidden/>
          </w:rPr>
          <w:t>25</w:t>
        </w:r>
        <w:r w:rsidR="002D1FE4">
          <w:rPr>
            <w:noProof/>
            <w:webHidden/>
          </w:rPr>
          <w:fldChar w:fldCharType="end"/>
        </w:r>
      </w:hyperlink>
    </w:p>
    <w:p w:rsidR="002D1FE4" w:rsidRDefault="0064071D">
      <w:pPr>
        <w:pStyle w:val="10"/>
        <w:tabs>
          <w:tab w:val="left" w:pos="453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66158497" w:history="1">
        <w:r w:rsidR="002D1FE4" w:rsidRPr="009847F6">
          <w:rPr>
            <w:rStyle w:val="ab"/>
            <w:rFonts w:ascii="微软雅黑" w:eastAsia="微软雅黑" w:hAnsi="微软雅黑"/>
            <w:noProof/>
          </w:rPr>
          <w:t>4</w:t>
        </w:r>
        <w:r w:rsidR="002D1FE4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2D1FE4" w:rsidRPr="009847F6">
          <w:rPr>
            <w:rStyle w:val="ab"/>
            <w:rFonts w:ascii="微软雅黑" w:eastAsia="微软雅黑" w:hAnsi="微软雅黑" w:hint="eastAsia"/>
            <w:noProof/>
          </w:rPr>
          <w:t>附录</w:t>
        </w:r>
        <w:r w:rsidR="002D1FE4">
          <w:rPr>
            <w:noProof/>
            <w:webHidden/>
          </w:rPr>
          <w:tab/>
        </w:r>
        <w:r w:rsidR="002D1FE4">
          <w:rPr>
            <w:noProof/>
            <w:webHidden/>
          </w:rPr>
          <w:fldChar w:fldCharType="begin"/>
        </w:r>
        <w:r w:rsidR="002D1FE4">
          <w:rPr>
            <w:noProof/>
            <w:webHidden/>
          </w:rPr>
          <w:instrText xml:space="preserve"> PAGEREF _Toc366158497 \h </w:instrText>
        </w:r>
        <w:r w:rsidR="002D1FE4">
          <w:rPr>
            <w:noProof/>
            <w:webHidden/>
          </w:rPr>
        </w:r>
        <w:r w:rsidR="002D1FE4">
          <w:rPr>
            <w:noProof/>
            <w:webHidden/>
          </w:rPr>
          <w:fldChar w:fldCharType="separate"/>
        </w:r>
        <w:r w:rsidR="002D1FE4">
          <w:rPr>
            <w:noProof/>
            <w:webHidden/>
          </w:rPr>
          <w:t>26</w:t>
        </w:r>
        <w:r w:rsidR="002D1FE4">
          <w:rPr>
            <w:noProof/>
            <w:webHidden/>
          </w:rPr>
          <w:fldChar w:fldCharType="end"/>
        </w:r>
      </w:hyperlink>
    </w:p>
    <w:p w:rsidR="002D1FE4" w:rsidRDefault="0064071D">
      <w:pPr>
        <w:pStyle w:val="20"/>
        <w:tabs>
          <w:tab w:val="left" w:pos="79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66158498" w:history="1">
        <w:r w:rsidR="002D1FE4" w:rsidRPr="009847F6">
          <w:rPr>
            <w:rStyle w:val="ab"/>
            <w:rFonts w:ascii="微软雅黑" w:eastAsia="微软雅黑" w:hAnsi="微软雅黑"/>
            <w:noProof/>
          </w:rPr>
          <w:t>4.1</w:t>
        </w:r>
        <w:r w:rsidR="002D1FE4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2D1FE4" w:rsidRPr="009847F6">
          <w:rPr>
            <w:rStyle w:val="ab"/>
            <w:rFonts w:ascii="微软雅黑" w:eastAsia="微软雅黑" w:hAnsi="微软雅黑" w:hint="eastAsia"/>
            <w:noProof/>
          </w:rPr>
          <w:t>认证类错误码定义</w:t>
        </w:r>
        <w:r w:rsidR="002D1FE4">
          <w:rPr>
            <w:noProof/>
            <w:webHidden/>
          </w:rPr>
          <w:tab/>
        </w:r>
        <w:r w:rsidR="002D1FE4">
          <w:rPr>
            <w:noProof/>
            <w:webHidden/>
          </w:rPr>
          <w:fldChar w:fldCharType="begin"/>
        </w:r>
        <w:r w:rsidR="002D1FE4">
          <w:rPr>
            <w:noProof/>
            <w:webHidden/>
          </w:rPr>
          <w:instrText xml:space="preserve"> PAGEREF _Toc366158498 \h </w:instrText>
        </w:r>
        <w:r w:rsidR="002D1FE4">
          <w:rPr>
            <w:noProof/>
            <w:webHidden/>
          </w:rPr>
        </w:r>
        <w:r w:rsidR="002D1FE4">
          <w:rPr>
            <w:noProof/>
            <w:webHidden/>
          </w:rPr>
          <w:fldChar w:fldCharType="separate"/>
        </w:r>
        <w:r w:rsidR="002D1FE4">
          <w:rPr>
            <w:noProof/>
            <w:webHidden/>
          </w:rPr>
          <w:t>26</w:t>
        </w:r>
        <w:r w:rsidR="002D1FE4">
          <w:rPr>
            <w:noProof/>
            <w:webHidden/>
          </w:rPr>
          <w:fldChar w:fldCharType="end"/>
        </w:r>
      </w:hyperlink>
    </w:p>
    <w:p w:rsidR="002D1FE4" w:rsidRDefault="0064071D">
      <w:pPr>
        <w:pStyle w:val="20"/>
        <w:tabs>
          <w:tab w:val="left" w:pos="79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66158499" w:history="1">
        <w:r w:rsidR="002D1FE4" w:rsidRPr="009847F6">
          <w:rPr>
            <w:rStyle w:val="ab"/>
            <w:noProof/>
          </w:rPr>
          <w:t>4.2</w:t>
        </w:r>
        <w:r w:rsidR="002D1FE4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2D1FE4" w:rsidRPr="009847F6">
          <w:rPr>
            <w:rStyle w:val="ab"/>
            <w:rFonts w:hint="eastAsia"/>
            <w:noProof/>
          </w:rPr>
          <w:t>票据类错误码定义</w:t>
        </w:r>
        <w:r w:rsidR="002D1FE4">
          <w:rPr>
            <w:noProof/>
            <w:webHidden/>
          </w:rPr>
          <w:tab/>
        </w:r>
        <w:r w:rsidR="002D1FE4">
          <w:rPr>
            <w:noProof/>
            <w:webHidden/>
          </w:rPr>
          <w:fldChar w:fldCharType="begin"/>
        </w:r>
        <w:r w:rsidR="002D1FE4">
          <w:rPr>
            <w:noProof/>
            <w:webHidden/>
          </w:rPr>
          <w:instrText xml:space="preserve"> PAGEREF _Toc366158499 \h </w:instrText>
        </w:r>
        <w:r w:rsidR="002D1FE4">
          <w:rPr>
            <w:noProof/>
            <w:webHidden/>
          </w:rPr>
        </w:r>
        <w:r w:rsidR="002D1FE4">
          <w:rPr>
            <w:noProof/>
            <w:webHidden/>
          </w:rPr>
          <w:fldChar w:fldCharType="separate"/>
        </w:r>
        <w:r w:rsidR="002D1FE4">
          <w:rPr>
            <w:noProof/>
            <w:webHidden/>
          </w:rPr>
          <w:t>26</w:t>
        </w:r>
        <w:r w:rsidR="002D1FE4">
          <w:rPr>
            <w:noProof/>
            <w:webHidden/>
          </w:rPr>
          <w:fldChar w:fldCharType="end"/>
        </w:r>
      </w:hyperlink>
    </w:p>
    <w:p w:rsidR="002D1FE4" w:rsidRDefault="0064071D">
      <w:pPr>
        <w:pStyle w:val="20"/>
        <w:tabs>
          <w:tab w:val="left" w:pos="79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66158500" w:history="1">
        <w:r w:rsidR="002D1FE4" w:rsidRPr="009847F6">
          <w:rPr>
            <w:rStyle w:val="ab"/>
            <w:noProof/>
          </w:rPr>
          <w:t>4.3</w:t>
        </w:r>
        <w:r w:rsidR="002D1FE4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2D1FE4" w:rsidRPr="009847F6">
          <w:rPr>
            <w:rStyle w:val="ab"/>
            <w:rFonts w:hint="eastAsia"/>
            <w:noProof/>
          </w:rPr>
          <w:t>用户认证类错误码定义</w:t>
        </w:r>
        <w:r w:rsidR="002D1FE4">
          <w:rPr>
            <w:noProof/>
            <w:webHidden/>
          </w:rPr>
          <w:tab/>
        </w:r>
        <w:r w:rsidR="002D1FE4">
          <w:rPr>
            <w:noProof/>
            <w:webHidden/>
          </w:rPr>
          <w:fldChar w:fldCharType="begin"/>
        </w:r>
        <w:r w:rsidR="002D1FE4">
          <w:rPr>
            <w:noProof/>
            <w:webHidden/>
          </w:rPr>
          <w:instrText xml:space="preserve"> PAGEREF _Toc366158500 \h </w:instrText>
        </w:r>
        <w:r w:rsidR="002D1FE4">
          <w:rPr>
            <w:noProof/>
            <w:webHidden/>
          </w:rPr>
        </w:r>
        <w:r w:rsidR="002D1FE4">
          <w:rPr>
            <w:noProof/>
            <w:webHidden/>
          </w:rPr>
          <w:fldChar w:fldCharType="separate"/>
        </w:r>
        <w:r w:rsidR="002D1FE4">
          <w:rPr>
            <w:noProof/>
            <w:webHidden/>
          </w:rPr>
          <w:t>26</w:t>
        </w:r>
        <w:r w:rsidR="002D1FE4">
          <w:rPr>
            <w:noProof/>
            <w:webHidden/>
          </w:rPr>
          <w:fldChar w:fldCharType="end"/>
        </w:r>
      </w:hyperlink>
    </w:p>
    <w:p w:rsidR="002D1FE4" w:rsidRDefault="0064071D">
      <w:pPr>
        <w:pStyle w:val="20"/>
        <w:tabs>
          <w:tab w:val="left" w:pos="79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66158501" w:history="1">
        <w:r w:rsidR="002D1FE4" w:rsidRPr="009847F6">
          <w:rPr>
            <w:rStyle w:val="ab"/>
            <w:rFonts w:ascii="微软雅黑" w:eastAsia="微软雅黑" w:hAnsi="微软雅黑"/>
            <w:noProof/>
          </w:rPr>
          <w:t>4.4</w:t>
        </w:r>
        <w:r w:rsidR="002D1FE4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2D1FE4" w:rsidRPr="009847F6">
          <w:rPr>
            <w:rStyle w:val="ab"/>
            <w:rFonts w:ascii="微软雅黑" w:eastAsia="微软雅黑" w:hAnsi="微软雅黑" w:hint="eastAsia"/>
            <w:noProof/>
          </w:rPr>
          <w:t>其它通用服务接口错误码定义</w:t>
        </w:r>
        <w:r w:rsidR="002D1FE4">
          <w:rPr>
            <w:noProof/>
            <w:webHidden/>
          </w:rPr>
          <w:tab/>
        </w:r>
        <w:r w:rsidR="002D1FE4">
          <w:rPr>
            <w:noProof/>
            <w:webHidden/>
          </w:rPr>
          <w:fldChar w:fldCharType="begin"/>
        </w:r>
        <w:r w:rsidR="002D1FE4">
          <w:rPr>
            <w:noProof/>
            <w:webHidden/>
          </w:rPr>
          <w:instrText xml:space="preserve"> PAGEREF _Toc366158501 \h </w:instrText>
        </w:r>
        <w:r w:rsidR="002D1FE4">
          <w:rPr>
            <w:noProof/>
            <w:webHidden/>
          </w:rPr>
        </w:r>
        <w:r w:rsidR="002D1FE4">
          <w:rPr>
            <w:noProof/>
            <w:webHidden/>
          </w:rPr>
          <w:fldChar w:fldCharType="separate"/>
        </w:r>
        <w:r w:rsidR="002D1FE4">
          <w:rPr>
            <w:noProof/>
            <w:webHidden/>
          </w:rPr>
          <w:t>27</w:t>
        </w:r>
        <w:r w:rsidR="002D1FE4">
          <w:rPr>
            <w:noProof/>
            <w:webHidden/>
          </w:rPr>
          <w:fldChar w:fldCharType="end"/>
        </w:r>
      </w:hyperlink>
    </w:p>
    <w:p w:rsidR="00B22CB7" w:rsidRPr="0020473A" w:rsidRDefault="002D78C4" w:rsidP="00B22CB7">
      <w:pPr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/>
        </w:rPr>
        <w:fldChar w:fldCharType="end"/>
      </w:r>
    </w:p>
    <w:p w:rsidR="009B749E" w:rsidRPr="0020473A" w:rsidRDefault="00B22CB7" w:rsidP="004A3A9E">
      <w:pPr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/>
        </w:rPr>
        <w:br w:type="page"/>
      </w:r>
    </w:p>
    <w:p w:rsidR="00F144D7" w:rsidRPr="0020473A" w:rsidRDefault="004F53BE" w:rsidP="00E17A30">
      <w:pPr>
        <w:pStyle w:val="1"/>
        <w:rPr>
          <w:rFonts w:ascii="微软雅黑" w:eastAsia="微软雅黑" w:hAnsi="微软雅黑"/>
        </w:rPr>
      </w:pPr>
      <w:bookmarkStart w:id="0" w:name="_Toc366158406"/>
      <w:bookmarkStart w:id="1" w:name="_Toc208651792"/>
      <w:bookmarkStart w:id="2" w:name="_Toc208400687"/>
      <w:bookmarkStart w:id="3" w:name="_Toc208400442"/>
      <w:bookmarkStart w:id="4" w:name="_Toc208395479"/>
      <w:bookmarkStart w:id="5" w:name="_Toc242000277"/>
      <w:r w:rsidRPr="0020473A">
        <w:rPr>
          <w:rFonts w:ascii="微软雅黑" w:eastAsia="微软雅黑" w:hAnsi="微软雅黑" w:hint="eastAsia"/>
        </w:rPr>
        <w:lastRenderedPageBreak/>
        <w:t>简介</w:t>
      </w:r>
      <w:bookmarkEnd w:id="0"/>
    </w:p>
    <w:p w:rsidR="004F53BE" w:rsidRPr="0020473A" w:rsidRDefault="00BE03F2" w:rsidP="00E17A30">
      <w:pPr>
        <w:pStyle w:val="2"/>
        <w:rPr>
          <w:rFonts w:ascii="微软雅黑" w:eastAsia="微软雅黑" w:hAnsi="微软雅黑"/>
        </w:rPr>
      </w:pPr>
      <w:bookmarkStart w:id="6" w:name="_Toc366158407"/>
      <w:r w:rsidRPr="0020473A">
        <w:rPr>
          <w:rFonts w:ascii="微软雅黑" w:eastAsia="微软雅黑" w:hAnsi="微软雅黑" w:hint="eastAsia"/>
        </w:rPr>
        <w:t>目的</w:t>
      </w:r>
      <w:bookmarkEnd w:id="6"/>
    </w:p>
    <w:p w:rsidR="00BE03F2" w:rsidRPr="0020473A" w:rsidRDefault="00BE03F2" w:rsidP="00C27272">
      <w:pPr>
        <w:pStyle w:val="a5"/>
        <w:ind w:left="425" w:firstLineChars="0" w:firstLine="0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本文描述了</w:t>
      </w:r>
      <w:r w:rsidR="00C44A6A">
        <w:rPr>
          <w:rFonts w:ascii="微软雅黑" w:eastAsia="微软雅黑" w:hAnsi="微软雅黑" w:hint="eastAsia"/>
        </w:rPr>
        <w:t>新商城</w:t>
      </w:r>
      <w:r w:rsidR="00283FBF">
        <w:rPr>
          <w:rFonts w:ascii="微软雅黑" w:eastAsia="微软雅黑" w:hAnsi="微软雅黑" w:hint="eastAsia"/>
        </w:rPr>
        <w:t>数据服务内部接口</w:t>
      </w:r>
      <w:r w:rsidRPr="0020473A">
        <w:rPr>
          <w:rFonts w:ascii="微软雅黑" w:eastAsia="微软雅黑" w:hAnsi="微软雅黑" w:hint="eastAsia"/>
        </w:rPr>
        <w:t>的接口规范，主要用于指导</w:t>
      </w:r>
      <w:r w:rsidR="00283FBF">
        <w:rPr>
          <w:rFonts w:ascii="微软雅黑" w:eastAsia="微软雅黑" w:hAnsi="微软雅黑" w:hint="eastAsia"/>
        </w:rPr>
        <w:t>平台内部使用数据服务</w:t>
      </w:r>
      <w:r w:rsidR="00C27272" w:rsidRPr="0020473A">
        <w:rPr>
          <w:rFonts w:ascii="微软雅黑" w:eastAsia="微软雅黑" w:hAnsi="微软雅黑" w:hint="eastAsia"/>
        </w:rPr>
        <w:t>的</w:t>
      </w:r>
      <w:r w:rsidRPr="0020473A">
        <w:rPr>
          <w:rFonts w:ascii="微软雅黑" w:eastAsia="微软雅黑" w:hAnsi="微软雅黑" w:hint="eastAsia"/>
        </w:rPr>
        <w:t>设计、开发工作。</w:t>
      </w:r>
    </w:p>
    <w:p w:rsidR="004F53BE" w:rsidRPr="0020473A" w:rsidRDefault="004F53BE" w:rsidP="00511AEB">
      <w:pPr>
        <w:pStyle w:val="1"/>
        <w:rPr>
          <w:rFonts w:ascii="微软雅黑" w:eastAsia="微软雅黑" w:hAnsi="微软雅黑"/>
        </w:rPr>
      </w:pPr>
      <w:bookmarkStart w:id="7" w:name="_Toc366158408"/>
      <w:r w:rsidRPr="0020473A">
        <w:rPr>
          <w:rFonts w:ascii="微软雅黑" w:eastAsia="微软雅黑" w:hAnsi="微软雅黑" w:hint="eastAsia"/>
        </w:rPr>
        <w:t>数据格式</w:t>
      </w:r>
      <w:bookmarkEnd w:id="7"/>
    </w:p>
    <w:p w:rsidR="00BD6E62" w:rsidRPr="0020473A" w:rsidRDefault="003B4FC3" w:rsidP="00705EEF">
      <w:pPr>
        <w:pStyle w:val="aff9"/>
        <w:widowControl/>
        <w:spacing w:before="100" w:beforeAutospacing="1" w:after="100" w:afterAutospacing="1"/>
        <w:ind w:left="760" w:right="480" w:firstLineChars="0" w:firstLine="0"/>
        <w:rPr>
          <w:rFonts w:ascii="微软雅黑" w:eastAsia="微软雅黑" w:hAnsi="微软雅黑" w:cs="宋体"/>
          <w:color w:val="000000"/>
        </w:rPr>
      </w:pPr>
      <w:r>
        <w:rPr>
          <w:rFonts w:ascii="微软雅黑" w:eastAsia="微软雅黑" w:hAnsi="微软雅黑" w:cs="宋体" w:hint="eastAsia"/>
          <w:color w:val="000000"/>
        </w:rPr>
        <w:t>内部</w:t>
      </w:r>
      <w:r w:rsidR="00BD6E62" w:rsidRPr="0020473A">
        <w:rPr>
          <w:rFonts w:ascii="微软雅黑" w:eastAsia="微软雅黑" w:hAnsi="微软雅黑" w:cs="宋体" w:hint="eastAsia"/>
          <w:color w:val="000000"/>
        </w:rPr>
        <w:t>接口对请求进行处理，对请求回应指定格式的应答</w:t>
      </w:r>
      <w:r w:rsidR="002C143B" w:rsidRPr="0020473A">
        <w:rPr>
          <w:rFonts w:ascii="微软雅黑" w:eastAsia="微软雅黑" w:hAnsi="微软雅黑" w:cs="宋体" w:hint="eastAsia"/>
          <w:color w:val="000000"/>
        </w:rPr>
        <w:t>，对于提交及响应的数据格式，均为utf-8格式</w:t>
      </w:r>
      <w:r w:rsidR="00BD6E62" w:rsidRPr="0020473A">
        <w:rPr>
          <w:rFonts w:ascii="微软雅黑" w:eastAsia="微软雅黑" w:hAnsi="微软雅黑" w:cs="宋体" w:hint="eastAsia"/>
          <w:color w:val="000000"/>
        </w:rPr>
        <w:t>。</w:t>
      </w:r>
    </w:p>
    <w:p w:rsidR="00BD6E62" w:rsidRDefault="00BD6E62" w:rsidP="00BD6E62">
      <w:pPr>
        <w:pStyle w:val="aff9"/>
        <w:widowControl/>
        <w:spacing w:before="100" w:beforeAutospacing="1" w:after="100" w:afterAutospacing="1"/>
        <w:ind w:left="760" w:right="480" w:firstLineChars="0" w:firstLine="0"/>
        <w:rPr>
          <w:rFonts w:ascii="微软雅黑" w:eastAsia="微软雅黑" w:hAnsi="微软雅黑" w:cs="宋体"/>
          <w:color w:val="000000"/>
        </w:rPr>
      </w:pPr>
      <w:r w:rsidRPr="0020473A">
        <w:rPr>
          <w:rFonts w:ascii="微软雅黑" w:eastAsia="微软雅黑" w:hAnsi="微软雅黑" w:cs="宋体" w:hint="eastAsia"/>
          <w:color w:val="000000"/>
        </w:rPr>
        <w:t>I接口提供的是json格式数据，将来可考虑支持另外两种数据格式。</w:t>
      </w:r>
    </w:p>
    <w:p w:rsidR="00BC69EA" w:rsidRDefault="00BC69EA" w:rsidP="00BC69EA">
      <w:pPr>
        <w:pStyle w:val="2"/>
        <w:rPr>
          <w:rFonts w:ascii="微软雅黑" w:eastAsia="微软雅黑" w:hAnsi="微软雅黑"/>
        </w:rPr>
      </w:pPr>
      <w:bookmarkStart w:id="8" w:name="_Toc366158409"/>
      <w:r>
        <w:rPr>
          <w:rFonts w:ascii="微软雅黑" w:eastAsia="微软雅黑" w:hAnsi="微软雅黑" w:hint="eastAsia"/>
        </w:rPr>
        <w:t>请求URL</w:t>
      </w:r>
      <w:r>
        <w:rPr>
          <w:rFonts w:ascii="微软雅黑" w:eastAsia="微软雅黑" w:hAnsi="微软雅黑"/>
        </w:rPr>
        <w:t>说明</w:t>
      </w:r>
      <w:bookmarkEnd w:id="8"/>
    </w:p>
    <w:p w:rsidR="00BC69EA" w:rsidRDefault="00BC69EA" w:rsidP="00BC69EA">
      <w:pPr>
        <w:pStyle w:val="aff9"/>
        <w:widowControl/>
        <w:spacing w:before="100" w:beforeAutospacing="1" w:after="100" w:afterAutospacing="1"/>
        <w:ind w:left="760" w:right="480" w:firstLineChars="0" w:firstLine="0"/>
        <w:rPr>
          <w:rFonts w:ascii="微软雅黑" w:eastAsia="微软雅黑" w:hAnsi="微软雅黑" w:cs="宋体"/>
          <w:color w:val="000000"/>
        </w:rPr>
      </w:pPr>
      <w:r w:rsidRPr="00BC69EA">
        <w:rPr>
          <w:rFonts w:ascii="微软雅黑" w:eastAsia="微软雅黑" w:hAnsi="微软雅黑" w:cs="宋体"/>
          <w:color w:val="000000"/>
        </w:rPr>
        <w:t>http://[</w:t>
      </w:r>
      <w:r w:rsidR="0098051D">
        <w:rPr>
          <w:rFonts w:ascii="微软雅黑" w:eastAsia="微软雅黑" w:hAnsi="微软雅黑" w:cs="宋体" w:hint="eastAsia"/>
          <w:color w:val="000000"/>
        </w:rPr>
        <w:t>ip</w:t>
      </w:r>
      <w:r w:rsidRPr="00BC69EA">
        <w:rPr>
          <w:rFonts w:ascii="微软雅黑" w:eastAsia="微软雅黑" w:hAnsi="微软雅黑" w:cs="宋体"/>
          <w:color w:val="000000"/>
        </w:rPr>
        <w:t>]/</w:t>
      </w:r>
      <w:r w:rsidR="0006141A">
        <w:rPr>
          <w:rFonts w:ascii="微软雅黑" w:eastAsia="微软雅黑" w:hAnsi="微软雅黑" w:cs="宋体" w:hint="eastAsia"/>
          <w:color w:val="000000"/>
        </w:rPr>
        <w:t>api/[version]/[modul</w:t>
      </w:r>
      <w:r w:rsidR="0098051D">
        <w:rPr>
          <w:rFonts w:ascii="微软雅黑" w:eastAsia="微软雅黑" w:hAnsi="微软雅黑" w:cs="宋体" w:hint="eastAsia"/>
          <w:color w:val="000000"/>
        </w:rPr>
        <w:t>_name</w:t>
      </w:r>
      <w:r w:rsidR="0006141A">
        <w:rPr>
          <w:rFonts w:ascii="微软雅黑" w:eastAsia="微软雅黑" w:hAnsi="微软雅黑" w:cs="宋体" w:hint="eastAsia"/>
          <w:color w:val="000000"/>
        </w:rPr>
        <w:t>]/</w:t>
      </w:r>
      <w:r w:rsidRPr="00BC69EA">
        <w:rPr>
          <w:rFonts w:ascii="微软雅黑" w:eastAsia="微软雅黑" w:hAnsi="微软雅黑" w:cs="宋体"/>
          <w:color w:val="000000"/>
        </w:rPr>
        <w:t>[api_name]</w:t>
      </w:r>
      <w:r w:rsidRPr="00BC69EA">
        <w:rPr>
          <w:rFonts w:ascii="微软雅黑" w:eastAsia="微软雅黑" w:hAnsi="微软雅黑" w:cs="宋体"/>
        </w:rPr>
        <w:t> </w:t>
      </w:r>
    </w:p>
    <w:p w:rsidR="0098051D" w:rsidRDefault="0098051D" w:rsidP="00E86CCC">
      <w:pPr>
        <w:pStyle w:val="aff9"/>
        <w:widowControl/>
        <w:numPr>
          <w:ilvl w:val="0"/>
          <w:numId w:val="20"/>
        </w:numPr>
        <w:spacing w:before="100" w:beforeAutospacing="1" w:after="100" w:afterAutospacing="1"/>
        <w:ind w:right="480" w:firstLineChars="0"/>
        <w:rPr>
          <w:rFonts w:ascii="微软雅黑" w:eastAsia="微软雅黑" w:hAnsi="微软雅黑" w:cs="宋体"/>
          <w:color w:val="000000"/>
        </w:rPr>
      </w:pPr>
      <w:r>
        <w:rPr>
          <w:rFonts w:ascii="微软雅黑" w:eastAsia="微软雅黑" w:hAnsi="微软雅黑" w:cs="宋体" w:hint="eastAsia"/>
          <w:color w:val="000000"/>
        </w:rPr>
        <w:t>ip：内部接口只会对内部系统开放访问，作ip地址鉴权。</w:t>
      </w:r>
    </w:p>
    <w:p w:rsidR="0098051D" w:rsidRDefault="0098051D" w:rsidP="00E86CCC">
      <w:pPr>
        <w:pStyle w:val="aff9"/>
        <w:widowControl/>
        <w:numPr>
          <w:ilvl w:val="0"/>
          <w:numId w:val="20"/>
        </w:numPr>
        <w:spacing w:before="100" w:beforeAutospacing="1" w:after="100" w:afterAutospacing="1"/>
        <w:ind w:right="480" w:firstLineChars="0"/>
        <w:rPr>
          <w:rFonts w:ascii="微软雅黑" w:eastAsia="微软雅黑" w:hAnsi="微软雅黑" w:cs="宋体"/>
          <w:color w:val="000000"/>
        </w:rPr>
      </w:pPr>
      <w:r>
        <w:rPr>
          <w:rFonts w:ascii="微软雅黑" w:eastAsia="微软雅黑" w:hAnsi="微软雅黑" w:cs="宋体" w:hint="eastAsia"/>
          <w:color w:val="000000"/>
        </w:rPr>
        <w:t>version：api版本，例如：v1,v2</w:t>
      </w:r>
    </w:p>
    <w:p w:rsidR="0098051D" w:rsidRDefault="0098051D" w:rsidP="00E86CCC">
      <w:pPr>
        <w:pStyle w:val="aff9"/>
        <w:widowControl/>
        <w:numPr>
          <w:ilvl w:val="0"/>
          <w:numId w:val="20"/>
        </w:numPr>
        <w:spacing w:before="100" w:beforeAutospacing="1" w:after="100" w:afterAutospacing="1"/>
        <w:ind w:right="480" w:firstLineChars="0"/>
        <w:rPr>
          <w:rFonts w:ascii="微软雅黑" w:eastAsia="微软雅黑" w:hAnsi="微软雅黑" w:cs="宋体"/>
          <w:color w:val="000000"/>
        </w:rPr>
      </w:pPr>
      <w:r>
        <w:rPr>
          <w:rFonts w:ascii="微软雅黑" w:eastAsia="微软雅黑" w:hAnsi="微软雅黑" w:cs="宋体" w:hint="eastAsia"/>
          <w:color w:val="000000"/>
        </w:rPr>
        <w:t>modul：模块名</w:t>
      </w:r>
      <w:r w:rsidR="00E86CCC">
        <w:rPr>
          <w:rFonts w:ascii="微软雅黑" w:eastAsia="微软雅黑" w:hAnsi="微软雅黑" w:cs="宋体" w:hint="eastAsia"/>
          <w:color w:val="000000"/>
        </w:rPr>
        <w:t>，现有的模块名包括：</w:t>
      </w:r>
    </w:p>
    <w:p w:rsidR="00E86CCC" w:rsidRDefault="00E86CCC" w:rsidP="00402C8E">
      <w:pPr>
        <w:pStyle w:val="aff9"/>
        <w:widowControl/>
        <w:numPr>
          <w:ilvl w:val="0"/>
          <w:numId w:val="21"/>
        </w:numPr>
        <w:spacing w:before="100" w:beforeAutospacing="1" w:after="100" w:afterAutospacing="1" w:line="360" w:lineRule="auto"/>
        <w:ind w:left="1599" w:right="482" w:firstLineChars="0"/>
        <w:rPr>
          <w:rFonts w:ascii="微软雅黑" w:eastAsia="微软雅黑" w:hAnsi="微软雅黑"/>
        </w:rPr>
      </w:pPr>
      <w:r w:rsidRPr="00C4176A">
        <w:rPr>
          <w:rFonts w:ascii="微软雅黑" w:eastAsia="微软雅黑" w:hAnsi="微软雅黑" w:hint="eastAsia"/>
        </w:rPr>
        <w:t>product</w:t>
      </w:r>
      <w:r>
        <w:rPr>
          <w:rFonts w:ascii="微软雅黑" w:eastAsia="微软雅黑" w:hAnsi="微软雅黑" w:hint="eastAsia"/>
        </w:rPr>
        <w:t>：商品模块</w:t>
      </w:r>
    </w:p>
    <w:p w:rsidR="00E86CCC" w:rsidRDefault="00E86CCC" w:rsidP="00402C8E">
      <w:pPr>
        <w:pStyle w:val="aff9"/>
        <w:widowControl/>
        <w:numPr>
          <w:ilvl w:val="0"/>
          <w:numId w:val="21"/>
        </w:numPr>
        <w:spacing w:before="100" w:beforeAutospacing="1" w:after="100" w:afterAutospacing="1" w:line="360" w:lineRule="auto"/>
        <w:ind w:left="1599" w:right="482" w:firstLineChars="0"/>
        <w:rPr>
          <w:rFonts w:ascii="微软雅黑" w:eastAsia="微软雅黑" w:hAnsi="微软雅黑"/>
        </w:rPr>
      </w:pPr>
      <w:r w:rsidRPr="00C4176A">
        <w:rPr>
          <w:rFonts w:ascii="微软雅黑" w:eastAsia="微软雅黑" w:hAnsi="微软雅黑" w:hint="eastAsia"/>
        </w:rPr>
        <w:t>order</w:t>
      </w:r>
      <w:r>
        <w:rPr>
          <w:rFonts w:ascii="微软雅黑" w:eastAsia="微软雅黑" w:hAnsi="微软雅黑" w:hint="eastAsia"/>
        </w:rPr>
        <w:t>：订单模块</w:t>
      </w:r>
    </w:p>
    <w:p w:rsidR="00E86CCC" w:rsidRDefault="00E86CCC" w:rsidP="00402C8E">
      <w:pPr>
        <w:pStyle w:val="aff9"/>
        <w:widowControl/>
        <w:numPr>
          <w:ilvl w:val="0"/>
          <w:numId w:val="21"/>
        </w:numPr>
        <w:spacing w:before="100" w:beforeAutospacing="1" w:after="100" w:afterAutospacing="1" w:line="360" w:lineRule="auto"/>
        <w:ind w:left="1599" w:right="482" w:firstLineChars="0"/>
        <w:rPr>
          <w:rFonts w:ascii="微软雅黑" w:eastAsia="微软雅黑" w:hAnsi="微软雅黑"/>
        </w:rPr>
      </w:pPr>
      <w:r w:rsidRPr="00C4176A">
        <w:rPr>
          <w:rFonts w:ascii="微软雅黑" w:eastAsia="微软雅黑" w:hAnsi="微软雅黑" w:hint="eastAsia"/>
        </w:rPr>
        <w:t>profile</w:t>
      </w:r>
      <w:r>
        <w:rPr>
          <w:rFonts w:ascii="微软雅黑" w:eastAsia="微软雅黑" w:hAnsi="微软雅黑" w:hint="eastAsia"/>
        </w:rPr>
        <w:t>：个人模块</w:t>
      </w:r>
    </w:p>
    <w:p w:rsidR="00E86CCC" w:rsidRDefault="00956C7D" w:rsidP="00402C8E">
      <w:pPr>
        <w:pStyle w:val="aff9"/>
        <w:widowControl/>
        <w:numPr>
          <w:ilvl w:val="0"/>
          <w:numId w:val="21"/>
        </w:numPr>
        <w:spacing w:before="100" w:beforeAutospacing="1" w:after="100" w:afterAutospacing="1" w:line="360" w:lineRule="auto"/>
        <w:ind w:left="1599" w:right="482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public：公共模块</w:t>
      </w:r>
    </w:p>
    <w:p w:rsidR="00E86CCC" w:rsidRDefault="00E86CCC" w:rsidP="00402C8E">
      <w:pPr>
        <w:pStyle w:val="aff9"/>
        <w:widowControl/>
        <w:numPr>
          <w:ilvl w:val="0"/>
          <w:numId w:val="21"/>
        </w:numPr>
        <w:spacing w:before="100" w:beforeAutospacing="1" w:after="100" w:afterAutospacing="1" w:line="360" w:lineRule="auto"/>
        <w:ind w:left="1599" w:right="482" w:firstLineChars="0"/>
        <w:rPr>
          <w:rFonts w:ascii="微软雅黑" w:eastAsia="微软雅黑" w:hAnsi="微软雅黑"/>
        </w:rPr>
      </w:pPr>
      <w:r w:rsidRPr="00C4176A">
        <w:rPr>
          <w:rFonts w:ascii="微软雅黑" w:eastAsia="微软雅黑" w:hAnsi="微软雅黑" w:hint="eastAsia"/>
        </w:rPr>
        <w:t>search</w:t>
      </w:r>
      <w:r w:rsidR="00402C8E">
        <w:rPr>
          <w:rFonts w:ascii="微软雅黑" w:eastAsia="微软雅黑" w:hAnsi="微软雅黑" w:hint="eastAsia"/>
        </w:rPr>
        <w:t>：搜索模块</w:t>
      </w:r>
    </w:p>
    <w:p w:rsidR="00E86CCC" w:rsidRPr="00E86CCC" w:rsidRDefault="00956C7D" w:rsidP="00402C8E">
      <w:pPr>
        <w:pStyle w:val="aff9"/>
        <w:widowControl/>
        <w:numPr>
          <w:ilvl w:val="0"/>
          <w:numId w:val="21"/>
        </w:numPr>
        <w:spacing w:before="100" w:beforeAutospacing="1" w:after="100" w:afterAutospacing="1" w:line="360" w:lineRule="auto"/>
        <w:ind w:left="1599" w:right="482" w:firstLineChars="0"/>
        <w:rPr>
          <w:rFonts w:ascii="微软雅黑" w:eastAsia="微软雅黑" w:hAnsi="微软雅黑" w:cs="宋体"/>
          <w:color w:val="000000"/>
        </w:rPr>
      </w:pPr>
      <w:r>
        <w:rPr>
          <w:rFonts w:ascii="微软雅黑" w:eastAsia="微软雅黑" w:hAnsi="微软雅黑" w:hint="eastAsia"/>
        </w:rPr>
        <w:lastRenderedPageBreak/>
        <w:t>auth</w:t>
      </w:r>
      <w:r w:rsidR="00402C8E">
        <w:rPr>
          <w:rFonts w:ascii="微软雅黑" w:eastAsia="微软雅黑" w:hAnsi="微软雅黑" w:hint="eastAsia"/>
        </w:rPr>
        <w:t>：认证模块</w:t>
      </w:r>
    </w:p>
    <w:p w:rsidR="00BC69EA" w:rsidRDefault="00BC69EA" w:rsidP="00E86CCC">
      <w:pPr>
        <w:pStyle w:val="aff9"/>
        <w:widowControl/>
        <w:numPr>
          <w:ilvl w:val="0"/>
          <w:numId w:val="20"/>
        </w:numPr>
        <w:spacing w:before="100" w:beforeAutospacing="1" w:after="100" w:afterAutospacing="1"/>
        <w:ind w:right="480" w:firstLineChars="0"/>
        <w:rPr>
          <w:rFonts w:ascii="微软雅黑" w:eastAsia="微软雅黑" w:hAnsi="微软雅黑" w:cs="宋体"/>
          <w:color w:val="000000"/>
        </w:rPr>
      </w:pPr>
      <w:r w:rsidRPr="00BC69EA">
        <w:rPr>
          <w:rFonts w:ascii="微软雅黑" w:eastAsia="微软雅黑" w:hAnsi="微软雅黑" w:cs="宋体"/>
          <w:color w:val="000000"/>
        </w:rPr>
        <w:t>[api_name]：</w:t>
      </w:r>
      <w:r w:rsidR="00973210">
        <w:rPr>
          <w:rFonts w:ascii="微软雅黑" w:eastAsia="微软雅黑" w:hAnsi="微软雅黑" w:cs="宋体" w:hint="eastAsia"/>
          <w:color w:val="000000"/>
        </w:rPr>
        <w:t>api方法名</w:t>
      </w:r>
    </w:p>
    <w:p w:rsidR="00BC69EA" w:rsidRPr="0020473A" w:rsidRDefault="00BC69EA" w:rsidP="00BC69EA">
      <w:pPr>
        <w:pStyle w:val="2"/>
        <w:rPr>
          <w:rFonts w:ascii="微软雅黑" w:eastAsia="微软雅黑" w:hAnsi="微软雅黑"/>
        </w:rPr>
      </w:pPr>
      <w:bookmarkStart w:id="9" w:name="_请求参数格式"/>
      <w:bookmarkStart w:id="10" w:name="_Toc366158410"/>
      <w:bookmarkEnd w:id="9"/>
      <w:r>
        <w:rPr>
          <w:rFonts w:ascii="微软雅黑" w:eastAsia="微软雅黑" w:hAnsi="微软雅黑" w:hint="eastAsia"/>
        </w:rPr>
        <w:t>请求参数格式</w:t>
      </w:r>
      <w:bookmarkEnd w:id="10"/>
    </w:p>
    <w:p w:rsidR="00BC69EA" w:rsidRDefault="00BC69EA" w:rsidP="00BD6E62">
      <w:pPr>
        <w:pStyle w:val="aff9"/>
        <w:widowControl/>
        <w:spacing w:before="100" w:beforeAutospacing="1" w:after="100" w:afterAutospacing="1"/>
        <w:ind w:left="760" w:right="480" w:firstLineChars="0" w:firstLine="0"/>
        <w:rPr>
          <w:rFonts w:ascii="微软雅黑" w:eastAsia="微软雅黑" w:hAnsi="微软雅黑" w:cs="宋体"/>
          <w:color w:val="000000"/>
        </w:rPr>
      </w:pPr>
      <w:r>
        <w:rPr>
          <w:rFonts w:ascii="微软雅黑" w:eastAsia="微软雅黑" w:hAnsi="微软雅黑" w:cs="宋体" w:hint="eastAsia"/>
          <w:color w:val="000000"/>
        </w:rPr>
        <w:t>请求</w:t>
      </w:r>
      <w:r>
        <w:rPr>
          <w:rFonts w:ascii="微软雅黑" w:eastAsia="微软雅黑" w:hAnsi="微软雅黑" w:cs="宋体"/>
          <w:color w:val="000000"/>
        </w:rPr>
        <w:t>参数</w:t>
      </w:r>
      <w:r>
        <w:rPr>
          <w:rFonts w:ascii="微软雅黑" w:eastAsia="微软雅黑" w:hAnsi="微软雅黑" w:cs="宋体" w:hint="eastAsia"/>
          <w:color w:val="000000"/>
        </w:rPr>
        <w:t>支持HTTP</w:t>
      </w:r>
      <w:r>
        <w:rPr>
          <w:rFonts w:ascii="微软雅黑" w:eastAsia="微软雅黑" w:hAnsi="微软雅黑" w:cs="宋体"/>
          <w:color w:val="000000"/>
        </w:rPr>
        <w:t xml:space="preserve"> GET、POST方式提交</w:t>
      </w:r>
      <w:r>
        <w:rPr>
          <w:rFonts w:ascii="微软雅黑" w:eastAsia="微软雅黑" w:hAnsi="微软雅黑" w:cs="宋体" w:hint="eastAsia"/>
          <w:color w:val="000000"/>
        </w:rPr>
        <w:t>。所有</w:t>
      </w:r>
      <w:r>
        <w:rPr>
          <w:rFonts w:ascii="微软雅黑" w:eastAsia="微软雅黑" w:hAnsi="微软雅黑" w:cs="宋体"/>
          <w:color w:val="000000"/>
        </w:rPr>
        <w:t>的参数</w:t>
      </w:r>
      <w:r>
        <w:rPr>
          <w:rFonts w:ascii="微软雅黑" w:eastAsia="微软雅黑" w:hAnsi="微软雅黑" w:cs="宋体" w:hint="eastAsia"/>
          <w:color w:val="000000"/>
        </w:rPr>
        <w:t>都</w:t>
      </w:r>
      <w:r>
        <w:rPr>
          <w:rFonts w:ascii="微软雅黑" w:eastAsia="微软雅黑" w:hAnsi="微软雅黑" w:cs="宋体"/>
          <w:color w:val="000000"/>
        </w:rPr>
        <w:t>需进行</w:t>
      </w:r>
      <w:r>
        <w:rPr>
          <w:rFonts w:ascii="微软雅黑" w:eastAsia="微软雅黑" w:hAnsi="微软雅黑" w:cs="宋体" w:hint="eastAsia"/>
          <w:color w:val="000000"/>
        </w:rPr>
        <w:t>URL</w:t>
      </w:r>
      <w:r>
        <w:rPr>
          <w:rFonts w:ascii="微软雅黑" w:eastAsia="微软雅黑" w:hAnsi="微软雅黑" w:cs="宋体"/>
          <w:color w:val="000000"/>
        </w:rPr>
        <w:t>编码</w:t>
      </w:r>
      <w:r>
        <w:rPr>
          <w:rFonts w:ascii="微软雅黑" w:eastAsia="微软雅黑" w:hAnsi="微软雅黑" w:cs="宋体" w:hint="eastAsia"/>
          <w:color w:val="000000"/>
        </w:rPr>
        <w:t>，</w:t>
      </w:r>
      <w:r w:rsidRPr="00BC69EA">
        <w:rPr>
          <w:rFonts w:ascii="微软雅黑" w:eastAsia="微软雅黑" w:hAnsi="微软雅黑" w:cs="宋体"/>
          <w:color w:val="000000"/>
        </w:rPr>
        <w:t>编码时请遵守 </w:t>
      </w:r>
      <w:hyperlink r:id="rId9" w:tgtFrame="_blank" w:tooltip="http://tools.ietf.org/html/rfc1738" w:history="1">
        <w:r w:rsidRPr="00BC69EA">
          <w:rPr>
            <w:rFonts w:ascii="微软雅黑" w:eastAsia="微软雅黑" w:hAnsi="微软雅黑" w:cs="宋体"/>
            <w:color w:val="000000"/>
            <w:u w:val="single"/>
          </w:rPr>
          <w:t>RFC 1738</w:t>
        </w:r>
      </w:hyperlink>
      <w:r w:rsidRPr="00BC69EA">
        <w:rPr>
          <w:rFonts w:ascii="微软雅黑" w:eastAsia="微软雅黑" w:hAnsi="微软雅黑" w:cs="宋体"/>
          <w:color w:val="000000"/>
        </w:rPr>
        <w:t>。</w:t>
      </w:r>
    </w:p>
    <w:p w:rsidR="00796B23" w:rsidRPr="00796B23" w:rsidRDefault="00796B23" w:rsidP="00796B23">
      <w:pPr>
        <w:pStyle w:val="2"/>
        <w:numPr>
          <w:ilvl w:val="1"/>
          <w:numId w:val="17"/>
        </w:numPr>
        <w:rPr>
          <w:rFonts w:ascii="微软雅黑" w:eastAsia="微软雅黑" w:hAnsi="微软雅黑"/>
        </w:rPr>
      </w:pPr>
      <w:bookmarkStart w:id="11" w:name="_Toc366158411"/>
      <w:r>
        <w:rPr>
          <w:rFonts w:ascii="微软雅黑" w:eastAsia="微软雅黑" w:hAnsi="微软雅黑" w:hint="eastAsia"/>
        </w:rPr>
        <w:t>返回包数据</w:t>
      </w:r>
      <w:r w:rsidRPr="00796B23">
        <w:rPr>
          <w:rFonts w:ascii="微软雅黑" w:eastAsia="微软雅黑" w:hAnsi="微软雅黑" w:hint="eastAsia"/>
        </w:rPr>
        <w:t>格式</w:t>
      </w:r>
      <w:bookmarkEnd w:id="11"/>
    </w:p>
    <w:p w:rsidR="00796B23" w:rsidRDefault="00796B23" w:rsidP="00796B23">
      <w:pPr>
        <w:pStyle w:val="aff9"/>
        <w:spacing w:before="100" w:beforeAutospacing="1" w:after="100" w:afterAutospacing="1"/>
        <w:ind w:left="-79" w:right="482" w:firstLineChars="0" w:firstLine="0"/>
        <w:rPr>
          <w:rFonts w:ascii="微软雅黑" w:eastAsia="微软雅黑" w:hAnsi="微软雅黑" w:cs="宋体"/>
          <w:color w:val="000000"/>
        </w:rPr>
      </w:pPr>
      <w:r>
        <w:rPr>
          <w:rFonts w:ascii="微软雅黑" w:eastAsia="微软雅黑" w:hAnsi="微软雅黑" w:cs="宋体" w:hint="eastAsia"/>
          <w:color w:val="000000"/>
        </w:rPr>
        <w:t>返回内容</w:t>
      </w:r>
      <w:r>
        <w:rPr>
          <w:rFonts w:ascii="微软雅黑" w:eastAsia="微软雅黑" w:hAnsi="微软雅黑" w:cs="宋体"/>
          <w:color w:val="000000"/>
        </w:rPr>
        <w:t>为JSON字符</w:t>
      </w:r>
      <w:r w:rsidR="00BA0BA4">
        <w:rPr>
          <w:rFonts w:ascii="微软雅黑" w:eastAsia="微软雅黑" w:hAnsi="微软雅黑" w:cs="宋体" w:hint="eastAsia"/>
          <w:color w:val="000000"/>
        </w:rPr>
        <w:t>串,参数名都为大写。</w:t>
      </w:r>
      <w:r>
        <w:rPr>
          <w:rFonts w:ascii="微软雅黑" w:eastAsia="微软雅黑" w:hAnsi="微软雅黑" w:cs="宋体" w:hint="eastAsia"/>
          <w:color w:val="000000"/>
        </w:rPr>
        <w:t>例如</w:t>
      </w:r>
      <w:r>
        <w:rPr>
          <w:rFonts w:ascii="微软雅黑" w:eastAsia="微软雅黑" w:hAnsi="微软雅黑" w:cs="宋体"/>
          <w:color w:val="000000"/>
        </w:rPr>
        <w:t>：</w:t>
      </w:r>
    </w:p>
    <w:p w:rsidR="00796B23" w:rsidRDefault="00796B23" w:rsidP="00796B23">
      <w:pPr>
        <w:pStyle w:val="aff9"/>
        <w:spacing w:before="100" w:beforeAutospacing="1" w:after="100" w:afterAutospacing="1"/>
        <w:ind w:left="-79" w:right="482" w:firstLineChars="0" w:firstLine="0"/>
        <w:rPr>
          <w:rFonts w:ascii="微软雅黑" w:eastAsia="微软雅黑" w:hAnsi="微软雅黑" w:cs="宋体"/>
          <w:color w:val="000000"/>
        </w:rPr>
      </w:pPr>
      <w:r>
        <w:rPr>
          <w:rFonts w:ascii="微软雅黑" w:eastAsia="微软雅黑" w:hAnsi="微软雅黑" w:cs="宋体" w:hint="eastAsia"/>
          <w:color w:val="000000"/>
        </w:rPr>
        <w:t>{</w:t>
      </w:r>
      <w:r w:rsidR="001D281B">
        <w:rPr>
          <w:rFonts w:ascii="微软雅黑" w:eastAsia="微软雅黑" w:hAnsi="微软雅黑" w:cs="宋体" w:hint="eastAsia"/>
          <w:color w:val="000000"/>
        </w:rPr>
        <w:t>FLAG</w:t>
      </w:r>
      <w:r>
        <w:rPr>
          <w:rFonts w:ascii="微软雅黑" w:eastAsia="微软雅黑" w:hAnsi="微软雅黑" w:cs="宋体" w:hint="eastAsia"/>
          <w:color w:val="000000"/>
        </w:rPr>
        <w:t>:0,</w:t>
      </w:r>
      <w:r w:rsidR="001D281B">
        <w:rPr>
          <w:rFonts w:ascii="微软雅黑" w:eastAsia="微软雅黑" w:hAnsi="微软雅黑" w:cs="宋体" w:hint="eastAsia"/>
          <w:color w:val="000000"/>
        </w:rPr>
        <w:t>MSG</w:t>
      </w:r>
      <w:r>
        <w:rPr>
          <w:rFonts w:ascii="微软雅黑" w:eastAsia="微软雅黑" w:hAnsi="微软雅黑" w:cs="宋体" w:hint="eastAsia"/>
          <w:color w:val="000000"/>
        </w:rPr>
        <w:t>:</w:t>
      </w:r>
      <w:r w:rsidRPr="00796B23">
        <w:rPr>
          <w:rFonts w:hint="eastAsia"/>
        </w:rPr>
        <w:t xml:space="preserve"> </w:t>
      </w:r>
      <w:r w:rsidRPr="00796B23">
        <w:rPr>
          <w:rFonts w:ascii="微软雅黑" w:eastAsia="微软雅黑" w:hAnsi="微软雅黑" w:cs="宋体" w:hint="eastAsia"/>
          <w:color w:val="000000"/>
        </w:rPr>
        <w:t>"成功"</w:t>
      </w:r>
      <w:r>
        <w:rPr>
          <w:rFonts w:ascii="微软雅黑" w:eastAsia="微软雅黑" w:hAnsi="微软雅黑" w:cs="宋体"/>
          <w:color w:val="000000"/>
        </w:rPr>
        <w:t>}</w:t>
      </w:r>
    </w:p>
    <w:p w:rsidR="00AF48DE" w:rsidRDefault="00AF48DE" w:rsidP="00AF48DE">
      <w:pPr>
        <w:pStyle w:val="aff9"/>
        <w:spacing w:before="100" w:beforeAutospacing="1" w:after="100" w:afterAutospacing="1"/>
        <w:ind w:left="-79" w:right="482" w:firstLineChars="0" w:firstLine="0"/>
        <w:rPr>
          <w:rFonts w:ascii="微软雅黑" w:eastAsia="微软雅黑" w:hAnsi="微软雅黑" w:cs="宋体"/>
          <w:color w:val="000000"/>
        </w:rPr>
      </w:pPr>
      <w:r>
        <w:rPr>
          <w:rFonts w:ascii="微软雅黑" w:eastAsia="微软雅黑" w:hAnsi="微软雅黑" w:cs="宋体" w:hint="eastAsia"/>
          <w:color w:val="000000"/>
        </w:rPr>
        <w:t>返回字段中如果没有数据，非数组字段为null，数组字段为[]。</w:t>
      </w:r>
    </w:p>
    <w:p w:rsidR="00796B23" w:rsidRPr="00AF48DE" w:rsidRDefault="00796B23" w:rsidP="00AF48DE">
      <w:pPr>
        <w:widowControl/>
        <w:spacing w:before="100" w:beforeAutospacing="1" w:after="100" w:afterAutospacing="1"/>
        <w:ind w:right="480"/>
        <w:rPr>
          <w:rFonts w:ascii="微软雅黑" w:eastAsia="微软雅黑" w:hAnsi="微软雅黑" w:cs="宋体"/>
          <w:b/>
          <w:color w:val="000000"/>
        </w:rPr>
      </w:pPr>
      <w:r w:rsidRPr="00AF48DE">
        <w:rPr>
          <w:rFonts w:ascii="微软雅黑" w:eastAsia="微软雅黑" w:hAnsi="微软雅黑" w:cs="宋体" w:hint="eastAsia"/>
          <w:b/>
          <w:color w:val="000000"/>
        </w:rPr>
        <w:t>公共返回参数</w:t>
      </w:r>
      <w:r w:rsidRPr="00AF48DE">
        <w:rPr>
          <w:rFonts w:ascii="微软雅黑" w:eastAsia="微软雅黑" w:hAnsi="微软雅黑" w:cs="宋体"/>
          <w:b/>
          <w:color w:val="000000"/>
        </w:rPr>
        <w:t>说明</w:t>
      </w:r>
    </w:p>
    <w:tbl>
      <w:tblPr>
        <w:tblStyle w:val="ListTable3Accent1"/>
        <w:tblW w:w="9351" w:type="dxa"/>
        <w:tblLook w:val="0020" w:firstRow="1" w:lastRow="0" w:firstColumn="0" w:lastColumn="0" w:noHBand="0" w:noVBand="0"/>
      </w:tblPr>
      <w:tblGrid>
        <w:gridCol w:w="2725"/>
        <w:gridCol w:w="6626"/>
      </w:tblGrid>
      <w:tr w:rsidR="00796B23" w:rsidTr="00F962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25" w:type="dxa"/>
          </w:tcPr>
          <w:p w:rsidR="00796B23" w:rsidRPr="00C36D40" w:rsidRDefault="00796B23" w:rsidP="00F96250">
            <w:pPr>
              <w:pStyle w:val="aff9"/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</w:rPr>
            </w:pPr>
            <w:r w:rsidRPr="00C36D40">
              <w:rPr>
                <w:rFonts w:ascii="微软雅黑" w:eastAsia="微软雅黑" w:hAnsi="微软雅黑" w:cs="宋体" w:hint="eastAsia"/>
              </w:rPr>
              <w:t>参数</w:t>
            </w:r>
            <w:r w:rsidRPr="00C36D40">
              <w:rPr>
                <w:rFonts w:ascii="微软雅黑" w:eastAsia="微软雅黑" w:hAnsi="微软雅黑" w:cs="宋体"/>
              </w:rPr>
              <w:t>名称</w:t>
            </w:r>
          </w:p>
        </w:tc>
        <w:tc>
          <w:tcPr>
            <w:tcW w:w="6626" w:type="dxa"/>
          </w:tcPr>
          <w:p w:rsidR="00796B23" w:rsidRPr="00C36D40" w:rsidRDefault="00796B23" w:rsidP="00F96250">
            <w:pPr>
              <w:pStyle w:val="aff9"/>
              <w:spacing w:before="100" w:beforeAutospacing="1" w:after="100" w:afterAutospacing="1"/>
              <w:ind w:left="-79" w:right="482"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</w:rPr>
            </w:pPr>
            <w:r w:rsidRPr="00C36D40">
              <w:rPr>
                <w:rFonts w:ascii="微软雅黑" w:eastAsia="微软雅黑" w:hAnsi="微软雅黑" w:cs="宋体" w:hint="eastAsia"/>
              </w:rPr>
              <w:t>描述</w:t>
            </w:r>
          </w:p>
        </w:tc>
      </w:tr>
      <w:tr w:rsidR="00796B23" w:rsidTr="00796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25" w:type="dxa"/>
          </w:tcPr>
          <w:p w:rsidR="00796B23" w:rsidRDefault="001D281B" w:rsidP="00F96250">
            <w:pPr>
              <w:pStyle w:val="aff9"/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FLAG</w:t>
            </w:r>
          </w:p>
        </w:tc>
        <w:tc>
          <w:tcPr>
            <w:tcW w:w="6626" w:type="dxa"/>
          </w:tcPr>
          <w:p w:rsidR="00796B23" w:rsidRDefault="00796B23" w:rsidP="00796B23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返回码</w:t>
            </w:r>
            <w:r>
              <w:rPr>
                <w:rFonts w:ascii="微软雅黑" w:eastAsia="微软雅黑" w:hAnsi="微软雅黑" w:cs="宋体"/>
                <w:color w:val="000000"/>
              </w:rPr>
              <w:t>，具体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返回码</w:t>
            </w:r>
            <w:r>
              <w:rPr>
                <w:rFonts w:ascii="微软雅黑" w:eastAsia="微软雅黑" w:hAnsi="微软雅黑" w:cs="宋体"/>
                <w:color w:val="000000"/>
              </w:rPr>
              <w:t>含义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见附录。</w:t>
            </w:r>
          </w:p>
        </w:tc>
      </w:tr>
      <w:tr w:rsidR="00796B23" w:rsidTr="00796B23">
        <w:trPr>
          <w:trHeight w:val="5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25" w:type="dxa"/>
          </w:tcPr>
          <w:p w:rsidR="00796B23" w:rsidRDefault="001D281B" w:rsidP="00F96250">
            <w:pPr>
              <w:pStyle w:val="aff9"/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MSG</w:t>
            </w:r>
          </w:p>
        </w:tc>
        <w:tc>
          <w:tcPr>
            <w:tcW w:w="6626" w:type="dxa"/>
          </w:tcPr>
          <w:p w:rsidR="00796B23" w:rsidRDefault="00796B23" w:rsidP="00F96250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如果错误</w:t>
            </w:r>
            <w:r>
              <w:rPr>
                <w:rFonts w:ascii="微软雅黑" w:eastAsia="微软雅黑" w:hAnsi="微软雅黑" w:cs="宋体"/>
                <w:color w:val="000000"/>
              </w:rPr>
              <w:t>，返回错误信息。</w:t>
            </w:r>
          </w:p>
        </w:tc>
      </w:tr>
    </w:tbl>
    <w:p w:rsidR="00705EEF" w:rsidRPr="0020473A" w:rsidRDefault="00705EEF" w:rsidP="00705EEF">
      <w:pPr>
        <w:pStyle w:val="1"/>
        <w:rPr>
          <w:rFonts w:ascii="微软雅黑" w:eastAsia="微软雅黑" w:hAnsi="微软雅黑"/>
        </w:rPr>
      </w:pPr>
      <w:bookmarkStart w:id="12" w:name="_Toc366158412"/>
      <w:bookmarkStart w:id="13" w:name="_Toc242000279"/>
      <w:bookmarkEnd w:id="1"/>
      <w:bookmarkEnd w:id="2"/>
      <w:bookmarkEnd w:id="3"/>
      <w:bookmarkEnd w:id="4"/>
      <w:bookmarkEnd w:id="5"/>
      <w:r w:rsidRPr="0020473A">
        <w:rPr>
          <w:rFonts w:ascii="微软雅黑" w:eastAsia="微软雅黑" w:hAnsi="微软雅黑" w:hint="eastAsia"/>
        </w:rPr>
        <w:lastRenderedPageBreak/>
        <w:t>接口定义</w:t>
      </w:r>
      <w:bookmarkEnd w:id="12"/>
    </w:p>
    <w:p w:rsidR="00705EEF" w:rsidRPr="0020473A" w:rsidRDefault="008E22E7" w:rsidP="00705EEF">
      <w:pPr>
        <w:pStyle w:val="2"/>
        <w:rPr>
          <w:rFonts w:ascii="微软雅黑" w:eastAsia="微软雅黑" w:hAnsi="微软雅黑"/>
        </w:rPr>
      </w:pPr>
      <w:bookmarkStart w:id="14" w:name="_Toc366158413"/>
      <w:r>
        <w:rPr>
          <w:rFonts w:ascii="微软雅黑" w:eastAsia="微软雅黑" w:hAnsi="微软雅黑" w:hint="eastAsia"/>
        </w:rPr>
        <w:t>商品</w:t>
      </w:r>
      <w:r w:rsidR="00542FFD">
        <w:rPr>
          <w:rFonts w:ascii="微软雅黑" w:eastAsia="微软雅黑" w:hAnsi="微软雅黑" w:hint="eastAsia"/>
        </w:rPr>
        <w:t>模块</w:t>
      </w:r>
      <w:bookmarkEnd w:id="14"/>
    </w:p>
    <w:p w:rsidR="00705EEF" w:rsidRPr="0020473A" w:rsidRDefault="00945A26" w:rsidP="00705EEF">
      <w:pPr>
        <w:pStyle w:val="3"/>
        <w:rPr>
          <w:rFonts w:ascii="微软雅黑" w:eastAsia="微软雅黑" w:hAnsi="微软雅黑"/>
        </w:rPr>
      </w:pPr>
      <w:bookmarkStart w:id="15" w:name="_Toc366158414"/>
      <w:r>
        <w:rPr>
          <w:rFonts w:ascii="微软雅黑" w:eastAsia="微软雅黑" w:hAnsi="微软雅黑" w:hint="eastAsia"/>
        </w:rPr>
        <w:t>商品信息接口</w:t>
      </w:r>
      <w:bookmarkEnd w:id="15"/>
    </w:p>
    <w:p w:rsidR="004B5B8E" w:rsidRPr="0020473A" w:rsidRDefault="004B5B8E" w:rsidP="004B5B8E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796B23" w:rsidRDefault="00945A26" w:rsidP="009955FB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 w:hint="eastAsia"/>
          <w:b/>
          <w:color w:val="000000"/>
        </w:rPr>
        <w:t>api_name:</w:t>
      </w:r>
      <w:r w:rsidR="00040CDB" w:rsidRPr="00040CDB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="00040CDB" w:rsidRPr="00C4176A">
        <w:rPr>
          <w:rFonts w:ascii="微软雅黑" w:eastAsia="微软雅黑" w:hAnsi="微软雅黑" w:hint="eastAsia"/>
          <w:b/>
          <w:bCs/>
          <w:sz w:val="24"/>
          <w:szCs w:val="24"/>
        </w:rPr>
        <w:t>detail</w:t>
      </w:r>
    </w:p>
    <w:p w:rsidR="007B7A23" w:rsidRPr="0020473A" w:rsidRDefault="007B7A23" w:rsidP="007B7A23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165"/>
        <w:gridCol w:w="748"/>
        <w:gridCol w:w="960"/>
        <w:gridCol w:w="1521"/>
        <w:gridCol w:w="775"/>
        <w:gridCol w:w="4998"/>
      </w:tblGrid>
      <w:tr w:rsidR="00490448" w:rsidRPr="005F1547" w:rsidTr="001A17F8">
        <w:trPr>
          <w:trHeight w:val="285"/>
        </w:trPr>
        <w:tc>
          <w:tcPr>
            <w:tcW w:w="573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796B23" w:rsidRPr="005F1547" w:rsidRDefault="00796B23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36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796B23" w:rsidRPr="005F1547" w:rsidRDefault="00796B23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796B23" w:rsidRPr="005F1547" w:rsidRDefault="00796B23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74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796B23" w:rsidRPr="005F1547" w:rsidRDefault="00796B23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38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796B23" w:rsidRPr="005F1547" w:rsidRDefault="00796B23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45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796B23" w:rsidRPr="005F1547" w:rsidRDefault="00796B23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490448" w:rsidRPr="005F1547" w:rsidTr="001A17F8">
        <w:trPr>
          <w:trHeight w:val="285"/>
        </w:trPr>
        <w:tc>
          <w:tcPr>
            <w:tcW w:w="57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796B23" w:rsidRPr="005F1547" w:rsidRDefault="001A17F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</w:rPr>
              <w:t>ID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796B23" w:rsidRPr="005F1547" w:rsidRDefault="00796B23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796B23" w:rsidRPr="005F1547" w:rsidRDefault="00796B23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796B23" w:rsidRPr="005F1547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9044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801308090001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796B23" w:rsidRPr="005F1547" w:rsidRDefault="00796B23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4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796B23" w:rsidRPr="005F1547" w:rsidRDefault="001A17F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</w:t>
            </w:r>
            <w:r w:rsidR="0049044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  <w:r w:rsidR="00571CB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(restful风格，/ID)</w:t>
            </w:r>
          </w:p>
        </w:tc>
      </w:tr>
    </w:tbl>
    <w:p w:rsidR="00726549" w:rsidRPr="0020473A" w:rsidRDefault="00726549" w:rsidP="00726549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825"/>
        <w:gridCol w:w="1417"/>
        <w:gridCol w:w="992"/>
        <w:gridCol w:w="990"/>
        <w:gridCol w:w="4943"/>
      </w:tblGrid>
      <w:tr w:rsidR="005934FD" w:rsidRPr="006B0D78" w:rsidTr="00451EA0">
        <w:trPr>
          <w:trHeight w:val="285"/>
        </w:trPr>
        <w:tc>
          <w:tcPr>
            <w:tcW w:w="897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90448" w:rsidRPr="006B0D78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9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90448" w:rsidRPr="006B0D78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8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90448" w:rsidRPr="006B0D78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8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90448" w:rsidRPr="006B0D78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43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90448" w:rsidRPr="006B0D78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5934FD" w:rsidRPr="006B0D78" w:rsidTr="00451EA0">
        <w:trPr>
          <w:trHeight w:val="285"/>
        </w:trPr>
        <w:tc>
          <w:tcPr>
            <w:tcW w:w="8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90448" w:rsidRPr="006B0D78" w:rsidRDefault="001A17F8" w:rsidP="0049044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825FD">
              <w:rPr>
                <w:rFonts w:ascii="Courier New" w:hAnsi="Courier New" w:cs="Courier New"/>
                <w:color w:val="000000"/>
              </w:rPr>
              <w:t>I</w:t>
            </w:r>
            <w:r>
              <w:rPr>
                <w:rFonts w:ascii="Courier New" w:hAnsi="Courier New" w:cs="Courier New"/>
                <w:color w:val="000000"/>
              </w:rPr>
              <w:t>D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90448" w:rsidRPr="006B0D78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90448" w:rsidRPr="006B0D78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90448" w:rsidRPr="006B0D78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43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90448" w:rsidRPr="006B0D78" w:rsidRDefault="001A17F8" w:rsidP="005934F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</w:p>
        </w:tc>
      </w:tr>
      <w:tr w:rsidR="005934FD" w:rsidRPr="006B0D78" w:rsidTr="00451EA0">
        <w:trPr>
          <w:trHeight w:val="285"/>
        </w:trPr>
        <w:tc>
          <w:tcPr>
            <w:tcW w:w="897" w:type="pct"/>
            <w:tcBorders>
              <w:top w:val="nil"/>
              <w:left w:val="single" w:sz="4" w:space="0" w:color="95B3D7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90448" w:rsidRPr="006B0D78" w:rsidRDefault="001A17F8" w:rsidP="0049044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IMAGES</w:t>
            </w:r>
          </w:p>
        </w:tc>
        <w:tc>
          <w:tcPr>
            <w:tcW w:w="697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90448" w:rsidRPr="006B0D78" w:rsidRDefault="001D1ABC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List</w:t>
            </w:r>
          </w:p>
        </w:tc>
        <w:tc>
          <w:tcPr>
            <w:tcW w:w="488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90448" w:rsidRPr="006B0D78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87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90448" w:rsidRPr="006B0D78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432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A17F8" w:rsidRPr="00347584" w:rsidRDefault="001A17F8" w:rsidP="001A17F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4758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商品图片列表，多个图片时，使用“,”分割</w:t>
            </w:r>
            <w:r w:rsidRPr="00347584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"</w:t>
            </w:r>
          </w:p>
          <w:p w:rsidR="00490448" w:rsidRPr="006B0D78" w:rsidRDefault="001A17F8" w:rsidP="001A17F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4758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--返回全链接，图片大小为200*200</w:t>
            </w:r>
            <w:r w:rsidR="009A3F55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（N3级别）</w:t>
            </w:r>
          </w:p>
        </w:tc>
      </w:tr>
      <w:tr w:rsidR="00EE1E9C" w:rsidRPr="006B0D78" w:rsidTr="00451EA0">
        <w:trPr>
          <w:trHeight w:val="285"/>
        </w:trPr>
        <w:tc>
          <w:tcPr>
            <w:tcW w:w="897" w:type="pct"/>
            <w:tcBorders>
              <w:top w:val="nil"/>
              <w:left w:val="single" w:sz="4" w:space="0" w:color="95B3D7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E1E9C" w:rsidRDefault="00EE1E9C" w:rsidP="0049044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825FD">
              <w:rPr>
                <w:rFonts w:ascii="Courier New" w:hAnsi="Courier New" w:cs="Courier New"/>
                <w:color w:val="000000"/>
              </w:rPr>
              <w:t>NAME</w:t>
            </w:r>
          </w:p>
        </w:tc>
        <w:tc>
          <w:tcPr>
            <w:tcW w:w="697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E1E9C" w:rsidRDefault="00EE1E9C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E1E9C" w:rsidRPr="006B0D78" w:rsidRDefault="00EE1E9C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87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E1E9C" w:rsidRPr="006B0D78" w:rsidRDefault="00EE1E9C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432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E1E9C" w:rsidRPr="00347584" w:rsidRDefault="00EE1E9C" w:rsidP="001A17F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4758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商品名称</w:t>
            </w:r>
          </w:p>
        </w:tc>
      </w:tr>
      <w:tr w:rsidR="00EE1E9C" w:rsidRPr="006B0D78" w:rsidTr="00451EA0">
        <w:trPr>
          <w:trHeight w:val="285"/>
        </w:trPr>
        <w:tc>
          <w:tcPr>
            <w:tcW w:w="897" w:type="pct"/>
            <w:tcBorders>
              <w:top w:val="nil"/>
              <w:left w:val="single" w:sz="4" w:space="0" w:color="95B3D7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E1E9C" w:rsidRPr="005825FD" w:rsidRDefault="00EE1E9C" w:rsidP="00490448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color w:val="000000"/>
              </w:rPr>
            </w:pPr>
            <w:r w:rsidRPr="005825FD">
              <w:rPr>
                <w:rFonts w:ascii="Courier New" w:hAnsi="Courier New" w:cs="Courier New"/>
                <w:color w:val="000000"/>
              </w:rPr>
              <w:t>MARKET_PRICE</w:t>
            </w:r>
          </w:p>
        </w:tc>
        <w:tc>
          <w:tcPr>
            <w:tcW w:w="697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E1E9C" w:rsidRPr="006B0D78" w:rsidRDefault="00EE1E9C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E1E9C" w:rsidRPr="006B0D78" w:rsidRDefault="00EE1E9C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87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E1E9C" w:rsidRPr="006B0D78" w:rsidRDefault="00EE1E9C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432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E1E9C" w:rsidRPr="00347584" w:rsidRDefault="00EE1E9C" w:rsidP="001A17F8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color w:val="000000"/>
              </w:rPr>
            </w:pPr>
            <w:r w:rsidRPr="00347584">
              <w:rPr>
                <w:rFonts w:ascii="Courier New" w:hAnsi="Courier New" w:cs="Courier New" w:hint="eastAsia"/>
                <w:color w:val="000000"/>
              </w:rPr>
              <w:t>市场价</w:t>
            </w:r>
          </w:p>
        </w:tc>
      </w:tr>
      <w:tr w:rsidR="00EE1E9C" w:rsidRPr="006B0D78" w:rsidTr="00451EA0">
        <w:trPr>
          <w:trHeight w:val="285"/>
        </w:trPr>
        <w:tc>
          <w:tcPr>
            <w:tcW w:w="897" w:type="pct"/>
            <w:tcBorders>
              <w:top w:val="nil"/>
              <w:left w:val="single" w:sz="4" w:space="0" w:color="95B3D7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E1E9C" w:rsidRPr="00347584" w:rsidRDefault="00EE1E9C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47584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MALL_PRICE</w:t>
            </w:r>
          </w:p>
        </w:tc>
        <w:tc>
          <w:tcPr>
            <w:tcW w:w="697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E1E9C" w:rsidRPr="006B0D78" w:rsidRDefault="00EE1E9C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E1E9C" w:rsidRPr="006B0D78" w:rsidRDefault="00EE1E9C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87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E1E9C" w:rsidRPr="006B0D78" w:rsidRDefault="00EE1E9C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432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E1E9C" w:rsidRPr="00347584" w:rsidRDefault="00EE1E9C" w:rsidP="00593F3F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color w:val="000000"/>
              </w:rPr>
            </w:pPr>
            <w:r w:rsidRPr="00347584">
              <w:rPr>
                <w:rFonts w:ascii="Courier New" w:hAnsi="Courier New" w:cs="Courier New" w:hint="eastAsia"/>
                <w:color w:val="000000"/>
              </w:rPr>
              <w:t>商城价</w:t>
            </w:r>
          </w:p>
        </w:tc>
      </w:tr>
      <w:tr w:rsidR="00E85488" w:rsidRPr="006B0D78" w:rsidTr="00451EA0">
        <w:trPr>
          <w:trHeight w:val="285"/>
        </w:trPr>
        <w:tc>
          <w:tcPr>
            <w:tcW w:w="897" w:type="pct"/>
            <w:tcBorders>
              <w:top w:val="nil"/>
              <w:left w:val="single" w:sz="4" w:space="0" w:color="95B3D7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5488" w:rsidRPr="00347584" w:rsidRDefault="00E85488" w:rsidP="00593F3F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color w:val="000000"/>
              </w:rPr>
            </w:pPr>
            <w:r w:rsidRPr="00347584">
              <w:rPr>
                <w:rFonts w:ascii="Courier New" w:hAnsi="Courier New" w:cs="Courier New"/>
                <w:color w:val="000000"/>
              </w:rPr>
              <w:t>MEMBER_PRICE</w:t>
            </w:r>
          </w:p>
        </w:tc>
        <w:tc>
          <w:tcPr>
            <w:tcW w:w="697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5488" w:rsidRPr="006B0D78" w:rsidRDefault="00E31B77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Map</w:t>
            </w:r>
          </w:p>
        </w:tc>
        <w:tc>
          <w:tcPr>
            <w:tcW w:w="488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5488" w:rsidRPr="006B0D78" w:rsidRDefault="00E85488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87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5488" w:rsidRPr="006B0D78" w:rsidRDefault="00E85488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432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5488" w:rsidRPr="00347584" w:rsidRDefault="00E85488" w:rsidP="00593F3F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color w:val="000000"/>
              </w:rPr>
            </w:pPr>
            <w:r w:rsidRPr="00347584">
              <w:rPr>
                <w:rFonts w:ascii="Courier New" w:hAnsi="Courier New" w:cs="Courier New" w:hint="eastAsia"/>
                <w:color w:val="000000"/>
              </w:rPr>
              <w:t>会员价</w:t>
            </w:r>
          </w:p>
          <w:p w:rsidR="00E85488" w:rsidRPr="00347584" w:rsidRDefault="00E85488" w:rsidP="00593F3F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color w:val="000000"/>
              </w:rPr>
            </w:pPr>
            <w:r w:rsidRPr="00347584">
              <w:rPr>
                <w:rFonts w:ascii="Courier New" w:hAnsi="Courier New" w:cs="Courier New" w:hint="eastAsia"/>
                <w:color w:val="000000"/>
              </w:rPr>
              <w:t>数组（名称</w:t>
            </w:r>
            <w:r w:rsidRPr="00347584">
              <w:rPr>
                <w:rFonts w:ascii="Courier New" w:hAnsi="Courier New" w:cs="Courier New" w:hint="eastAsia"/>
                <w:color w:val="000000"/>
              </w:rPr>
              <w:t>-</w:t>
            </w:r>
            <w:r w:rsidRPr="00347584">
              <w:rPr>
                <w:rFonts w:ascii="Courier New" w:hAnsi="Courier New" w:cs="Courier New" w:hint="eastAsia"/>
                <w:color w:val="000000"/>
              </w:rPr>
              <w:t>价格）</w:t>
            </w:r>
          </w:p>
        </w:tc>
      </w:tr>
      <w:tr w:rsidR="00E85488" w:rsidRPr="006B0D78" w:rsidTr="00451EA0">
        <w:trPr>
          <w:trHeight w:val="285"/>
        </w:trPr>
        <w:tc>
          <w:tcPr>
            <w:tcW w:w="897" w:type="pct"/>
            <w:tcBorders>
              <w:top w:val="nil"/>
              <w:left w:val="single" w:sz="4" w:space="0" w:color="95B3D7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5488" w:rsidRPr="00347584" w:rsidRDefault="00347584" w:rsidP="00593F3F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color w:val="000000"/>
              </w:rPr>
            </w:pPr>
            <w:r w:rsidRPr="00347584">
              <w:rPr>
                <w:rFonts w:ascii="Courier New" w:hAnsi="Courier New" w:cs="Courier New" w:hint="eastAsia"/>
                <w:color w:val="000000"/>
              </w:rPr>
              <w:t>FARE_TYPE</w:t>
            </w:r>
          </w:p>
        </w:tc>
        <w:tc>
          <w:tcPr>
            <w:tcW w:w="697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5488" w:rsidRPr="006B0D78" w:rsidRDefault="00347584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5488" w:rsidRPr="00347584" w:rsidRDefault="00E85488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</w:p>
        </w:tc>
        <w:tc>
          <w:tcPr>
            <w:tcW w:w="487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5488" w:rsidRPr="00BF5689" w:rsidRDefault="00E85488" w:rsidP="00593F3F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432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5488" w:rsidRPr="00BF5689" w:rsidRDefault="00347584" w:rsidP="00593F3F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color w:val="000000"/>
              </w:rPr>
            </w:pPr>
            <w:r w:rsidRPr="00BF5689">
              <w:rPr>
                <w:rFonts w:ascii="Courier New" w:hAnsi="Courier New" w:cs="Courier New" w:hint="eastAsia"/>
                <w:color w:val="000000"/>
              </w:rPr>
              <w:t>运费类型</w:t>
            </w:r>
          </w:p>
        </w:tc>
      </w:tr>
      <w:tr w:rsidR="00347584" w:rsidRPr="006B0D78" w:rsidTr="00451EA0">
        <w:trPr>
          <w:trHeight w:val="285"/>
        </w:trPr>
        <w:tc>
          <w:tcPr>
            <w:tcW w:w="897" w:type="pct"/>
            <w:tcBorders>
              <w:top w:val="nil"/>
              <w:left w:val="single" w:sz="4" w:space="0" w:color="95B3D7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47584" w:rsidRPr="00347584" w:rsidRDefault="00347584" w:rsidP="00593F3F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color w:val="000000"/>
              </w:rPr>
            </w:pPr>
            <w:r w:rsidRPr="00BF5689">
              <w:rPr>
                <w:rFonts w:ascii="Courier New" w:hAnsi="Courier New" w:cs="Courier New"/>
                <w:color w:val="000000"/>
              </w:rPr>
              <w:t>FARE</w:t>
            </w:r>
          </w:p>
        </w:tc>
        <w:tc>
          <w:tcPr>
            <w:tcW w:w="697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47584" w:rsidRPr="006B0D78" w:rsidRDefault="00347584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47584" w:rsidRPr="00347584" w:rsidRDefault="00347584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</w:p>
        </w:tc>
        <w:tc>
          <w:tcPr>
            <w:tcW w:w="487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47584" w:rsidRPr="00BF5689" w:rsidRDefault="00347584" w:rsidP="00593F3F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432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47584" w:rsidRPr="00BF5689" w:rsidRDefault="00347584" w:rsidP="00593F3F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color w:val="000000"/>
              </w:rPr>
            </w:pPr>
            <w:r w:rsidRPr="00BF5689">
              <w:rPr>
                <w:rFonts w:ascii="Courier New" w:hAnsi="Courier New" w:cs="Courier New" w:hint="eastAsia"/>
                <w:color w:val="000000"/>
              </w:rPr>
              <w:t>运费</w:t>
            </w:r>
          </w:p>
        </w:tc>
      </w:tr>
      <w:tr w:rsidR="00347584" w:rsidRPr="006B0D78" w:rsidTr="00451EA0">
        <w:trPr>
          <w:trHeight w:val="285"/>
        </w:trPr>
        <w:tc>
          <w:tcPr>
            <w:tcW w:w="897" w:type="pct"/>
            <w:tcBorders>
              <w:top w:val="nil"/>
              <w:left w:val="single" w:sz="4" w:space="0" w:color="95B3D7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47584" w:rsidRPr="00893A1D" w:rsidRDefault="00347584" w:rsidP="00593F3F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color w:val="FF0000"/>
              </w:rPr>
            </w:pPr>
            <w:r w:rsidRPr="0052199B">
              <w:rPr>
                <w:rFonts w:ascii="Courier New" w:hAnsi="Courier New" w:cs="Courier New"/>
                <w:color w:val="000000"/>
              </w:rPr>
              <w:t>SOLD_COUNT</w:t>
            </w:r>
          </w:p>
        </w:tc>
        <w:tc>
          <w:tcPr>
            <w:tcW w:w="697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47584" w:rsidRPr="006B0D78" w:rsidRDefault="00347584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47584" w:rsidRDefault="00347584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87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47584" w:rsidRPr="00BF5689" w:rsidRDefault="00347584" w:rsidP="00593F3F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432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47584" w:rsidRPr="00BF5689" w:rsidRDefault="00347584" w:rsidP="00593F3F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color w:val="000000"/>
              </w:rPr>
            </w:pPr>
            <w:r w:rsidRPr="00BF5689">
              <w:rPr>
                <w:rFonts w:ascii="Courier New" w:hAnsi="Courier New" w:cs="Courier New" w:hint="eastAsia"/>
                <w:color w:val="000000"/>
              </w:rPr>
              <w:t>已出售份数</w:t>
            </w:r>
          </w:p>
        </w:tc>
      </w:tr>
      <w:tr w:rsidR="00347584" w:rsidRPr="006B0D78" w:rsidTr="00451EA0">
        <w:trPr>
          <w:trHeight w:val="285"/>
        </w:trPr>
        <w:tc>
          <w:tcPr>
            <w:tcW w:w="897" w:type="pct"/>
            <w:tcBorders>
              <w:top w:val="nil"/>
              <w:left w:val="single" w:sz="4" w:space="0" w:color="95B3D7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47584" w:rsidRPr="0052199B" w:rsidRDefault="00347584" w:rsidP="00593F3F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ALLOW_CASH</w:t>
            </w:r>
          </w:p>
        </w:tc>
        <w:tc>
          <w:tcPr>
            <w:tcW w:w="697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47584" w:rsidRPr="006B0D78" w:rsidRDefault="00347584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47584" w:rsidRDefault="00347584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87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47584" w:rsidRPr="00347584" w:rsidRDefault="00347584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</w:p>
        </w:tc>
        <w:tc>
          <w:tcPr>
            <w:tcW w:w="2432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47584" w:rsidRPr="00BF5689" w:rsidRDefault="00347584" w:rsidP="00593F3F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是否允许现金支付</w:t>
            </w:r>
          </w:p>
        </w:tc>
      </w:tr>
      <w:tr w:rsidR="00347584" w:rsidRPr="006B0D78" w:rsidTr="00451EA0">
        <w:trPr>
          <w:trHeight w:val="285"/>
        </w:trPr>
        <w:tc>
          <w:tcPr>
            <w:tcW w:w="897" w:type="pct"/>
            <w:tcBorders>
              <w:top w:val="nil"/>
              <w:left w:val="single" w:sz="4" w:space="0" w:color="95B3D7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47584" w:rsidRDefault="00347584" w:rsidP="00593F3F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ALLOW_COIN</w:t>
            </w:r>
          </w:p>
        </w:tc>
        <w:tc>
          <w:tcPr>
            <w:tcW w:w="697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47584" w:rsidRPr="006B0D78" w:rsidRDefault="00347584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47584" w:rsidRDefault="00347584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87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47584" w:rsidRPr="00347584" w:rsidRDefault="00347584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</w:p>
        </w:tc>
        <w:tc>
          <w:tcPr>
            <w:tcW w:w="2432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47584" w:rsidRDefault="00347584" w:rsidP="00593F3F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是否允许商城币支付</w:t>
            </w:r>
          </w:p>
        </w:tc>
      </w:tr>
      <w:tr w:rsidR="000863A0" w:rsidRPr="006B0D78" w:rsidTr="00451EA0">
        <w:trPr>
          <w:trHeight w:val="285"/>
        </w:trPr>
        <w:tc>
          <w:tcPr>
            <w:tcW w:w="897" w:type="pct"/>
            <w:tcBorders>
              <w:top w:val="nil"/>
              <w:left w:val="single" w:sz="4" w:space="0" w:color="95B3D7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863A0" w:rsidRDefault="000863A0" w:rsidP="00593F3F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ALLOW_SCORE</w:t>
            </w:r>
          </w:p>
        </w:tc>
        <w:tc>
          <w:tcPr>
            <w:tcW w:w="697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863A0" w:rsidRPr="006B0D78" w:rsidRDefault="000863A0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863A0" w:rsidRDefault="000863A0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87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863A0" w:rsidRPr="00347584" w:rsidRDefault="000863A0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</w:p>
        </w:tc>
        <w:tc>
          <w:tcPr>
            <w:tcW w:w="2432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863A0" w:rsidRDefault="000863A0" w:rsidP="00593F3F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是否允许积分支付</w:t>
            </w:r>
          </w:p>
        </w:tc>
      </w:tr>
      <w:tr w:rsidR="00DD6539" w:rsidRPr="006B0D78" w:rsidTr="00451EA0">
        <w:trPr>
          <w:trHeight w:val="378"/>
        </w:trPr>
        <w:tc>
          <w:tcPr>
            <w:tcW w:w="897" w:type="pct"/>
            <w:tcBorders>
              <w:top w:val="nil"/>
              <w:left w:val="single" w:sz="4" w:space="0" w:color="95B3D7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D6539" w:rsidRDefault="00DD6539" w:rsidP="00593F3F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STORE</w:t>
            </w:r>
          </w:p>
        </w:tc>
        <w:tc>
          <w:tcPr>
            <w:tcW w:w="697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D6539" w:rsidRPr="006B0D78" w:rsidRDefault="00DD6539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D6539" w:rsidRDefault="00DD6539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87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D6539" w:rsidRPr="00347584" w:rsidRDefault="00DD6539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</w:p>
        </w:tc>
        <w:tc>
          <w:tcPr>
            <w:tcW w:w="2432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D6539" w:rsidRDefault="00DD6539" w:rsidP="00593F3F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 w:hint="eastAsia"/>
                <w:color w:val="000000"/>
              </w:rPr>
              <w:t>剩余库存</w:t>
            </w:r>
          </w:p>
        </w:tc>
      </w:tr>
      <w:tr w:rsidR="00DD6539" w:rsidRPr="006B0D78" w:rsidTr="00451EA0">
        <w:trPr>
          <w:trHeight w:val="285"/>
        </w:trPr>
        <w:tc>
          <w:tcPr>
            <w:tcW w:w="897" w:type="pct"/>
            <w:tcBorders>
              <w:top w:val="nil"/>
              <w:left w:val="single" w:sz="4" w:space="0" w:color="95B3D7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D6539" w:rsidRDefault="00DD6539" w:rsidP="00593F3F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D6539" w:rsidRDefault="00DD6539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D6539" w:rsidRDefault="00DD6539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87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D6539" w:rsidRPr="00347584" w:rsidRDefault="00DD6539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</w:p>
        </w:tc>
        <w:tc>
          <w:tcPr>
            <w:tcW w:w="2432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D6539" w:rsidRDefault="00DD6539" w:rsidP="00593F3F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color w:val="000000"/>
              </w:rPr>
            </w:pPr>
          </w:p>
        </w:tc>
      </w:tr>
    </w:tbl>
    <w:p w:rsidR="00040CDB" w:rsidRDefault="00040CDB" w:rsidP="00040CDB">
      <w:pPr>
        <w:pStyle w:val="3"/>
        <w:ind w:left="720"/>
        <w:rPr>
          <w:rFonts w:ascii="微软雅黑" w:eastAsia="微软雅黑" w:hAnsi="微软雅黑"/>
        </w:rPr>
      </w:pPr>
      <w:bookmarkStart w:id="16" w:name="_Toc366158415"/>
      <w:r>
        <w:rPr>
          <w:rFonts w:ascii="微软雅黑" w:eastAsia="微软雅黑" w:hAnsi="微软雅黑" w:hint="eastAsia"/>
        </w:rPr>
        <w:lastRenderedPageBreak/>
        <w:t>商品收藏接口</w:t>
      </w:r>
      <w:bookmarkEnd w:id="16"/>
    </w:p>
    <w:p w:rsidR="00040CDB" w:rsidRPr="00040CDB" w:rsidRDefault="00040CDB" w:rsidP="00040CDB">
      <w:pPr>
        <w:pStyle w:val="4"/>
        <w:numPr>
          <w:ilvl w:val="3"/>
          <w:numId w:val="23"/>
        </w:numPr>
        <w:rPr>
          <w:rFonts w:ascii="微软雅黑" w:eastAsia="微软雅黑" w:hAnsi="微软雅黑"/>
        </w:rPr>
      </w:pPr>
      <w:r w:rsidRPr="00040CDB">
        <w:rPr>
          <w:rFonts w:ascii="微软雅黑" w:eastAsia="微软雅黑" w:hAnsi="微软雅黑" w:hint="eastAsia"/>
        </w:rPr>
        <w:t>请求接口</w:t>
      </w:r>
    </w:p>
    <w:p w:rsidR="00040CDB" w:rsidRDefault="00040CDB" w:rsidP="00040CDB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 w:hint="eastAsia"/>
          <w:b/>
          <w:color w:val="000000"/>
        </w:rPr>
        <w:t>api_name:</w:t>
      </w:r>
      <w:r w:rsidRPr="00040CDB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Pr="00C4176A">
        <w:rPr>
          <w:rFonts w:ascii="微软雅黑" w:eastAsia="微软雅黑" w:hAnsi="微软雅黑" w:hint="eastAsia"/>
          <w:b/>
          <w:bCs/>
          <w:sz w:val="24"/>
          <w:szCs w:val="24"/>
        </w:rPr>
        <w:t>collects</w:t>
      </w:r>
    </w:p>
    <w:p w:rsidR="00040CDB" w:rsidRPr="0020473A" w:rsidRDefault="00040CDB" w:rsidP="00040CDB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165"/>
        <w:gridCol w:w="748"/>
        <w:gridCol w:w="960"/>
        <w:gridCol w:w="1521"/>
        <w:gridCol w:w="775"/>
        <w:gridCol w:w="4998"/>
      </w:tblGrid>
      <w:tr w:rsidR="00040CDB" w:rsidRPr="005F1547" w:rsidTr="00593F3F">
        <w:trPr>
          <w:trHeight w:val="285"/>
        </w:trPr>
        <w:tc>
          <w:tcPr>
            <w:tcW w:w="573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40CDB" w:rsidRPr="005F1547" w:rsidRDefault="00040CDB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36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40CDB" w:rsidRPr="005F1547" w:rsidRDefault="00040CDB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40CDB" w:rsidRPr="005F1547" w:rsidRDefault="00040CDB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74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40CDB" w:rsidRPr="005F1547" w:rsidRDefault="00040CDB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38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40CDB" w:rsidRPr="005F1547" w:rsidRDefault="00040CDB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45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40CDB" w:rsidRPr="005F1547" w:rsidRDefault="00040CDB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040CDB" w:rsidRPr="005F1547" w:rsidTr="00450172">
        <w:trPr>
          <w:trHeight w:val="285"/>
        </w:trPr>
        <w:tc>
          <w:tcPr>
            <w:tcW w:w="573" w:type="pct"/>
            <w:tcBorders>
              <w:top w:val="nil"/>
              <w:left w:val="single" w:sz="4" w:space="0" w:color="95B3D7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0CDB" w:rsidRPr="005F1547" w:rsidRDefault="00450172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22697">
              <w:rPr>
                <w:rFonts w:ascii="Courier New" w:hAnsi="Courier New" w:cs="Courier New" w:hint="eastAsia"/>
                <w:color w:val="FF0000"/>
              </w:rPr>
              <w:t>U_ID</w:t>
            </w:r>
          </w:p>
        </w:tc>
        <w:tc>
          <w:tcPr>
            <w:tcW w:w="368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0CDB" w:rsidRPr="005F1547" w:rsidRDefault="00040CDB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0CDB" w:rsidRPr="005F1547" w:rsidRDefault="00040CDB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48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0CDB" w:rsidRPr="005F1547" w:rsidRDefault="00040CDB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0CDB" w:rsidRPr="005F1547" w:rsidRDefault="00040CDB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458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0CDB" w:rsidRPr="005F1547" w:rsidRDefault="00450172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商城用户ID</w:t>
            </w:r>
          </w:p>
        </w:tc>
      </w:tr>
      <w:tr w:rsidR="00450172" w:rsidRPr="005F1547" w:rsidTr="00593F3F">
        <w:trPr>
          <w:trHeight w:val="285"/>
        </w:trPr>
        <w:tc>
          <w:tcPr>
            <w:tcW w:w="57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0172" w:rsidRPr="00522697" w:rsidRDefault="00450172" w:rsidP="00593F3F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  <w:color w:val="000000"/>
              </w:rPr>
              <w:t>GOOD_ID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0172" w:rsidRPr="005F1547" w:rsidRDefault="00450172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0172" w:rsidRPr="005F1547" w:rsidRDefault="00450172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0172" w:rsidRPr="005F1547" w:rsidRDefault="00450172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0172" w:rsidRPr="005F1547" w:rsidRDefault="00450172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4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0172" w:rsidRDefault="00450172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商品ID</w:t>
            </w:r>
          </w:p>
        </w:tc>
      </w:tr>
    </w:tbl>
    <w:p w:rsidR="00886F13" w:rsidRDefault="00040CDB" w:rsidP="00C70B20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p w:rsidR="00C70B20" w:rsidRPr="00C70B20" w:rsidRDefault="00C70B20" w:rsidP="00C70B20">
      <w:pPr>
        <w:pStyle w:val="a5"/>
      </w:pPr>
      <w:r>
        <w:rPr>
          <w:rFonts w:hint="eastAsia"/>
        </w:rPr>
        <w:t>无额外参数</w:t>
      </w:r>
    </w:p>
    <w:p w:rsidR="00EA617D" w:rsidRDefault="00EA617D" w:rsidP="00EA617D">
      <w:pPr>
        <w:pStyle w:val="3"/>
        <w:ind w:left="720"/>
        <w:rPr>
          <w:rFonts w:ascii="微软雅黑" w:eastAsia="微软雅黑" w:hAnsi="微软雅黑"/>
        </w:rPr>
      </w:pPr>
      <w:bookmarkStart w:id="17" w:name="_Toc366158416"/>
      <w:r>
        <w:rPr>
          <w:rFonts w:ascii="微软雅黑" w:eastAsia="微软雅黑" w:hAnsi="微软雅黑" w:hint="eastAsia"/>
        </w:rPr>
        <w:t>商品</w:t>
      </w:r>
      <w:r w:rsidR="003647DB">
        <w:rPr>
          <w:rFonts w:ascii="微软雅黑" w:eastAsia="微软雅黑" w:hAnsi="微软雅黑" w:hint="eastAsia"/>
        </w:rPr>
        <w:t>评论</w:t>
      </w:r>
      <w:r w:rsidR="00904D61">
        <w:rPr>
          <w:rFonts w:ascii="微软雅黑" w:eastAsia="微软雅黑" w:hAnsi="微软雅黑" w:hint="eastAsia"/>
        </w:rPr>
        <w:t>查询</w:t>
      </w:r>
      <w:r>
        <w:rPr>
          <w:rFonts w:ascii="微软雅黑" w:eastAsia="微软雅黑" w:hAnsi="微软雅黑" w:hint="eastAsia"/>
        </w:rPr>
        <w:t>接口</w:t>
      </w:r>
      <w:bookmarkEnd w:id="17"/>
    </w:p>
    <w:p w:rsidR="00EA617D" w:rsidRPr="00040CDB" w:rsidRDefault="00EA617D" w:rsidP="00EA617D">
      <w:pPr>
        <w:pStyle w:val="4"/>
        <w:numPr>
          <w:ilvl w:val="3"/>
          <w:numId w:val="23"/>
        </w:numPr>
        <w:rPr>
          <w:rFonts w:ascii="微软雅黑" w:eastAsia="微软雅黑" w:hAnsi="微软雅黑"/>
        </w:rPr>
      </w:pPr>
      <w:r w:rsidRPr="00040CDB">
        <w:rPr>
          <w:rFonts w:ascii="微软雅黑" w:eastAsia="微软雅黑" w:hAnsi="微软雅黑" w:hint="eastAsia"/>
        </w:rPr>
        <w:t>请求接口</w:t>
      </w:r>
    </w:p>
    <w:p w:rsidR="00EA617D" w:rsidRDefault="00EA617D" w:rsidP="00EA617D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 w:hint="eastAsia"/>
          <w:b/>
          <w:color w:val="000000"/>
        </w:rPr>
        <w:t>api_name:</w:t>
      </w:r>
      <w:r w:rsidRPr="00040CDB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="003647DB" w:rsidRPr="00C4176A">
        <w:rPr>
          <w:rFonts w:ascii="微软雅黑" w:eastAsia="微软雅黑" w:hAnsi="微软雅黑" w:hint="eastAsia"/>
          <w:b/>
          <w:bCs/>
          <w:sz w:val="24"/>
          <w:szCs w:val="24"/>
        </w:rPr>
        <w:t>comments</w:t>
      </w:r>
    </w:p>
    <w:p w:rsidR="00EA617D" w:rsidRPr="0020473A" w:rsidRDefault="00EA617D" w:rsidP="00EA617D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385"/>
        <w:gridCol w:w="992"/>
        <w:gridCol w:w="850"/>
        <w:gridCol w:w="1167"/>
        <w:gridCol w:w="775"/>
        <w:gridCol w:w="4998"/>
      </w:tblGrid>
      <w:tr w:rsidR="00EA617D" w:rsidRPr="005F1547" w:rsidTr="005F48A2">
        <w:trPr>
          <w:trHeight w:val="285"/>
        </w:trPr>
        <w:tc>
          <w:tcPr>
            <w:tcW w:w="681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EA617D" w:rsidRPr="005F1547" w:rsidRDefault="00EA617D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48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EA617D" w:rsidRPr="005F1547" w:rsidRDefault="00EA617D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1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EA617D" w:rsidRPr="005F1547" w:rsidRDefault="00EA617D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574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EA617D" w:rsidRPr="005F1547" w:rsidRDefault="00EA617D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38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EA617D" w:rsidRPr="005F1547" w:rsidRDefault="00EA617D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45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EA617D" w:rsidRPr="005F1547" w:rsidRDefault="00EA617D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EA617D" w:rsidRPr="005F1547" w:rsidTr="005F48A2">
        <w:trPr>
          <w:trHeight w:val="285"/>
        </w:trPr>
        <w:tc>
          <w:tcPr>
            <w:tcW w:w="681" w:type="pct"/>
            <w:tcBorders>
              <w:top w:val="nil"/>
              <w:left w:val="single" w:sz="4" w:space="0" w:color="95B3D7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A617D" w:rsidRPr="00522697" w:rsidRDefault="00EA617D" w:rsidP="00593F3F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  <w:color w:val="000000"/>
              </w:rPr>
              <w:t>GOOD_ID</w:t>
            </w:r>
          </w:p>
        </w:tc>
        <w:tc>
          <w:tcPr>
            <w:tcW w:w="488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A617D" w:rsidRPr="005F1547" w:rsidRDefault="00EA617D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A617D" w:rsidRPr="005F1547" w:rsidRDefault="00EA617D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4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A617D" w:rsidRPr="005F1547" w:rsidRDefault="00EA617D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A617D" w:rsidRPr="005F1547" w:rsidRDefault="00EA617D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458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A617D" w:rsidRDefault="00EA617D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商品ID</w:t>
            </w:r>
          </w:p>
        </w:tc>
      </w:tr>
      <w:tr w:rsidR="005F48A2" w:rsidRPr="005F1547" w:rsidTr="005F48A2">
        <w:trPr>
          <w:trHeight w:val="285"/>
        </w:trPr>
        <w:tc>
          <w:tcPr>
            <w:tcW w:w="681" w:type="pct"/>
            <w:tcBorders>
              <w:top w:val="nil"/>
              <w:left w:val="single" w:sz="4" w:space="0" w:color="95B3D7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F48A2" w:rsidRDefault="005F48A2" w:rsidP="00593F3F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color w:val="000000"/>
              </w:rPr>
            </w:pPr>
            <w:r w:rsidRPr="00A43E24">
              <w:rPr>
                <w:rFonts w:ascii="Courier New" w:hAnsi="Courier New" w:cs="Courier New" w:hint="eastAsia"/>
                <w:color w:val="000000"/>
              </w:rPr>
              <w:t>PAGE_NO</w:t>
            </w:r>
          </w:p>
        </w:tc>
        <w:tc>
          <w:tcPr>
            <w:tcW w:w="488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F48A2" w:rsidRPr="005F1547" w:rsidRDefault="005F48A2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F48A2" w:rsidRPr="005F1547" w:rsidRDefault="00A43E24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74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F48A2" w:rsidRPr="005F1547" w:rsidRDefault="005F48A2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F48A2" w:rsidRPr="005F1547" w:rsidRDefault="00A43E24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458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F48A2" w:rsidRDefault="005F48A2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A43E24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请求页码</w:t>
            </w:r>
          </w:p>
        </w:tc>
      </w:tr>
      <w:tr w:rsidR="005F48A2" w:rsidRPr="005F1547" w:rsidTr="005F48A2">
        <w:trPr>
          <w:trHeight w:val="285"/>
        </w:trPr>
        <w:tc>
          <w:tcPr>
            <w:tcW w:w="681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F48A2" w:rsidRPr="00A43E24" w:rsidRDefault="005F48A2" w:rsidP="00593F3F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color w:val="000000"/>
              </w:rPr>
            </w:pPr>
            <w:r w:rsidRPr="00A43E24">
              <w:rPr>
                <w:rFonts w:ascii="Courier New" w:hAnsi="Courier New" w:cs="Courier New" w:hint="eastAsia"/>
                <w:color w:val="000000"/>
              </w:rPr>
              <w:t>PAGE_SIZE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F48A2" w:rsidRPr="005F1547" w:rsidRDefault="005F48A2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F48A2" w:rsidRPr="005F1547" w:rsidRDefault="00A43E24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F48A2" w:rsidRPr="005F1547" w:rsidRDefault="005F48A2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F48A2" w:rsidRPr="005F1547" w:rsidRDefault="00A43E24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A43E24">
              <w:rPr>
                <w:rFonts w:ascii="Courier New" w:hAnsi="Courier New" w:cs="Courier New" w:hint="eastAsia"/>
              </w:rPr>
              <w:t>2</w:t>
            </w:r>
            <w:r w:rsidR="005F48A2" w:rsidRPr="00A43E24">
              <w:rPr>
                <w:rFonts w:ascii="Courier New" w:hAnsi="Courier New" w:cs="Courier New"/>
              </w:rPr>
              <w:t>0</w:t>
            </w:r>
          </w:p>
        </w:tc>
        <w:tc>
          <w:tcPr>
            <w:tcW w:w="24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F48A2" w:rsidRPr="00A43E24" w:rsidRDefault="005F48A2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A43E24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每页展示数量，默认为</w:t>
            </w:r>
            <w:r w:rsidRPr="00A43E2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  <w:r w:rsidRPr="00A43E24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0条</w:t>
            </w:r>
          </w:p>
        </w:tc>
      </w:tr>
    </w:tbl>
    <w:p w:rsidR="00C70B20" w:rsidRPr="00C70B20" w:rsidRDefault="00EA617D" w:rsidP="00C70B20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825"/>
        <w:gridCol w:w="1417"/>
        <w:gridCol w:w="992"/>
        <w:gridCol w:w="990"/>
        <w:gridCol w:w="4943"/>
      </w:tblGrid>
      <w:tr w:rsidR="00C70B20" w:rsidRPr="006B0D78" w:rsidTr="00593F3F">
        <w:trPr>
          <w:trHeight w:val="285"/>
        </w:trPr>
        <w:tc>
          <w:tcPr>
            <w:tcW w:w="897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70B20" w:rsidRPr="006B0D78" w:rsidRDefault="00C70B20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9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70B20" w:rsidRPr="006B0D78" w:rsidRDefault="00C70B20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8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70B20" w:rsidRPr="006B0D78" w:rsidRDefault="00C70B20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8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70B20" w:rsidRPr="006B0D78" w:rsidRDefault="00C70B20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43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70B20" w:rsidRPr="006B0D78" w:rsidRDefault="00C70B20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C70B20" w:rsidRPr="006B0D78" w:rsidTr="00593F3F">
        <w:trPr>
          <w:trHeight w:val="285"/>
        </w:trPr>
        <w:tc>
          <w:tcPr>
            <w:tcW w:w="8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C70B20" w:rsidRPr="006B0D78" w:rsidRDefault="00C70B20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</w:rPr>
              <w:t>TOTAL_ROW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C70B20" w:rsidRPr="006B0D78" w:rsidRDefault="00C70B20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C70B20" w:rsidRPr="006B0D78" w:rsidRDefault="00C70B20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C70B20" w:rsidRPr="006B0D78" w:rsidRDefault="00C70B20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43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C70B20" w:rsidRPr="006B0D78" w:rsidRDefault="00C70B20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</w:rPr>
              <w:t>总条目数</w:t>
            </w:r>
          </w:p>
        </w:tc>
      </w:tr>
      <w:tr w:rsidR="00C70B20" w:rsidRPr="006B0D78" w:rsidTr="00593F3F">
        <w:trPr>
          <w:trHeight w:val="285"/>
        </w:trPr>
        <w:tc>
          <w:tcPr>
            <w:tcW w:w="897" w:type="pct"/>
            <w:tcBorders>
              <w:top w:val="nil"/>
              <w:left w:val="single" w:sz="4" w:space="0" w:color="95B3D7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C70B20" w:rsidRPr="006B0D78" w:rsidRDefault="00C70B20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</w:rPr>
              <w:t>DATA</w:t>
            </w:r>
          </w:p>
        </w:tc>
        <w:tc>
          <w:tcPr>
            <w:tcW w:w="697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C70B20" w:rsidRPr="006B0D78" w:rsidRDefault="00C70B20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C70B20" w:rsidRPr="006B0D78" w:rsidRDefault="00C70B20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87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C70B20" w:rsidRPr="006B0D78" w:rsidRDefault="00C70B20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432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C70B20" w:rsidRDefault="00C70B20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评论具体数据。</w:t>
            </w:r>
          </w:p>
          <w:p w:rsidR="00C70B20" w:rsidRPr="006B0D78" w:rsidRDefault="00C70B20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数组方式</w:t>
            </w:r>
          </w:p>
        </w:tc>
      </w:tr>
    </w:tbl>
    <w:p w:rsidR="00C70B20" w:rsidRPr="00886F13" w:rsidRDefault="00C70B20" w:rsidP="00C70B20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color w:val="000000"/>
        </w:rPr>
      </w:pPr>
      <w:r w:rsidRPr="00886F13">
        <w:rPr>
          <w:rFonts w:ascii="微软雅黑" w:eastAsia="微软雅黑" w:hAnsi="微软雅黑" w:cs="宋体" w:hint="eastAsia"/>
          <w:color w:val="000000"/>
        </w:rPr>
        <w:t>DATA数据格式：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827"/>
        <w:gridCol w:w="1417"/>
        <w:gridCol w:w="992"/>
        <w:gridCol w:w="990"/>
        <w:gridCol w:w="4941"/>
      </w:tblGrid>
      <w:tr w:rsidR="00C70B20" w:rsidRPr="006B0D78" w:rsidTr="004534E5">
        <w:trPr>
          <w:trHeight w:val="285"/>
        </w:trPr>
        <w:tc>
          <w:tcPr>
            <w:tcW w:w="89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70B20" w:rsidRPr="006B0D78" w:rsidRDefault="00C70B20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lastRenderedPageBreak/>
              <w:t>名称</w:t>
            </w:r>
          </w:p>
        </w:tc>
        <w:tc>
          <w:tcPr>
            <w:tcW w:w="69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70B20" w:rsidRPr="006B0D78" w:rsidRDefault="00C70B20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8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70B20" w:rsidRPr="006B0D78" w:rsidRDefault="00C70B20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8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70B20" w:rsidRPr="006B0D78" w:rsidRDefault="00C70B20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43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70B20" w:rsidRPr="006B0D78" w:rsidRDefault="00C70B20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C70B20" w:rsidRPr="006B0D78" w:rsidTr="004534E5">
        <w:trPr>
          <w:trHeight w:val="285"/>
        </w:trPr>
        <w:tc>
          <w:tcPr>
            <w:tcW w:w="89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C70B20" w:rsidRPr="006B0D78" w:rsidRDefault="00C70B20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825FD">
              <w:rPr>
                <w:rFonts w:ascii="Courier New" w:hAnsi="Courier New" w:cs="Courier New"/>
                <w:color w:val="000000"/>
              </w:rPr>
              <w:t>I</w:t>
            </w:r>
            <w:r>
              <w:rPr>
                <w:rFonts w:ascii="Courier New" w:hAnsi="Courier New" w:cs="Courier New"/>
                <w:color w:val="000000"/>
              </w:rPr>
              <w:t>D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C70B20" w:rsidRPr="006B0D78" w:rsidRDefault="00C70B20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C70B20" w:rsidRPr="006B0D78" w:rsidRDefault="00C70B20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C70B20" w:rsidRPr="006B0D78" w:rsidRDefault="00C70B20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43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C70B20" w:rsidRPr="006B0D78" w:rsidRDefault="00C70B20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</w:rPr>
              <w:t>评论</w:t>
            </w:r>
            <w:r>
              <w:rPr>
                <w:rFonts w:ascii="Courier New" w:hAnsi="Courier New" w:cs="Courier New" w:hint="eastAsia"/>
                <w:color w:val="000000"/>
              </w:rPr>
              <w:t>ID</w:t>
            </w:r>
          </w:p>
        </w:tc>
      </w:tr>
      <w:tr w:rsidR="00C70B20" w:rsidRPr="006B0D78" w:rsidTr="004534E5">
        <w:trPr>
          <w:trHeight w:val="285"/>
        </w:trPr>
        <w:tc>
          <w:tcPr>
            <w:tcW w:w="898" w:type="pct"/>
            <w:tcBorders>
              <w:top w:val="nil"/>
              <w:left w:val="single" w:sz="4" w:space="0" w:color="95B3D7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C70B20" w:rsidRPr="006B0D78" w:rsidRDefault="00C70B20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</w:rPr>
              <w:t>COMMENT</w:t>
            </w:r>
          </w:p>
        </w:tc>
        <w:tc>
          <w:tcPr>
            <w:tcW w:w="697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C70B20" w:rsidRPr="006B0D78" w:rsidRDefault="00C70B20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C70B20" w:rsidRPr="006B0D78" w:rsidRDefault="00C70B20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87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C70B20" w:rsidRPr="006B0D78" w:rsidRDefault="00C70B20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431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C70B20" w:rsidRPr="006B0D78" w:rsidRDefault="00C70B20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评论内容</w:t>
            </w:r>
          </w:p>
        </w:tc>
      </w:tr>
      <w:tr w:rsidR="00C70B20" w:rsidRPr="006B0D78" w:rsidTr="004534E5">
        <w:trPr>
          <w:trHeight w:val="285"/>
        </w:trPr>
        <w:tc>
          <w:tcPr>
            <w:tcW w:w="898" w:type="pct"/>
            <w:tcBorders>
              <w:top w:val="nil"/>
              <w:left w:val="single" w:sz="4" w:space="0" w:color="95B3D7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70B20" w:rsidRDefault="00C70B20" w:rsidP="00593F3F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TIME</w:t>
            </w:r>
          </w:p>
        </w:tc>
        <w:tc>
          <w:tcPr>
            <w:tcW w:w="697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70B20" w:rsidRPr="006B0D78" w:rsidRDefault="00C70B20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70B20" w:rsidRPr="006B0D78" w:rsidRDefault="00C70B20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87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70B20" w:rsidRPr="006B0D78" w:rsidRDefault="00C70B20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431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70B20" w:rsidRDefault="00C70B20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评论时间，格式为：yyyyMMddhhmmss</w:t>
            </w:r>
          </w:p>
        </w:tc>
      </w:tr>
      <w:tr w:rsidR="00C70B20" w:rsidRPr="006B0D78" w:rsidTr="004534E5">
        <w:trPr>
          <w:trHeight w:val="285"/>
        </w:trPr>
        <w:tc>
          <w:tcPr>
            <w:tcW w:w="898" w:type="pct"/>
            <w:tcBorders>
              <w:top w:val="nil"/>
              <w:left w:val="single" w:sz="4" w:space="0" w:color="95B3D7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70B20" w:rsidRDefault="00C70B20" w:rsidP="00593F3F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NAME</w:t>
            </w:r>
          </w:p>
        </w:tc>
        <w:tc>
          <w:tcPr>
            <w:tcW w:w="697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70B20" w:rsidRDefault="00C70B20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70B20" w:rsidRPr="006B0D78" w:rsidRDefault="00C70B20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87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70B20" w:rsidRPr="006B0D78" w:rsidRDefault="00C70B20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431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70B20" w:rsidRDefault="00C70B20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</w:rPr>
              <w:t>评论者</w:t>
            </w:r>
            <w:r>
              <w:rPr>
                <w:rFonts w:ascii="Courier New" w:hAnsi="Courier New" w:cs="Courier New" w:hint="eastAsia"/>
                <w:color w:val="000000"/>
              </w:rPr>
              <w:t>昵称</w:t>
            </w:r>
          </w:p>
        </w:tc>
      </w:tr>
      <w:tr w:rsidR="00C70B20" w:rsidRPr="006B0D78" w:rsidTr="004534E5">
        <w:trPr>
          <w:trHeight w:val="285"/>
        </w:trPr>
        <w:tc>
          <w:tcPr>
            <w:tcW w:w="898" w:type="pct"/>
            <w:tcBorders>
              <w:top w:val="nil"/>
              <w:left w:val="single" w:sz="4" w:space="0" w:color="95B3D7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70B20" w:rsidRDefault="00C70B20" w:rsidP="00593F3F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TERMINAL_ID</w:t>
            </w:r>
          </w:p>
        </w:tc>
        <w:tc>
          <w:tcPr>
            <w:tcW w:w="697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70B20" w:rsidRDefault="00C70B20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70B20" w:rsidRDefault="00C70B20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87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70B20" w:rsidRPr="006B0D78" w:rsidRDefault="00C70B20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431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70B20" w:rsidRDefault="00C70B20" w:rsidP="00593F3F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评论者</w:t>
            </w:r>
            <w:r>
              <w:rPr>
                <w:rFonts w:ascii="Courier New" w:hAnsi="Courier New" w:cs="Courier New" w:hint="eastAsia"/>
                <w:color w:val="000000"/>
              </w:rPr>
              <w:t>手机号</w:t>
            </w:r>
          </w:p>
        </w:tc>
      </w:tr>
      <w:tr w:rsidR="00C70B20" w:rsidRPr="006B0D78" w:rsidTr="004534E5">
        <w:trPr>
          <w:trHeight w:val="285"/>
        </w:trPr>
        <w:tc>
          <w:tcPr>
            <w:tcW w:w="898" w:type="pct"/>
            <w:tcBorders>
              <w:top w:val="nil"/>
              <w:left w:val="single" w:sz="4" w:space="0" w:color="95B3D7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70B20" w:rsidRDefault="00C70B20" w:rsidP="00593F3F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LEVEL</w:t>
            </w:r>
          </w:p>
        </w:tc>
        <w:tc>
          <w:tcPr>
            <w:tcW w:w="697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70B20" w:rsidRDefault="00C70B20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70B20" w:rsidRDefault="00C70B20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87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70B20" w:rsidRPr="006B0D78" w:rsidRDefault="00C70B20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431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70B20" w:rsidRDefault="00C70B20" w:rsidP="00593F3F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 w:hint="eastAsia"/>
                <w:color w:val="000000"/>
              </w:rPr>
              <w:t>评分</w:t>
            </w:r>
          </w:p>
        </w:tc>
      </w:tr>
    </w:tbl>
    <w:p w:rsidR="004534E5" w:rsidRDefault="004534E5" w:rsidP="004534E5">
      <w:pPr>
        <w:pStyle w:val="3"/>
        <w:ind w:left="720"/>
        <w:rPr>
          <w:rFonts w:ascii="微软雅黑" w:eastAsia="微软雅黑" w:hAnsi="微软雅黑"/>
        </w:rPr>
      </w:pPr>
      <w:bookmarkStart w:id="18" w:name="_Toc366158417"/>
      <w:r>
        <w:rPr>
          <w:rFonts w:ascii="微软雅黑" w:eastAsia="微软雅黑" w:hAnsi="微软雅黑" w:hint="eastAsia"/>
        </w:rPr>
        <w:t>商品咨询查询接口</w:t>
      </w:r>
      <w:bookmarkEnd w:id="18"/>
    </w:p>
    <w:p w:rsidR="004534E5" w:rsidRPr="00040CDB" w:rsidRDefault="004534E5" w:rsidP="004534E5">
      <w:pPr>
        <w:pStyle w:val="4"/>
        <w:numPr>
          <w:ilvl w:val="3"/>
          <w:numId w:val="23"/>
        </w:numPr>
        <w:rPr>
          <w:rFonts w:ascii="微软雅黑" w:eastAsia="微软雅黑" w:hAnsi="微软雅黑"/>
        </w:rPr>
      </w:pPr>
      <w:r w:rsidRPr="00040CDB">
        <w:rPr>
          <w:rFonts w:ascii="微软雅黑" w:eastAsia="微软雅黑" w:hAnsi="微软雅黑" w:hint="eastAsia"/>
        </w:rPr>
        <w:t>请求接口</w:t>
      </w:r>
    </w:p>
    <w:p w:rsidR="004534E5" w:rsidRDefault="004534E5" w:rsidP="004534E5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 w:hint="eastAsia"/>
          <w:b/>
          <w:color w:val="000000"/>
        </w:rPr>
        <w:t>api_name:</w:t>
      </w:r>
      <w:r w:rsidRPr="00040CDB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Pr="00C4176A">
        <w:rPr>
          <w:rFonts w:ascii="微软雅黑" w:eastAsia="微软雅黑" w:hAnsi="微软雅黑" w:hint="eastAsia"/>
          <w:b/>
          <w:bCs/>
          <w:sz w:val="24"/>
          <w:szCs w:val="24"/>
        </w:rPr>
        <w:t>questions</w:t>
      </w:r>
    </w:p>
    <w:p w:rsidR="004534E5" w:rsidRPr="0020473A" w:rsidRDefault="004534E5" w:rsidP="004534E5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385"/>
        <w:gridCol w:w="992"/>
        <w:gridCol w:w="850"/>
        <w:gridCol w:w="1167"/>
        <w:gridCol w:w="775"/>
        <w:gridCol w:w="4998"/>
      </w:tblGrid>
      <w:tr w:rsidR="004534E5" w:rsidRPr="005F1547" w:rsidTr="00593F3F">
        <w:trPr>
          <w:trHeight w:val="285"/>
        </w:trPr>
        <w:tc>
          <w:tcPr>
            <w:tcW w:w="681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534E5" w:rsidRPr="005F1547" w:rsidRDefault="004534E5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48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534E5" w:rsidRPr="005F1547" w:rsidRDefault="004534E5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1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534E5" w:rsidRPr="005F1547" w:rsidRDefault="004534E5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574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534E5" w:rsidRPr="005F1547" w:rsidRDefault="004534E5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38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534E5" w:rsidRPr="005F1547" w:rsidRDefault="004534E5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45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534E5" w:rsidRPr="005F1547" w:rsidRDefault="004534E5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4534E5" w:rsidRPr="005F1547" w:rsidTr="00593F3F">
        <w:trPr>
          <w:trHeight w:val="285"/>
        </w:trPr>
        <w:tc>
          <w:tcPr>
            <w:tcW w:w="681" w:type="pct"/>
            <w:tcBorders>
              <w:top w:val="nil"/>
              <w:left w:val="single" w:sz="4" w:space="0" w:color="95B3D7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34E5" w:rsidRPr="00522697" w:rsidRDefault="004534E5" w:rsidP="00593F3F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  <w:color w:val="000000"/>
              </w:rPr>
              <w:t>GOOD_ID</w:t>
            </w:r>
          </w:p>
        </w:tc>
        <w:tc>
          <w:tcPr>
            <w:tcW w:w="488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34E5" w:rsidRPr="005F1547" w:rsidRDefault="004534E5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34E5" w:rsidRPr="005F1547" w:rsidRDefault="004534E5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4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34E5" w:rsidRPr="005F1547" w:rsidRDefault="004534E5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34E5" w:rsidRPr="005F1547" w:rsidRDefault="004534E5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458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34E5" w:rsidRDefault="004534E5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商品ID</w:t>
            </w:r>
          </w:p>
        </w:tc>
      </w:tr>
      <w:tr w:rsidR="004534E5" w:rsidRPr="005F1547" w:rsidTr="00593F3F">
        <w:trPr>
          <w:trHeight w:val="285"/>
        </w:trPr>
        <w:tc>
          <w:tcPr>
            <w:tcW w:w="681" w:type="pct"/>
            <w:tcBorders>
              <w:top w:val="nil"/>
              <w:left w:val="single" w:sz="4" w:space="0" w:color="95B3D7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34E5" w:rsidRDefault="004534E5" w:rsidP="00593F3F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color w:val="000000"/>
              </w:rPr>
            </w:pPr>
            <w:r w:rsidRPr="00AD1116">
              <w:rPr>
                <w:rFonts w:ascii="Courier New" w:hAnsi="Courier New" w:cs="Courier New" w:hint="eastAsia"/>
                <w:color w:val="000000"/>
              </w:rPr>
              <w:t>PAGE_NO</w:t>
            </w:r>
          </w:p>
        </w:tc>
        <w:tc>
          <w:tcPr>
            <w:tcW w:w="488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34E5" w:rsidRPr="005F1547" w:rsidRDefault="004534E5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34E5" w:rsidRPr="005F1547" w:rsidRDefault="00AD1116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74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34E5" w:rsidRPr="005F1547" w:rsidRDefault="004534E5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34E5" w:rsidRPr="005F1547" w:rsidRDefault="004534E5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458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34E5" w:rsidRDefault="004534E5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AD111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请求页码</w:t>
            </w:r>
          </w:p>
        </w:tc>
      </w:tr>
      <w:tr w:rsidR="004534E5" w:rsidRPr="005F1547" w:rsidTr="00593F3F">
        <w:trPr>
          <w:trHeight w:val="285"/>
        </w:trPr>
        <w:tc>
          <w:tcPr>
            <w:tcW w:w="681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34E5" w:rsidRPr="00AD1116" w:rsidRDefault="004534E5" w:rsidP="00593F3F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color w:val="000000"/>
              </w:rPr>
            </w:pPr>
            <w:r w:rsidRPr="00AD1116">
              <w:rPr>
                <w:rFonts w:ascii="Courier New" w:hAnsi="Courier New" w:cs="Courier New" w:hint="eastAsia"/>
                <w:color w:val="000000"/>
              </w:rPr>
              <w:t>PAGE_SIZE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34E5" w:rsidRPr="005F1547" w:rsidRDefault="004534E5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34E5" w:rsidRPr="005F1547" w:rsidRDefault="00AD1116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34E5" w:rsidRPr="005F1547" w:rsidRDefault="004534E5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34E5" w:rsidRPr="005F1547" w:rsidRDefault="00AD1116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2</w:t>
            </w:r>
            <w:r w:rsidR="004534E5" w:rsidRPr="00AD111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0</w:t>
            </w:r>
          </w:p>
        </w:tc>
        <w:tc>
          <w:tcPr>
            <w:tcW w:w="24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34E5" w:rsidRPr="00AD1116" w:rsidRDefault="004534E5" w:rsidP="00AD111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AD111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每页展示数量</w:t>
            </w:r>
          </w:p>
        </w:tc>
      </w:tr>
    </w:tbl>
    <w:p w:rsidR="004534E5" w:rsidRPr="00C70B20" w:rsidRDefault="004534E5" w:rsidP="004534E5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825"/>
        <w:gridCol w:w="1417"/>
        <w:gridCol w:w="992"/>
        <w:gridCol w:w="990"/>
        <w:gridCol w:w="4943"/>
      </w:tblGrid>
      <w:tr w:rsidR="004534E5" w:rsidRPr="006B0D78" w:rsidTr="00593F3F">
        <w:trPr>
          <w:trHeight w:val="285"/>
        </w:trPr>
        <w:tc>
          <w:tcPr>
            <w:tcW w:w="897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534E5" w:rsidRPr="006B0D78" w:rsidRDefault="004534E5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9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534E5" w:rsidRPr="006B0D78" w:rsidRDefault="004534E5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8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534E5" w:rsidRPr="006B0D78" w:rsidRDefault="004534E5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8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534E5" w:rsidRPr="006B0D78" w:rsidRDefault="004534E5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43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534E5" w:rsidRPr="006B0D78" w:rsidRDefault="004534E5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4534E5" w:rsidRPr="006B0D78" w:rsidTr="00593F3F">
        <w:trPr>
          <w:trHeight w:val="285"/>
        </w:trPr>
        <w:tc>
          <w:tcPr>
            <w:tcW w:w="8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534E5" w:rsidRPr="006B0D78" w:rsidRDefault="004534E5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</w:rPr>
              <w:t>TOTAL_ROW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534E5" w:rsidRPr="006B0D78" w:rsidRDefault="004534E5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534E5" w:rsidRPr="006B0D78" w:rsidRDefault="004534E5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534E5" w:rsidRPr="006B0D78" w:rsidRDefault="004534E5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43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534E5" w:rsidRPr="006B0D78" w:rsidRDefault="004534E5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</w:rPr>
              <w:t>总条目数</w:t>
            </w:r>
          </w:p>
        </w:tc>
      </w:tr>
      <w:tr w:rsidR="004534E5" w:rsidRPr="006B0D78" w:rsidTr="00593F3F">
        <w:trPr>
          <w:trHeight w:val="285"/>
        </w:trPr>
        <w:tc>
          <w:tcPr>
            <w:tcW w:w="897" w:type="pct"/>
            <w:tcBorders>
              <w:top w:val="nil"/>
              <w:left w:val="single" w:sz="4" w:space="0" w:color="95B3D7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534E5" w:rsidRPr="006B0D78" w:rsidRDefault="004534E5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</w:rPr>
              <w:t>DATA</w:t>
            </w:r>
          </w:p>
        </w:tc>
        <w:tc>
          <w:tcPr>
            <w:tcW w:w="697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534E5" w:rsidRPr="006B0D78" w:rsidRDefault="004534E5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534E5" w:rsidRPr="006B0D78" w:rsidRDefault="004534E5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87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534E5" w:rsidRPr="006B0D78" w:rsidRDefault="004534E5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432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534E5" w:rsidRDefault="004534E5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评论具体数据。</w:t>
            </w:r>
          </w:p>
          <w:p w:rsidR="004534E5" w:rsidRPr="006B0D78" w:rsidRDefault="004534E5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数组方式</w:t>
            </w:r>
          </w:p>
        </w:tc>
      </w:tr>
    </w:tbl>
    <w:p w:rsidR="004534E5" w:rsidRPr="00886F13" w:rsidRDefault="004534E5" w:rsidP="004534E5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color w:val="000000"/>
        </w:rPr>
      </w:pPr>
      <w:r w:rsidRPr="00886F13">
        <w:rPr>
          <w:rFonts w:ascii="微软雅黑" w:eastAsia="微软雅黑" w:hAnsi="微软雅黑" w:cs="宋体" w:hint="eastAsia"/>
          <w:color w:val="000000"/>
        </w:rPr>
        <w:t>DATA数据格式：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827"/>
        <w:gridCol w:w="1417"/>
        <w:gridCol w:w="992"/>
        <w:gridCol w:w="990"/>
        <w:gridCol w:w="4941"/>
      </w:tblGrid>
      <w:tr w:rsidR="004534E5" w:rsidRPr="006B0D78" w:rsidTr="00B66BDD">
        <w:trPr>
          <w:trHeight w:val="285"/>
        </w:trPr>
        <w:tc>
          <w:tcPr>
            <w:tcW w:w="89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534E5" w:rsidRPr="006B0D78" w:rsidRDefault="004534E5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9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534E5" w:rsidRPr="006B0D78" w:rsidRDefault="004534E5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8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534E5" w:rsidRPr="006B0D78" w:rsidRDefault="004534E5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8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534E5" w:rsidRPr="006B0D78" w:rsidRDefault="004534E5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43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534E5" w:rsidRPr="006B0D78" w:rsidRDefault="004534E5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4534E5" w:rsidRPr="006B0D78" w:rsidTr="00B66BDD">
        <w:trPr>
          <w:trHeight w:val="285"/>
        </w:trPr>
        <w:tc>
          <w:tcPr>
            <w:tcW w:w="89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534E5" w:rsidRPr="006B0D78" w:rsidRDefault="004534E5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825FD">
              <w:rPr>
                <w:rFonts w:ascii="Courier New" w:hAnsi="Courier New" w:cs="Courier New"/>
                <w:color w:val="000000"/>
              </w:rPr>
              <w:t>I</w:t>
            </w:r>
            <w:r>
              <w:rPr>
                <w:rFonts w:ascii="Courier New" w:hAnsi="Courier New" w:cs="Courier New"/>
                <w:color w:val="000000"/>
              </w:rPr>
              <w:t>D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534E5" w:rsidRPr="006B0D78" w:rsidRDefault="004534E5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534E5" w:rsidRPr="006B0D78" w:rsidRDefault="004534E5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534E5" w:rsidRPr="006B0D78" w:rsidRDefault="004534E5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43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534E5" w:rsidRPr="006B0D78" w:rsidRDefault="004534E5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</w:rPr>
              <w:t>评论</w:t>
            </w:r>
            <w:r>
              <w:rPr>
                <w:rFonts w:ascii="Courier New" w:hAnsi="Courier New" w:cs="Courier New" w:hint="eastAsia"/>
                <w:color w:val="000000"/>
              </w:rPr>
              <w:t>ID</w:t>
            </w:r>
          </w:p>
        </w:tc>
      </w:tr>
      <w:tr w:rsidR="004534E5" w:rsidRPr="006B0D78" w:rsidTr="00B66BDD">
        <w:trPr>
          <w:trHeight w:val="285"/>
        </w:trPr>
        <w:tc>
          <w:tcPr>
            <w:tcW w:w="898" w:type="pct"/>
            <w:tcBorders>
              <w:top w:val="nil"/>
              <w:left w:val="single" w:sz="4" w:space="0" w:color="95B3D7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534E5" w:rsidRPr="006B0D78" w:rsidRDefault="004B710C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B710C">
              <w:rPr>
                <w:rFonts w:ascii="Courier New" w:hAnsi="Courier New" w:cs="Courier New"/>
                <w:color w:val="000000"/>
              </w:rPr>
              <w:t>CONTENT</w:t>
            </w:r>
          </w:p>
        </w:tc>
        <w:tc>
          <w:tcPr>
            <w:tcW w:w="697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534E5" w:rsidRPr="006B0D78" w:rsidRDefault="004534E5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534E5" w:rsidRPr="006B0D78" w:rsidRDefault="004534E5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87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534E5" w:rsidRPr="006B0D78" w:rsidRDefault="004534E5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431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534E5" w:rsidRPr="006B0D78" w:rsidRDefault="00B66BDD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咨询</w:t>
            </w:r>
            <w:r w:rsidR="004534E5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内容</w:t>
            </w:r>
          </w:p>
        </w:tc>
      </w:tr>
      <w:tr w:rsidR="004534E5" w:rsidRPr="006B0D78" w:rsidTr="00B66BDD">
        <w:trPr>
          <w:trHeight w:val="285"/>
        </w:trPr>
        <w:tc>
          <w:tcPr>
            <w:tcW w:w="898" w:type="pct"/>
            <w:tcBorders>
              <w:top w:val="nil"/>
              <w:left w:val="single" w:sz="4" w:space="0" w:color="95B3D7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34E5" w:rsidRDefault="004534E5" w:rsidP="00593F3F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TIME</w:t>
            </w:r>
          </w:p>
        </w:tc>
        <w:tc>
          <w:tcPr>
            <w:tcW w:w="697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34E5" w:rsidRPr="006B0D78" w:rsidRDefault="004534E5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34E5" w:rsidRPr="006B0D78" w:rsidRDefault="004534E5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87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34E5" w:rsidRPr="006B0D78" w:rsidRDefault="004534E5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431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34E5" w:rsidRDefault="00B66BDD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咨询</w:t>
            </w:r>
            <w:r w:rsidR="004534E5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时间，格式为：yyyyMMddhhmmss</w:t>
            </w:r>
          </w:p>
        </w:tc>
      </w:tr>
      <w:tr w:rsidR="004534E5" w:rsidRPr="006B0D78" w:rsidTr="00B66BDD">
        <w:trPr>
          <w:trHeight w:val="285"/>
        </w:trPr>
        <w:tc>
          <w:tcPr>
            <w:tcW w:w="898" w:type="pct"/>
            <w:tcBorders>
              <w:top w:val="nil"/>
              <w:left w:val="single" w:sz="4" w:space="0" w:color="95B3D7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34E5" w:rsidRDefault="004534E5" w:rsidP="00593F3F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NAME</w:t>
            </w:r>
          </w:p>
        </w:tc>
        <w:tc>
          <w:tcPr>
            <w:tcW w:w="697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34E5" w:rsidRDefault="004534E5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34E5" w:rsidRPr="006B0D78" w:rsidRDefault="003B4484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87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34E5" w:rsidRPr="006B0D78" w:rsidRDefault="004534E5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431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34E5" w:rsidRDefault="00B66BDD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咨询</w:t>
            </w:r>
            <w:r w:rsidR="004534E5">
              <w:rPr>
                <w:rFonts w:ascii="Courier New" w:hAnsi="Courier New" w:cs="Courier New"/>
                <w:color w:val="000000"/>
              </w:rPr>
              <w:t>者</w:t>
            </w:r>
            <w:r w:rsidR="004534E5">
              <w:rPr>
                <w:rFonts w:ascii="Courier New" w:hAnsi="Courier New" w:cs="Courier New" w:hint="eastAsia"/>
                <w:color w:val="000000"/>
              </w:rPr>
              <w:t>昵称</w:t>
            </w:r>
            <w:r w:rsidR="003B4484">
              <w:rPr>
                <w:rFonts w:ascii="Courier New" w:hAnsi="Courier New" w:cs="Courier New" w:hint="eastAsia"/>
                <w:color w:val="000000"/>
              </w:rPr>
              <w:t>，没有就是</w:t>
            </w:r>
            <w:r w:rsidR="003B4484">
              <w:rPr>
                <w:rFonts w:ascii="Courier New" w:hAnsi="Courier New" w:cs="Courier New" w:hint="eastAsia"/>
                <w:color w:val="000000"/>
              </w:rPr>
              <w:t>null</w:t>
            </w:r>
          </w:p>
        </w:tc>
      </w:tr>
      <w:tr w:rsidR="004534E5" w:rsidRPr="006B0D78" w:rsidTr="00B66BDD">
        <w:trPr>
          <w:trHeight w:val="285"/>
        </w:trPr>
        <w:tc>
          <w:tcPr>
            <w:tcW w:w="898" w:type="pct"/>
            <w:tcBorders>
              <w:top w:val="nil"/>
              <w:left w:val="single" w:sz="4" w:space="0" w:color="95B3D7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34E5" w:rsidRDefault="004534E5" w:rsidP="00593F3F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TERMINAL_ID</w:t>
            </w:r>
          </w:p>
        </w:tc>
        <w:tc>
          <w:tcPr>
            <w:tcW w:w="697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34E5" w:rsidRDefault="004534E5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34E5" w:rsidRDefault="003B4484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87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34E5" w:rsidRPr="006B0D78" w:rsidRDefault="004534E5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431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34E5" w:rsidRDefault="00B66BDD" w:rsidP="00593F3F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咨询</w:t>
            </w:r>
            <w:r w:rsidR="004534E5">
              <w:rPr>
                <w:rFonts w:ascii="Courier New" w:hAnsi="Courier New" w:cs="Courier New"/>
                <w:color w:val="000000"/>
              </w:rPr>
              <w:t>者</w:t>
            </w:r>
            <w:r w:rsidR="004534E5">
              <w:rPr>
                <w:rFonts w:ascii="Courier New" w:hAnsi="Courier New" w:cs="Courier New" w:hint="eastAsia"/>
                <w:color w:val="000000"/>
              </w:rPr>
              <w:t>手机号</w:t>
            </w:r>
            <w:r w:rsidR="003B4484">
              <w:rPr>
                <w:rFonts w:ascii="Courier New" w:hAnsi="Courier New" w:cs="Courier New" w:hint="eastAsia"/>
                <w:color w:val="000000"/>
              </w:rPr>
              <w:t>，没有就是</w:t>
            </w:r>
            <w:r w:rsidR="003B4484">
              <w:rPr>
                <w:rFonts w:ascii="Courier New" w:hAnsi="Courier New" w:cs="Courier New" w:hint="eastAsia"/>
                <w:color w:val="000000"/>
              </w:rPr>
              <w:t>null</w:t>
            </w:r>
          </w:p>
        </w:tc>
      </w:tr>
      <w:tr w:rsidR="004534E5" w:rsidRPr="006B0D78" w:rsidTr="00B66BDD">
        <w:trPr>
          <w:trHeight w:val="285"/>
        </w:trPr>
        <w:tc>
          <w:tcPr>
            <w:tcW w:w="898" w:type="pct"/>
            <w:tcBorders>
              <w:top w:val="nil"/>
              <w:left w:val="single" w:sz="4" w:space="0" w:color="95B3D7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34E5" w:rsidRDefault="00B66BDD" w:rsidP="00593F3F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REPLY_TIME</w:t>
            </w:r>
          </w:p>
        </w:tc>
        <w:tc>
          <w:tcPr>
            <w:tcW w:w="697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34E5" w:rsidRDefault="004534E5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34E5" w:rsidRDefault="004534E5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87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34E5" w:rsidRPr="006B0D78" w:rsidRDefault="004534E5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431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34E5" w:rsidRDefault="00B66BDD" w:rsidP="00593F3F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 w:hint="eastAsia"/>
                <w:color w:val="000000"/>
              </w:rPr>
              <w:t>商家</w:t>
            </w:r>
            <w:r>
              <w:rPr>
                <w:rFonts w:ascii="Courier New" w:hAnsi="Courier New" w:cs="Courier New"/>
                <w:color w:val="000000"/>
              </w:rPr>
              <w:t>回复时间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，格式为：yyyyMMddhhmmss</w:t>
            </w:r>
          </w:p>
        </w:tc>
      </w:tr>
      <w:tr w:rsidR="00B66BDD" w:rsidRPr="006B0D78" w:rsidTr="00B66BDD">
        <w:trPr>
          <w:trHeight w:val="285"/>
        </w:trPr>
        <w:tc>
          <w:tcPr>
            <w:tcW w:w="898" w:type="pct"/>
            <w:tcBorders>
              <w:top w:val="nil"/>
              <w:left w:val="single" w:sz="4" w:space="0" w:color="95B3D7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66BDD" w:rsidRDefault="00B66BDD" w:rsidP="00593F3F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REPLY_CONTENT</w:t>
            </w:r>
          </w:p>
        </w:tc>
        <w:tc>
          <w:tcPr>
            <w:tcW w:w="697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66BDD" w:rsidRDefault="00B66BDD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66BDD" w:rsidRDefault="00B66BDD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87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66BDD" w:rsidRPr="006B0D78" w:rsidRDefault="00B66BDD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431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66BDD" w:rsidRDefault="00B66BDD" w:rsidP="00593F3F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 w:hint="eastAsia"/>
                <w:color w:val="000000"/>
              </w:rPr>
              <w:t>商家</w:t>
            </w:r>
            <w:r>
              <w:rPr>
                <w:rFonts w:ascii="Courier New" w:hAnsi="Courier New" w:cs="Courier New"/>
                <w:color w:val="000000"/>
              </w:rPr>
              <w:t>回复内容</w:t>
            </w:r>
          </w:p>
        </w:tc>
      </w:tr>
    </w:tbl>
    <w:p w:rsidR="00670060" w:rsidRDefault="009967CE" w:rsidP="002117AB">
      <w:pPr>
        <w:pStyle w:val="2"/>
        <w:rPr>
          <w:rFonts w:ascii="微软雅黑" w:eastAsia="微软雅黑" w:hAnsi="微软雅黑" w:hint="eastAsia"/>
        </w:rPr>
      </w:pPr>
      <w:bookmarkStart w:id="19" w:name="_Toc366158418"/>
      <w:r>
        <w:rPr>
          <w:rFonts w:ascii="微软雅黑" w:eastAsia="微软雅黑" w:hAnsi="微软雅黑" w:hint="eastAsia"/>
        </w:rPr>
        <w:lastRenderedPageBreak/>
        <w:t>商户</w:t>
      </w:r>
      <w:r w:rsidR="00670060">
        <w:rPr>
          <w:rFonts w:ascii="微软雅黑" w:eastAsia="微软雅黑" w:hAnsi="微软雅黑" w:hint="eastAsia"/>
        </w:rPr>
        <w:t>门店模块</w:t>
      </w:r>
      <w:r w:rsidR="002117AB">
        <w:rPr>
          <w:rFonts w:ascii="微软雅黑" w:eastAsia="微软雅黑" w:hAnsi="微软雅黑" w:hint="eastAsia"/>
        </w:rPr>
        <w:t xml:space="preserve"> </w:t>
      </w:r>
      <w:r w:rsidR="002117AB" w:rsidRPr="002117AB">
        <w:rPr>
          <w:rFonts w:ascii="微软雅黑" w:eastAsia="微软雅黑" w:hAnsi="微软雅黑"/>
        </w:rPr>
        <w:t>/api/v1/shop</w:t>
      </w:r>
    </w:p>
    <w:p w:rsidR="00670060" w:rsidRDefault="002605D3" w:rsidP="00670060">
      <w:pPr>
        <w:pStyle w:val="3"/>
        <w:rPr>
          <w:rFonts w:hint="eastAsia"/>
        </w:rPr>
      </w:pPr>
      <w:r>
        <w:rPr>
          <w:rFonts w:hint="eastAsia"/>
        </w:rPr>
        <w:t>门店列表</w:t>
      </w:r>
    </w:p>
    <w:p w:rsidR="002605D3" w:rsidRPr="002605D3" w:rsidRDefault="002605D3" w:rsidP="002605D3">
      <w:pPr>
        <w:pStyle w:val="4"/>
        <w:rPr>
          <w:rFonts w:hint="eastAsia"/>
        </w:rPr>
      </w:pPr>
      <w:bookmarkStart w:id="20" w:name="_GoBack"/>
      <w:bookmarkEnd w:id="20"/>
    </w:p>
    <w:p w:rsidR="004534E5" w:rsidRDefault="00372BF6" w:rsidP="00705EEF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订单模块</w:t>
      </w:r>
      <w:bookmarkEnd w:id="19"/>
    </w:p>
    <w:p w:rsidR="00BA3953" w:rsidRDefault="00E2749E" w:rsidP="00BA3953">
      <w:pPr>
        <w:pStyle w:val="3"/>
      </w:pPr>
      <w:bookmarkStart w:id="21" w:name="_Toc366158419"/>
      <w:r>
        <w:rPr>
          <w:rFonts w:hint="eastAsia"/>
        </w:rPr>
        <w:t>下单接口</w:t>
      </w:r>
      <w:bookmarkEnd w:id="21"/>
    </w:p>
    <w:p w:rsidR="00BA3953" w:rsidRPr="00040CDB" w:rsidRDefault="00BA3953" w:rsidP="00BA3953">
      <w:pPr>
        <w:pStyle w:val="4"/>
        <w:numPr>
          <w:ilvl w:val="3"/>
          <w:numId w:val="23"/>
        </w:numPr>
        <w:rPr>
          <w:rFonts w:ascii="微软雅黑" w:eastAsia="微软雅黑" w:hAnsi="微软雅黑"/>
        </w:rPr>
      </w:pPr>
      <w:r w:rsidRPr="00040CDB">
        <w:rPr>
          <w:rFonts w:ascii="微软雅黑" w:eastAsia="微软雅黑" w:hAnsi="微软雅黑" w:hint="eastAsia"/>
        </w:rPr>
        <w:t>请求接口</w:t>
      </w:r>
    </w:p>
    <w:p w:rsidR="00BA3953" w:rsidRDefault="00BA3953" w:rsidP="00BA3953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 w:hint="eastAsia"/>
          <w:b/>
          <w:color w:val="000000"/>
        </w:rPr>
        <w:t>api_name:</w:t>
      </w:r>
      <w:r w:rsidRPr="00040CDB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Pr="00C4176A">
        <w:rPr>
          <w:rFonts w:ascii="微软雅黑" w:eastAsia="微软雅黑" w:hAnsi="微软雅黑" w:hint="eastAsia"/>
          <w:b/>
          <w:bCs/>
          <w:sz w:val="24"/>
          <w:szCs w:val="24"/>
        </w:rPr>
        <w:t>create</w:t>
      </w:r>
    </w:p>
    <w:p w:rsidR="00BA3953" w:rsidRPr="0020473A" w:rsidRDefault="00BA3953" w:rsidP="00BA3953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2093"/>
        <w:gridCol w:w="1277"/>
        <w:gridCol w:w="992"/>
        <w:gridCol w:w="992"/>
        <w:gridCol w:w="992"/>
        <w:gridCol w:w="3821"/>
      </w:tblGrid>
      <w:tr w:rsidR="00150117" w:rsidRPr="005F1547" w:rsidTr="00AE3894">
        <w:trPr>
          <w:trHeight w:val="285"/>
        </w:trPr>
        <w:tc>
          <w:tcPr>
            <w:tcW w:w="1029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A3953" w:rsidRPr="005F1547" w:rsidRDefault="00BA3953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2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A3953" w:rsidRPr="005F1547" w:rsidRDefault="00BA3953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8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A3953" w:rsidRPr="005F1547" w:rsidRDefault="00BA3953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8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A3953" w:rsidRPr="005F1547" w:rsidRDefault="00BA3953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8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A3953" w:rsidRPr="005F1547" w:rsidRDefault="00BA3953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187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A3953" w:rsidRPr="005F1547" w:rsidRDefault="00BA3953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150117" w:rsidRPr="005F1547" w:rsidTr="00AE3894">
        <w:trPr>
          <w:trHeight w:val="285"/>
        </w:trPr>
        <w:tc>
          <w:tcPr>
            <w:tcW w:w="1029" w:type="pct"/>
            <w:tcBorders>
              <w:top w:val="nil"/>
              <w:left w:val="single" w:sz="4" w:space="0" w:color="95B3D7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A3953" w:rsidRPr="00522697" w:rsidRDefault="00BA3953" w:rsidP="00593F3F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  <w:color w:val="000000"/>
              </w:rPr>
              <w:t>GOOD</w:t>
            </w:r>
            <w:r w:rsidR="006A0FF9">
              <w:rPr>
                <w:rFonts w:ascii="Courier New" w:hAnsi="Courier New" w:cs="Courier New" w:hint="eastAsia"/>
                <w:color w:val="000000"/>
              </w:rPr>
              <w:t>S</w:t>
            </w:r>
          </w:p>
        </w:tc>
        <w:tc>
          <w:tcPr>
            <w:tcW w:w="628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A3953" w:rsidRPr="005F1547" w:rsidRDefault="00AE3894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List&lt;Good&gt;</w:t>
            </w:r>
          </w:p>
        </w:tc>
        <w:tc>
          <w:tcPr>
            <w:tcW w:w="488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A3953" w:rsidRPr="005F1547" w:rsidRDefault="00BA3953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88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A3953" w:rsidRPr="005F1547" w:rsidRDefault="00BA3953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A3953" w:rsidRPr="005F1547" w:rsidRDefault="00BA3953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9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A3953" w:rsidRDefault="00BA3953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</w:t>
            </w:r>
            <w:r w:rsidR="006A0FF9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信息</w:t>
            </w:r>
          </w:p>
        </w:tc>
      </w:tr>
      <w:tr w:rsidR="00150117" w:rsidRPr="005F1547" w:rsidTr="00AE3894">
        <w:trPr>
          <w:trHeight w:val="285"/>
        </w:trPr>
        <w:tc>
          <w:tcPr>
            <w:tcW w:w="1029" w:type="pct"/>
            <w:tcBorders>
              <w:top w:val="nil"/>
              <w:left w:val="single" w:sz="4" w:space="0" w:color="95B3D7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A3953" w:rsidRDefault="0066677C" w:rsidP="00593F3F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color w:val="000000"/>
              </w:rPr>
            </w:pPr>
            <w:r w:rsidRPr="00AE3894">
              <w:rPr>
                <w:rFonts w:ascii="Courier New" w:hAnsi="Courier New" w:cs="Courier New"/>
                <w:color w:val="000000"/>
              </w:rPr>
              <w:t>U_ID</w:t>
            </w:r>
          </w:p>
        </w:tc>
        <w:tc>
          <w:tcPr>
            <w:tcW w:w="628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A3953" w:rsidRPr="005F1547" w:rsidRDefault="00AE3894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488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A3953" w:rsidRPr="005F1547" w:rsidRDefault="00BA3953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88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A3953" w:rsidRPr="005F1547" w:rsidRDefault="00BA3953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A3953" w:rsidRPr="005F1547" w:rsidRDefault="00BA3953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9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A3953" w:rsidRDefault="0066677C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AE389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商城用户ID</w:t>
            </w:r>
          </w:p>
        </w:tc>
      </w:tr>
      <w:tr w:rsidR="00150117" w:rsidRPr="005F1547" w:rsidTr="00AE3894">
        <w:trPr>
          <w:trHeight w:val="285"/>
        </w:trPr>
        <w:tc>
          <w:tcPr>
            <w:tcW w:w="1029" w:type="pct"/>
            <w:tcBorders>
              <w:top w:val="nil"/>
              <w:left w:val="single" w:sz="4" w:space="0" w:color="95B3D7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A3953" w:rsidRPr="003848C4" w:rsidRDefault="00142D16" w:rsidP="00593F3F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color w:val="FF0000"/>
              </w:rPr>
            </w:pPr>
            <w:r w:rsidRPr="00142D16">
              <w:rPr>
                <w:rFonts w:ascii="Courier New" w:hAnsi="Courier New" w:cs="Courier New"/>
                <w:color w:val="000000"/>
              </w:rPr>
              <w:t>ADDRESS_INFO</w:t>
            </w:r>
          </w:p>
        </w:tc>
        <w:tc>
          <w:tcPr>
            <w:tcW w:w="628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A3953" w:rsidRPr="005F1547" w:rsidRDefault="00142D16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142D1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Address</w:t>
            </w:r>
          </w:p>
        </w:tc>
        <w:tc>
          <w:tcPr>
            <w:tcW w:w="488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A3953" w:rsidRPr="005F1547" w:rsidRDefault="00F46F22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  <w:r w:rsidR="00142D1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(2选1)</w:t>
            </w:r>
          </w:p>
        </w:tc>
        <w:tc>
          <w:tcPr>
            <w:tcW w:w="488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A3953" w:rsidRPr="005F1547" w:rsidRDefault="00BA3953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A3953" w:rsidRPr="005F1547" w:rsidRDefault="00BA3953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9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A3953" w:rsidRPr="00AE3894" w:rsidRDefault="003F2A31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收货</w:t>
            </w:r>
            <w:r w:rsidRPr="003F2A3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详细信息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(</w:t>
            </w:r>
            <w:r w:rsidR="009225B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收货信息ID不存在的情况下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)</w:t>
            </w:r>
          </w:p>
        </w:tc>
      </w:tr>
      <w:tr w:rsidR="00EF5080" w:rsidRPr="005F1547" w:rsidTr="00AE3894">
        <w:trPr>
          <w:trHeight w:val="285"/>
        </w:trPr>
        <w:tc>
          <w:tcPr>
            <w:tcW w:w="1029" w:type="pct"/>
            <w:tcBorders>
              <w:top w:val="nil"/>
              <w:left w:val="single" w:sz="4" w:space="0" w:color="95B3D7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F5080" w:rsidRDefault="00EF5080" w:rsidP="00593F3F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ADDRESS_ID</w:t>
            </w:r>
          </w:p>
        </w:tc>
        <w:tc>
          <w:tcPr>
            <w:tcW w:w="628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F5080" w:rsidRPr="005F1547" w:rsidRDefault="00AE3894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488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F5080" w:rsidRPr="005F1547" w:rsidRDefault="00F46F22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88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F5080" w:rsidRPr="005F1547" w:rsidRDefault="00EF5080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F5080" w:rsidRPr="005F1547" w:rsidRDefault="00EF5080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9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F5080" w:rsidRPr="00AE3894" w:rsidRDefault="00150117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AE3894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收货</w:t>
            </w:r>
            <w:r w:rsidRPr="00AE389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信息ID</w:t>
            </w:r>
          </w:p>
        </w:tc>
      </w:tr>
      <w:tr w:rsidR="00F222C1" w:rsidRPr="005F1547" w:rsidTr="00AE3894">
        <w:trPr>
          <w:trHeight w:val="285"/>
        </w:trPr>
        <w:tc>
          <w:tcPr>
            <w:tcW w:w="1029" w:type="pct"/>
            <w:tcBorders>
              <w:top w:val="nil"/>
              <w:left w:val="single" w:sz="4" w:space="0" w:color="95B3D7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222C1" w:rsidRDefault="00F222C1" w:rsidP="00593F3F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USER_REMARK</w:t>
            </w:r>
          </w:p>
        </w:tc>
        <w:tc>
          <w:tcPr>
            <w:tcW w:w="628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222C1" w:rsidRPr="005F1547" w:rsidRDefault="00F222C1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222C1" w:rsidRPr="005F1547" w:rsidRDefault="00225BB4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88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222C1" w:rsidRPr="005F1547" w:rsidRDefault="00F222C1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222C1" w:rsidRPr="005F1547" w:rsidRDefault="00F222C1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9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222C1" w:rsidRPr="00AE3894" w:rsidRDefault="00F222C1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AE3894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订单备注</w:t>
            </w:r>
          </w:p>
        </w:tc>
      </w:tr>
      <w:tr w:rsidR="00F222C1" w:rsidRPr="005F1547" w:rsidTr="00AE3894">
        <w:trPr>
          <w:trHeight w:val="285"/>
        </w:trPr>
        <w:tc>
          <w:tcPr>
            <w:tcW w:w="1029" w:type="pct"/>
            <w:tcBorders>
              <w:top w:val="nil"/>
              <w:left w:val="single" w:sz="4" w:space="0" w:color="95B3D7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222C1" w:rsidRDefault="00F222C1" w:rsidP="00593F3F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color w:val="000000"/>
              </w:rPr>
            </w:pPr>
            <w:r w:rsidRPr="00AE3894">
              <w:rPr>
                <w:rFonts w:ascii="Courier New" w:hAnsi="Courier New" w:cs="Courier New" w:hint="eastAsia"/>
                <w:color w:val="000000"/>
              </w:rPr>
              <w:t>INVOICE_TYPE</w:t>
            </w:r>
          </w:p>
        </w:tc>
        <w:tc>
          <w:tcPr>
            <w:tcW w:w="628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222C1" w:rsidRPr="005F1547" w:rsidRDefault="00AE3894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488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222C1" w:rsidRPr="005F1547" w:rsidRDefault="00F46F22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88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222C1" w:rsidRPr="005F1547" w:rsidRDefault="00F222C1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222C1" w:rsidRPr="005F1547" w:rsidRDefault="00F222C1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9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222C1" w:rsidRPr="00AE3894" w:rsidRDefault="00F222C1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AE389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发票类型</w:t>
            </w:r>
          </w:p>
        </w:tc>
      </w:tr>
      <w:tr w:rsidR="00F222C1" w:rsidRPr="005F1547" w:rsidTr="00AE3894">
        <w:trPr>
          <w:trHeight w:val="285"/>
        </w:trPr>
        <w:tc>
          <w:tcPr>
            <w:tcW w:w="1029" w:type="pct"/>
            <w:tcBorders>
              <w:top w:val="nil"/>
              <w:left w:val="single" w:sz="4" w:space="0" w:color="95B3D7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222C1" w:rsidRPr="00AE3894" w:rsidRDefault="00AE3894" w:rsidP="00593F3F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color w:val="000000"/>
              </w:rPr>
            </w:pPr>
            <w:r w:rsidRPr="00AE3894">
              <w:rPr>
                <w:rFonts w:ascii="Courier New" w:hAnsi="Courier New" w:cs="Courier New"/>
                <w:color w:val="000000"/>
              </w:rPr>
              <w:t>INVOICE_SUBJECT</w:t>
            </w:r>
          </w:p>
        </w:tc>
        <w:tc>
          <w:tcPr>
            <w:tcW w:w="628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222C1" w:rsidRPr="005F1547" w:rsidRDefault="00F222C1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222C1" w:rsidRPr="005F1547" w:rsidRDefault="00F46F22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88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222C1" w:rsidRPr="005F1547" w:rsidRDefault="00F222C1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222C1" w:rsidRPr="005F1547" w:rsidRDefault="00F222C1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9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222C1" w:rsidRPr="00AE3894" w:rsidRDefault="00F222C1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AE389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发票抬头类型 </w:t>
            </w:r>
            <w:r w:rsidRPr="00AE3894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–</w:t>
            </w:r>
            <w:r w:rsidRPr="00AE389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个人、公司</w:t>
            </w:r>
          </w:p>
        </w:tc>
      </w:tr>
      <w:tr w:rsidR="00F222C1" w:rsidRPr="005F1547" w:rsidTr="00AE3894">
        <w:trPr>
          <w:trHeight w:val="285"/>
        </w:trPr>
        <w:tc>
          <w:tcPr>
            <w:tcW w:w="1029" w:type="pct"/>
            <w:tcBorders>
              <w:top w:val="nil"/>
              <w:left w:val="single" w:sz="4" w:space="0" w:color="95B3D7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222C1" w:rsidRDefault="00F222C1" w:rsidP="00593F3F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color w:val="FF0000"/>
              </w:rPr>
            </w:pPr>
            <w:r w:rsidRPr="00AE3894">
              <w:rPr>
                <w:rFonts w:ascii="Courier New" w:hAnsi="Courier New" w:cs="Courier New" w:hint="eastAsia"/>
                <w:color w:val="000000"/>
              </w:rPr>
              <w:t>INVOICE_CONTENT</w:t>
            </w:r>
          </w:p>
        </w:tc>
        <w:tc>
          <w:tcPr>
            <w:tcW w:w="628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222C1" w:rsidRPr="005F1547" w:rsidRDefault="00F222C1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222C1" w:rsidRPr="005F1547" w:rsidRDefault="00F46F22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88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222C1" w:rsidRPr="005F1547" w:rsidRDefault="00F222C1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222C1" w:rsidRPr="005F1547" w:rsidRDefault="00F222C1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9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222C1" w:rsidRPr="00AE3894" w:rsidRDefault="00F222C1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AE389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发票内容 </w:t>
            </w:r>
            <w:r w:rsidRPr="00AE3894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–</w:t>
            </w:r>
            <w:r w:rsidR="00AE3894" w:rsidRPr="00AE389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商品明细、办公用品、电脑配件、耗材</w:t>
            </w:r>
          </w:p>
        </w:tc>
      </w:tr>
      <w:tr w:rsidR="00AE3894" w:rsidRPr="005F1547" w:rsidTr="00AE3894">
        <w:trPr>
          <w:trHeight w:val="285"/>
        </w:trPr>
        <w:tc>
          <w:tcPr>
            <w:tcW w:w="1029" w:type="pct"/>
            <w:tcBorders>
              <w:top w:val="nil"/>
              <w:left w:val="single" w:sz="4" w:space="0" w:color="95B3D7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AE3894" w:rsidRDefault="00AE3894" w:rsidP="00593F3F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color w:val="FF0000"/>
              </w:rPr>
            </w:pPr>
            <w:r w:rsidRPr="00AE3894">
              <w:rPr>
                <w:rFonts w:ascii="Courier New" w:hAnsi="Courier New" w:cs="Courier New"/>
                <w:color w:val="000000"/>
              </w:rPr>
              <w:t>SUBJECT</w:t>
            </w:r>
          </w:p>
        </w:tc>
        <w:tc>
          <w:tcPr>
            <w:tcW w:w="628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AE3894" w:rsidRPr="005F1547" w:rsidRDefault="00AE3894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AE3894" w:rsidRPr="005F1547" w:rsidRDefault="00AE3894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88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AE3894" w:rsidRPr="005F1547" w:rsidRDefault="00AE3894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AE3894" w:rsidRPr="005F1547" w:rsidRDefault="00AE3894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9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AE3894" w:rsidRPr="00AE3894" w:rsidRDefault="00AE3894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AE389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订单标题</w:t>
            </w:r>
          </w:p>
        </w:tc>
      </w:tr>
      <w:tr w:rsidR="00AE3894" w:rsidRPr="005F1547" w:rsidTr="00AE3894">
        <w:trPr>
          <w:trHeight w:val="285"/>
        </w:trPr>
        <w:tc>
          <w:tcPr>
            <w:tcW w:w="1029" w:type="pct"/>
            <w:tcBorders>
              <w:top w:val="nil"/>
              <w:left w:val="single" w:sz="4" w:space="0" w:color="95B3D7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AE3894" w:rsidRPr="00AE3894" w:rsidRDefault="00AE3894" w:rsidP="00593F3F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color w:val="000000"/>
              </w:rPr>
            </w:pPr>
            <w:r w:rsidRPr="00AE3894">
              <w:rPr>
                <w:rFonts w:ascii="Courier New" w:hAnsi="Courier New" w:cs="Courier New"/>
                <w:color w:val="000000"/>
              </w:rPr>
              <w:t>ORDER_TYPE</w:t>
            </w:r>
          </w:p>
        </w:tc>
        <w:tc>
          <w:tcPr>
            <w:tcW w:w="628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AE3894" w:rsidRDefault="00AE3894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AE3894" w:rsidRDefault="0019090C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88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AE3894" w:rsidRPr="005F1547" w:rsidRDefault="00AE3894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AE3894" w:rsidRPr="005F1547" w:rsidRDefault="0019090C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879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50C60" w:rsidRPr="00AE3894" w:rsidRDefault="0019090C" w:rsidP="00350C6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19090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订单类型 </w:t>
            </w:r>
            <w:r w:rsidR="00832B3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-- </w:t>
            </w:r>
            <w:r w:rsidR="00350C60" w:rsidRPr="00350C60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0普通 1秒杀 2竞拍</w:t>
            </w:r>
            <w:r w:rsidR="00350C60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3 团购 20 拉手</w:t>
            </w:r>
            <w:r w:rsidR="00350C60" w:rsidRPr="00350C60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1000 礼品卡 10劳保用品</w:t>
            </w:r>
          </w:p>
        </w:tc>
      </w:tr>
      <w:tr w:rsidR="00AE3894" w:rsidRPr="005F1547" w:rsidTr="006D622F">
        <w:trPr>
          <w:trHeight w:val="285"/>
        </w:trPr>
        <w:tc>
          <w:tcPr>
            <w:tcW w:w="1029" w:type="pct"/>
            <w:tcBorders>
              <w:top w:val="nil"/>
              <w:left w:val="single" w:sz="4" w:space="0" w:color="95B3D7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AE3894" w:rsidRPr="00AE3894" w:rsidRDefault="0019090C" w:rsidP="00593F3F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color w:val="000000"/>
              </w:rPr>
            </w:pPr>
            <w:r w:rsidRPr="0019090C">
              <w:rPr>
                <w:rFonts w:ascii="Courier New" w:hAnsi="Courier New" w:cs="Courier New"/>
                <w:color w:val="000000"/>
              </w:rPr>
              <w:t>BUSINESS_ID</w:t>
            </w:r>
          </w:p>
        </w:tc>
        <w:tc>
          <w:tcPr>
            <w:tcW w:w="628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AE3894" w:rsidRDefault="0019090C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AE3894" w:rsidRDefault="0019090C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88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AE3894" w:rsidRPr="005F1547" w:rsidRDefault="00AE3894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AE3894" w:rsidRPr="005F1547" w:rsidRDefault="00AE3894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9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AE3894" w:rsidRPr="00AE3894" w:rsidRDefault="0019090C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19090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业务ID  -- 营销下单 ID</w:t>
            </w:r>
          </w:p>
        </w:tc>
      </w:tr>
      <w:tr w:rsidR="006D622F" w:rsidRPr="005F1547" w:rsidTr="00AE3894">
        <w:trPr>
          <w:trHeight w:val="285"/>
        </w:trPr>
        <w:tc>
          <w:tcPr>
            <w:tcW w:w="1029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D622F" w:rsidRPr="0019090C" w:rsidRDefault="006D622F" w:rsidP="00593F3F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color w:val="000000"/>
              </w:rPr>
            </w:pPr>
            <w:r w:rsidRPr="006D622F">
              <w:rPr>
                <w:rFonts w:ascii="Courier New" w:hAnsi="Courier New" w:cs="Courier New"/>
                <w:color w:val="000000"/>
              </w:rPr>
              <w:t>CREATE_SOURCE</w:t>
            </w:r>
          </w:p>
        </w:tc>
        <w:tc>
          <w:tcPr>
            <w:tcW w:w="6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D622F" w:rsidRDefault="006D622F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D622F" w:rsidRDefault="006D622F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D622F" w:rsidRPr="005F1547" w:rsidRDefault="006D622F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D622F" w:rsidRPr="005F1547" w:rsidRDefault="006D622F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87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D622F" w:rsidRPr="0019090C" w:rsidRDefault="00183416" w:rsidP="0018341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18341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创建来源， 1网站，2WAP，3客户端，4短信，5外部接口，0其他</w:t>
            </w:r>
          </w:p>
        </w:tc>
      </w:tr>
    </w:tbl>
    <w:p w:rsidR="00B04463" w:rsidRDefault="00355B30" w:rsidP="00615DFD">
      <w:pPr>
        <w:pStyle w:val="affe"/>
      </w:pPr>
      <w:r>
        <w:rPr>
          <w:rFonts w:hint="eastAsia"/>
        </w:rPr>
        <w:t xml:space="preserve">Good </w:t>
      </w:r>
      <w:r>
        <w:rPr>
          <w:rFonts w:hint="eastAsia"/>
        </w:rPr>
        <w:t>格式</w:t>
      </w:r>
      <w:r w:rsidR="000055E0">
        <w:rPr>
          <w:rFonts w:hint="eastAsia"/>
        </w:rPr>
        <w:t>:</w:t>
      </w:r>
    </w:p>
    <w:tbl>
      <w:tblPr>
        <w:tblStyle w:val="GridTable4Accent1"/>
        <w:tblW w:w="5000" w:type="pct"/>
        <w:tblLook w:val="04A0" w:firstRow="1" w:lastRow="0" w:firstColumn="1" w:lastColumn="0" w:noHBand="0" w:noVBand="1"/>
      </w:tblPr>
      <w:tblGrid>
        <w:gridCol w:w="2200"/>
        <w:gridCol w:w="1975"/>
        <w:gridCol w:w="1749"/>
        <w:gridCol w:w="1413"/>
        <w:gridCol w:w="1899"/>
      </w:tblGrid>
      <w:tr w:rsidR="00355B30" w:rsidTr="0073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pct"/>
          </w:tcPr>
          <w:p w:rsidR="00355B30" w:rsidRDefault="00355B30" w:rsidP="00355B30">
            <w:pPr>
              <w:widowControl/>
              <w:autoSpaceDE/>
              <w:autoSpaceDN/>
              <w:adjustRightInd/>
            </w:pPr>
            <w:r w:rsidRPr="00355B30">
              <w:rPr>
                <w:rFonts w:ascii="微软雅黑" w:eastAsia="微软雅黑" w:hAnsi="微软雅黑" w:cs="宋体" w:hint="eastAsia"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1069" w:type="pct"/>
          </w:tcPr>
          <w:p w:rsidR="00355B30" w:rsidRDefault="00355B30" w:rsidP="00355B30">
            <w:pPr>
              <w:widowControl/>
              <w:autoSpaceDE/>
              <w:autoSpaceDN/>
              <w:adjustRightIn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5B30">
              <w:rPr>
                <w:rFonts w:ascii="微软雅黑" w:eastAsia="微软雅黑" w:hAnsi="微软雅黑" w:cs="宋体" w:hint="eastAsia"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947" w:type="pct"/>
          </w:tcPr>
          <w:p w:rsidR="00355B30" w:rsidRPr="00355B30" w:rsidRDefault="00355B30" w:rsidP="00355B30">
            <w:pPr>
              <w:widowControl/>
              <w:autoSpaceDE/>
              <w:autoSpaceDN/>
              <w:adjustRightIn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FFFFFF"/>
                <w:sz w:val="18"/>
                <w:szCs w:val="18"/>
              </w:rPr>
            </w:pPr>
            <w:r w:rsidRPr="00355B30">
              <w:rPr>
                <w:rFonts w:ascii="微软雅黑" w:eastAsia="微软雅黑" w:hAnsi="微软雅黑" w:cs="宋体" w:hint="eastAsia"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765" w:type="pct"/>
          </w:tcPr>
          <w:p w:rsidR="00355B30" w:rsidRPr="00355B30" w:rsidRDefault="00355B30" w:rsidP="00B04463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FFFFFF"/>
                <w:sz w:val="18"/>
                <w:szCs w:val="18"/>
              </w:rPr>
            </w:pPr>
            <w:r w:rsidRPr="00355B30">
              <w:rPr>
                <w:rFonts w:ascii="微软雅黑" w:eastAsia="微软雅黑" w:hAnsi="微软雅黑" w:cs="宋体" w:hint="eastAsia"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1028" w:type="pct"/>
          </w:tcPr>
          <w:p w:rsidR="00355B30" w:rsidRDefault="00355B30" w:rsidP="00355B30">
            <w:pPr>
              <w:widowControl/>
              <w:autoSpaceDE/>
              <w:autoSpaceDN/>
              <w:adjustRightIn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5B30">
              <w:rPr>
                <w:rFonts w:ascii="微软雅黑" w:eastAsia="微软雅黑" w:hAnsi="微软雅黑" w:cs="宋体" w:hint="eastAsia"/>
                <w:color w:val="FFFFFF"/>
                <w:sz w:val="18"/>
                <w:szCs w:val="18"/>
              </w:rPr>
              <w:t>描述</w:t>
            </w:r>
          </w:p>
        </w:tc>
      </w:tr>
      <w:tr w:rsidR="00355B30" w:rsidTr="00AA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pct"/>
            <w:vAlign w:val="center"/>
          </w:tcPr>
          <w:p w:rsidR="00355B30" w:rsidRPr="00AA327D" w:rsidRDefault="00355B30" w:rsidP="00AA327D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b w:val="0"/>
                <w:bCs w:val="0"/>
                <w:color w:val="000000"/>
              </w:rPr>
            </w:pPr>
            <w:r w:rsidRPr="00AA327D">
              <w:rPr>
                <w:rFonts w:ascii="Courier New" w:hAnsi="Courier New" w:cs="Courier New"/>
                <w:b w:val="0"/>
                <w:bCs w:val="0"/>
                <w:color w:val="000000"/>
              </w:rPr>
              <w:t>GOOD_ID</w:t>
            </w:r>
          </w:p>
        </w:tc>
        <w:tc>
          <w:tcPr>
            <w:tcW w:w="1069" w:type="pct"/>
          </w:tcPr>
          <w:p w:rsidR="00355B30" w:rsidRPr="00163FF4" w:rsidRDefault="00355B30" w:rsidP="00355B30">
            <w:pPr>
              <w:widowControl/>
              <w:autoSpaceDE/>
              <w:autoSpaceDN/>
              <w:adjustRightIn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163FF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947" w:type="pct"/>
          </w:tcPr>
          <w:p w:rsidR="00355B30" w:rsidRPr="00355B30" w:rsidRDefault="00355B30" w:rsidP="00355B30">
            <w:pPr>
              <w:widowControl/>
              <w:autoSpaceDE/>
              <w:autoSpaceDN/>
              <w:adjustRightIn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 w:hint="eastAsia"/>
                <w:color w:val="000000"/>
              </w:rPr>
              <w:t>是</w:t>
            </w:r>
          </w:p>
        </w:tc>
        <w:tc>
          <w:tcPr>
            <w:tcW w:w="765" w:type="pct"/>
          </w:tcPr>
          <w:p w:rsidR="00355B30" w:rsidRPr="00355B30" w:rsidRDefault="00355B30" w:rsidP="00355B30">
            <w:pPr>
              <w:widowControl/>
              <w:autoSpaceDE/>
              <w:autoSpaceDN/>
              <w:adjustRightIn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028" w:type="pct"/>
          </w:tcPr>
          <w:p w:rsidR="00355B30" w:rsidRPr="00355B30" w:rsidRDefault="00355B30" w:rsidP="00355B30">
            <w:pPr>
              <w:widowControl/>
              <w:autoSpaceDE/>
              <w:autoSpaceDN/>
              <w:adjustRightIn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355B30">
              <w:rPr>
                <w:rFonts w:ascii="Courier New" w:hAnsi="Courier New" w:cs="Courier New" w:hint="eastAsia"/>
                <w:color w:val="000000"/>
              </w:rPr>
              <w:t>商品</w:t>
            </w:r>
            <w:r w:rsidRPr="00355B30">
              <w:rPr>
                <w:rFonts w:ascii="Courier New" w:hAnsi="Courier New" w:cs="Courier New" w:hint="eastAsia"/>
                <w:color w:val="000000"/>
              </w:rPr>
              <w:t>ID</w:t>
            </w:r>
          </w:p>
        </w:tc>
      </w:tr>
      <w:tr w:rsidR="00355B30" w:rsidTr="00AA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pct"/>
            <w:vAlign w:val="center"/>
          </w:tcPr>
          <w:p w:rsidR="00355B30" w:rsidRPr="00AA327D" w:rsidRDefault="00355B30" w:rsidP="00AA327D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b w:val="0"/>
                <w:bCs w:val="0"/>
                <w:color w:val="000000"/>
              </w:rPr>
            </w:pPr>
            <w:r w:rsidRPr="00AA327D">
              <w:rPr>
                <w:rFonts w:ascii="Courier New" w:hAnsi="Courier New" w:cs="Courier New"/>
                <w:b w:val="0"/>
                <w:bCs w:val="0"/>
                <w:color w:val="000000"/>
              </w:rPr>
              <w:t>COUNT</w:t>
            </w:r>
          </w:p>
        </w:tc>
        <w:tc>
          <w:tcPr>
            <w:tcW w:w="1069" w:type="pct"/>
          </w:tcPr>
          <w:p w:rsidR="00355B30" w:rsidRPr="00163FF4" w:rsidRDefault="00355B30" w:rsidP="00355B30">
            <w:pPr>
              <w:widowControl/>
              <w:autoSpaceDE/>
              <w:autoSpaceDN/>
              <w:adjustRightInd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163FF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947" w:type="pct"/>
          </w:tcPr>
          <w:p w:rsidR="00355B30" w:rsidRPr="00355B30" w:rsidRDefault="00355B30" w:rsidP="00355B30">
            <w:pPr>
              <w:widowControl/>
              <w:autoSpaceDE/>
              <w:autoSpaceDN/>
              <w:adjustRightInd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 w:hint="eastAsia"/>
                <w:color w:val="000000"/>
              </w:rPr>
              <w:t>是</w:t>
            </w:r>
          </w:p>
        </w:tc>
        <w:tc>
          <w:tcPr>
            <w:tcW w:w="765" w:type="pct"/>
          </w:tcPr>
          <w:p w:rsidR="00355B30" w:rsidRPr="00355B30" w:rsidRDefault="00355B30" w:rsidP="00355B30">
            <w:pPr>
              <w:widowControl/>
              <w:autoSpaceDE/>
              <w:autoSpaceDN/>
              <w:adjustRightInd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028" w:type="pct"/>
          </w:tcPr>
          <w:p w:rsidR="00355B30" w:rsidRPr="00355B30" w:rsidRDefault="00355B30" w:rsidP="00355B30">
            <w:pPr>
              <w:widowControl/>
              <w:autoSpaceDE/>
              <w:autoSpaceDN/>
              <w:adjustRightInd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355B30">
              <w:rPr>
                <w:rFonts w:ascii="Courier New" w:hAnsi="Courier New" w:cs="Courier New" w:hint="eastAsia"/>
                <w:color w:val="000000"/>
              </w:rPr>
              <w:t>商品数量</w:t>
            </w:r>
          </w:p>
        </w:tc>
      </w:tr>
      <w:tr w:rsidR="00355B30" w:rsidTr="00AA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pct"/>
            <w:vAlign w:val="center"/>
          </w:tcPr>
          <w:p w:rsidR="00355B30" w:rsidRPr="00AA327D" w:rsidRDefault="00355B30" w:rsidP="00AA327D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b w:val="0"/>
                <w:bCs w:val="0"/>
                <w:color w:val="000000"/>
              </w:rPr>
            </w:pPr>
            <w:r w:rsidRPr="00AA327D">
              <w:rPr>
                <w:rFonts w:ascii="Courier New" w:hAnsi="Courier New" w:cs="Courier New"/>
                <w:b w:val="0"/>
                <w:bCs w:val="0"/>
                <w:color w:val="000000"/>
              </w:rPr>
              <w:t>DISCOUNT</w:t>
            </w:r>
          </w:p>
        </w:tc>
        <w:tc>
          <w:tcPr>
            <w:tcW w:w="1069" w:type="pct"/>
          </w:tcPr>
          <w:p w:rsidR="00355B30" w:rsidRPr="00163FF4" w:rsidRDefault="00355B30" w:rsidP="00355B30">
            <w:pPr>
              <w:widowControl/>
              <w:autoSpaceDE/>
              <w:autoSpaceDN/>
              <w:adjustRightIn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163FF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947" w:type="pct"/>
          </w:tcPr>
          <w:p w:rsidR="00355B30" w:rsidRPr="00355B30" w:rsidRDefault="0089579A" w:rsidP="00355B30">
            <w:pPr>
              <w:widowControl/>
              <w:autoSpaceDE/>
              <w:autoSpaceDN/>
              <w:adjustRightIn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 w:hint="eastAsia"/>
                <w:color w:val="000000"/>
              </w:rPr>
              <w:t>否</w:t>
            </w:r>
          </w:p>
        </w:tc>
        <w:tc>
          <w:tcPr>
            <w:tcW w:w="765" w:type="pct"/>
          </w:tcPr>
          <w:p w:rsidR="00355B30" w:rsidRPr="00355B30" w:rsidRDefault="00355B30" w:rsidP="00355B30">
            <w:pPr>
              <w:widowControl/>
              <w:autoSpaceDE/>
              <w:autoSpaceDN/>
              <w:adjustRightIn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355B30">
              <w:rPr>
                <w:rFonts w:ascii="Courier New" w:hAnsi="Courier New" w:cs="Courier New" w:hint="eastAsia"/>
                <w:color w:val="000000"/>
              </w:rPr>
              <w:t>0</w:t>
            </w:r>
          </w:p>
        </w:tc>
        <w:tc>
          <w:tcPr>
            <w:tcW w:w="1028" w:type="pct"/>
          </w:tcPr>
          <w:p w:rsidR="00355B30" w:rsidRPr="00355B30" w:rsidRDefault="00355B30" w:rsidP="00355B30">
            <w:pPr>
              <w:widowControl/>
              <w:autoSpaceDE/>
              <w:autoSpaceDN/>
              <w:adjustRightIn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355B30">
              <w:rPr>
                <w:rFonts w:ascii="Courier New" w:hAnsi="Courier New" w:cs="Courier New" w:hint="eastAsia"/>
                <w:color w:val="000000"/>
              </w:rPr>
              <w:t>商品折扣</w:t>
            </w:r>
          </w:p>
        </w:tc>
      </w:tr>
    </w:tbl>
    <w:p w:rsidR="00355B30" w:rsidRDefault="000055E0" w:rsidP="00615DFD">
      <w:pPr>
        <w:pStyle w:val="affe"/>
      </w:pPr>
      <w:r>
        <w:rPr>
          <w:rFonts w:hint="eastAsia"/>
        </w:rPr>
        <w:t>Address</w:t>
      </w:r>
      <w:r>
        <w:rPr>
          <w:rFonts w:hint="eastAsia"/>
        </w:rPr>
        <w:t>格式：</w:t>
      </w:r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1847"/>
        <w:gridCol w:w="1847"/>
        <w:gridCol w:w="1847"/>
        <w:gridCol w:w="1847"/>
        <w:gridCol w:w="1848"/>
      </w:tblGrid>
      <w:tr w:rsidR="00B072F7" w:rsidTr="00B072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</w:tcPr>
          <w:p w:rsidR="00B072F7" w:rsidRPr="00733166" w:rsidRDefault="00B072F7" w:rsidP="007713F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FFFFFF"/>
                <w:sz w:val="18"/>
                <w:szCs w:val="18"/>
              </w:rPr>
            </w:pPr>
            <w:r w:rsidRPr="00355B30">
              <w:rPr>
                <w:rFonts w:ascii="微软雅黑" w:eastAsia="微软雅黑" w:hAnsi="微软雅黑" w:cs="宋体" w:hint="eastAsia"/>
                <w:color w:val="FFFFFF"/>
                <w:sz w:val="18"/>
                <w:szCs w:val="18"/>
              </w:rPr>
              <w:lastRenderedPageBreak/>
              <w:t>名称</w:t>
            </w:r>
          </w:p>
        </w:tc>
        <w:tc>
          <w:tcPr>
            <w:tcW w:w="1847" w:type="dxa"/>
          </w:tcPr>
          <w:p w:rsidR="00B072F7" w:rsidRPr="00733166" w:rsidRDefault="00B072F7" w:rsidP="007713F1">
            <w:pPr>
              <w:widowControl/>
              <w:autoSpaceDE/>
              <w:autoSpaceDN/>
              <w:adjustRightIn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FFFFFF"/>
                <w:sz w:val="18"/>
                <w:szCs w:val="18"/>
              </w:rPr>
            </w:pPr>
            <w:r w:rsidRPr="00355B30">
              <w:rPr>
                <w:rFonts w:ascii="微软雅黑" w:eastAsia="微软雅黑" w:hAnsi="微软雅黑" w:cs="宋体" w:hint="eastAsia"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1847" w:type="dxa"/>
          </w:tcPr>
          <w:p w:rsidR="00B072F7" w:rsidRPr="00355B30" w:rsidRDefault="00B072F7" w:rsidP="007713F1">
            <w:pPr>
              <w:widowControl/>
              <w:autoSpaceDE/>
              <w:autoSpaceDN/>
              <w:adjustRightIn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FFFFFF"/>
                <w:sz w:val="18"/>
                <w:szCs w:val="18"/>
              </w:rPr>
            </w:pPr>
            <w:r w:rsidRPr="00355B30">
              <w:rPr>
                <w:rFonts w:ascii="微软雅黑" w:eastAsia="微软雅黑" w:hAnsi="微软雅黑" w:cs="宋体" w:hint="eastAsia"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1847" w:type="dxa"/>
          </w:tcPr>
          <w:p w:rsidR="00B072F7" w:rsidRPr="00355B30" w:rsidRDefault="00B072F7" w:rsidP="007713F1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FFFFFF"/>
                <w:sz w:val="18"/>
                <w:szCs w:val="18"/>
              </w:rPr>
            </w:pPr>
            <w:r w:rsidRPr="00355B30">
              <w:rPr>
                <w:rFonts w:ascii="微软雅黑" w:eastAsia="微软雅黑" w:hAnsi="微软雅黑" w:cs="宋体" w:hint="eastAsia"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1848" w:type="dxa"/>
          </w:tcPr>
          <w:p w:rsidR="00B072F7" w:rsidRPr="00733166" w:rsidRDefault="00B072F7" w:rsidP="007713F1">
            <w:pPr>
              <w:widowControl/>
              <w:autoSpaceDE/>
              <w:autoSpaceDN/>
              <w:adjustRightIn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FFFFFF"/>
                <w:sz w:val="18"/>
                <w:szCs w:val="18"/>
              </w:rPr>
            </w:pPr>
            <w:r w:rsidRPr="00355B30">
              <w:rPr>
                <w:rFonts w:ascii="微软雅黑" w:eastAsia="微软雅黑" w:hAnsi="微软雅黑" w:cs="宋体" w:hint="eastAsia"/>
                <w:color w:val="FFFFFF"/>
                <w:sz w:val="18"/>
                <w:szCs w:val="18"/>
              </w:rPr>
              <w:t>描述</w:t>
            </w:r>
          </w:p>
        </w:tc>
      </w:tr>
      <w:tr w:rsidR="00B072F7" w:rsidTr="00AA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Align w:val="center"/>
          </w:tcPr>
          <w:p w:rsidR="00B072F7" w:rsidRPr="00163FF4" w:rsidRDefault="00733166" w:rsidP="00AA327D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color w:val="000000"/>
              </w:rPr>
            </w:pPr>
            <w:r w:rsidRPr="00AA327D">
              <w:rPr>
                <w:rFonts w:ascii="Courier New" w:hAnsi="Courier New" w:cs="Courier New"/>
                <w:b w:val="0"/>
                <w:bCs w:val="0"/>
                <w:color w:val="000000"/>
              </w:rPr>
              <w:t>MOBILE</w:t>
            </w:r>
          </w:p>
        </w:tc>
        <w:tc>
          <w:tcPr>
            <w:tcW w:w="1847" w:type="dxa"/>
          </w:tcPr>
          <w:p w:rsidR="00B072F7" w:rsidRPr="00163FF4" w:rsidRDefault="00163FF4" w:rsidP="00733166">
            <w:pPr>
              <w:widowControl/>
              <w:autoSpaceDE/>
              <w:autoSpaceDN/>
              <w:adjustRightIn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163FF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847" w:type="dxa"/>
          </w:tcPr>
          <w:p w:rsidR="00B072F7" w:rsidRPr="00733166" w:rsidRDefault="00F02D24" w:rsidP="00733166">
            <w:pPr>
              <w:widowControl/>
              <w:autoSpaceDE/>
              <w:autoSpaceDN/>
              <w:adjustRightIn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 w:hint="eastAsia"/>
                <w:color w:val="000000"/>
              </w:rPr>
              <w:t>否</w:t>
            </w:r>
          </w:p>
        </w:tc>
        <w:tc>
          <w:tcPr>
            <w:tcW w:w="1847" w:type="dxa"/>
          </w:tcPr>
          <w:p w:rsidR="00B072F7" w:rsidRPr="00733166" w:rsidRDefault="00B072F7" w:rsidP="00733166">
            <w:pPr>
              <w:widowControl/>
              <w:autoSpaceDE/>
              <w:autoSpaceDN/>
              <w:adjustRightIn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848" w:type="dxa"/>
          </w:tcPr>
          <w:p w:rsidR="00B072F7" w:rsidRPr="00733166" w:rsidRDefault="00AA327D" w:rsidP="00733166">
            <w:pPr>
              <w:widowControl/>
              <w:autoSpaceDE/>
              <w:autoSpaceDN/>
              <w:adjustRightIn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 w:hint="eastAsia"/>
                <w:color w:val="000000"/>
              </w:rPr>
              <w:t>手机号码</w:t>
            </w:r>
          </w:p>
        </w:tc>
      </w:tr>
      <w:tr w:rsidR="00B072F7" w:rsidRPr="00AA327D" w:rsidTr="00AA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Align w:val="center"/>
          </w:tcPr>
          <w:p w:rsidR="00B072F7" w:rsidRPr="00AA327D" w:rsidRDefault="00733166" w:rsidP="00AA327D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b w:val="0"/>
                <w:bCs w:val="0"/>
                <w:color w:val="000000"/>
              </w:rPr>
            </w:pPr>
            <w:r w:rsidRPr="00733166">
              <w:rPr>
                <w:rFonts w:ascii="Courier New" w:hAnsi="Courier New" w:cs="Courier New"/>
                <w:b w:val="0"/>
                <w:bCs w:val="0"/>
                <w:color w:val="000000"/>
              </w:rPr>
              <w:t>PHONE</w:t>
            </w:r>
          </w:p>
        </w:tc>
        <w:tc>
          <w:tcPr>
            <w:tcW w:w="1847" w:type="dxa"/>
          </w:tcPr>
          <w:p w:rsidR="00B072F7" w:rsidRPr="00AA327D" w:rsidRDefault="00163FF4" w:rsidP="00AA327D">
            <w:pPr>
              <w:widowControl/>
              <w:autoSpaceDE/>
              <w:autoSpaceDN/>
              <w:adjustRightInd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</w:rPr>
            </w:pPr>
            <w:r w:rsidRPr="00AA327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847" w:type="dxa"/>
          </w:tcPr>
          <w:p w:rsidR="00B072F7" w:rsidRPr="00D372CD" w:rsidRDefault="00F02D24" w:rsidP="00D372CD">
            <w:pPr>
              <w:widowControl/>
              <w:autoSpaceDE/>
              <w:autoSpaceDN/>
              <w:adjustRightInd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 w:hint="eastAsia"/>
                <w:color w:val="000000"/>
              </w:rPr>
              <w:t>否</w:t>
            </w:r>
          </w:p>
        </w:tc>
        <w:tc>
          <w:tcPr>
            <w:tcW w:w="1847" w:type="dxa"/>
          </w:tcPr>
          <w:p w:rsidR="00B072F7" w:rsidRPr="00733166" w:rsidRDefault="00B072F7" w:rsidP="00AA327D">
            <w:pPr>
              <w:widowControl/>
              <w:autoSpaceDE/>
              <w:autoSpaceDN/>
              <w:adjustRightInd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</w:rPr>
            </w:pPr>
          </w:p>
        </w:tc>
        <w:tc>
          <w:tcPr>
            <w:tcW w:w="1848" w:type="dxa"/>
          </w:tcPr>
          <w:p w:rsidR="00B072F7" w:rsidRPr="00AA327D" w:rsidRDefault="00AA327D" w:rsidP="00AA327D">
            <w:pPr>
              <w:widowControl/>
              <w:autoSpaceDE/>
              <w:autoSpaceDN/>
              <w:adjustRightInd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AA327D">
              <w:rPr>
                <w:rFonts w:ascii="Courier New" w:hAnsi="Courier New" w:cs="Courier New" w:hint="eastAsia"/>
                <w:color w:val="000000"/>
              </w:rPr>
              <w:t>收货电话</w:t>
            </w:r>
          </w:p>
        </w:tc>
      </w:tr>
      <w:tr w:rsidR="00B072F7" w:rsidTr="00AA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Align w:val="center"/>
          </w:tcPr>
          <w:p w:rsidR="00B072F7" w:rsidRPr="00163FF4" w:rsidRDefault="00733166" w:rsidP="00AA327D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color w:val="000000"/>
              </w:rPr>
            </w:pPr>
            <w:r w:rsidRPr="00733166">
              <w:rPr>
                <w:rFonts w:ascii="Courier New" w:hAnsi="Courier New" w:cs="Courier New"/>
                <w:b w:val="0"/>
                <w:bCs w:val="0"/>
                <w:color w:val="000000"/>
              </w:rPr>
              <w:t>RECEIVER_NAME</w:t>
            </w:r>
          </w:p>
        </w:tc>
        <w:tc>
          <w:tcPr>
            <w:tcW w:w="1847" w:type="dxa"/>
          </w:tcPr>
          <w:p w:rsidR="00B072F7" w:rsidRPr="00163FF4" w:rsidRDefault="00163FF4" w:rsidP="00733166">
            <w:pPr>
              <w:widowControl/>
              <w:autoSpaceDE/>
              <w:autoSpaceDN/>
              <w:adjustRightIn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163FF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847" w:type="dxa"/>
          </w:tcPr>
          <w:p w:rsidR="00B072F7" w:rsidRPr="00733166" w:rsidRDefault="00F02D24" w:rsidP="00733166">
            <w:pPr>
              <w:widowControl/>
              <w:autoSpaceDE/>
              <w:autoSpaceDN/>
              <w:adjustRightIn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 w:hint="eastAsia"/>
                <w:color w:val="000000"/>
              </w:rPr>
              <w:t>否</w:t>
            </w:r>
          </w:p>
        </w:tc>
        <w:tc>
          <w:tcPr>
            <w:tcW w:w="1847" w:type="dxa"/>
          </w:tcPr>
          <w:p w:rsidR="00B072F7" w:rsidRPr="00733166" w:rsidRDefault="00B072F7" w:rsidP="00733166">
            <w:pPr>
              <w:widowControl/>
              <w:autoSpaceDE/>
              <w:autoSpaceDN/>
              <w:adjustRightIn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848" w:type="dxa"/>
          </w:tcPr>
          <w:p w:rsidR="00B072F7" w:rsidRPr="00733166" w:rsidRDefault="00AA327D" w:rsidP="00733166">
            <w:pPr>
              <w:widowControl/>
              <w:autoSpaceDE/>
              <w:autoSpaceDN/>
              <w:adjustRightIn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AA327D">
              <w:rPr>
                <w:rFonts w:ascii="Courier New" w:hAnsi="Courier New" w:cs="Courier New" w:hint="eastAsia"/>
                <w:color w:val="000000"/>
              </w:rPr>
              <w:t>收货人姓名</w:t>
            </w:r>
          </w:p>
        </w:tc>
      </w:tr>
      <w:tr w:rsidR="00B072F7" w:rsidTr="00AA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Align w:val="center"/>
          </w:tcPr>
          <w:p w:rsidR="00B072F7" w:rsidRPr="00163FF4" w:rsidRDefault="00733166" w:rsidP="00AA327D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color w:val="000000"/>
              </w:rPr>
            </w:pPr>
            <w:r w:rsidRPr="00733166">
              <w:rPr>
                <w:rFonts w:ascii="Courier New" w:hAnsi="Courier New" w:cs="Courier New"/>
                <w:b w:val="0"/>
                <w:bCs w:val="0"/>
                <w:color w:val="000000"/>
              </w:rPr>
              <w:t>ADDRESS</w:t>
            </w:r>
          </w:p>
        </w:tc>
        <w:tc>
          <w:tcPr>
            <w:tcW w:w="1847" w:type="dxa"/>
          </w:tcPr>
          <w:p w:rsidR="00B072F7" w:rsidRPr="00163FF4" w:rsidRDefault="00163FF4" w:rsidP="00733166">
            <w:pPr>
              <w:widowControl/>
              <w:autoSpaceDE/>
              <w:autoSpaceDN/>
              <w:adjustRightInd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163FF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847" w:type="dxa"/>
          </w:tcPr>
          <w:p w:rsidR="00B072F7" w:rsidRPr="00D372CD" w:rsidRDefault="00F02D24" w:rsidP="00733166">
            <w:pPr>
              <w:widowControl/>
              <w:autoSpaceDE/>
              <w:autoSpaceDN/>
              <w:adjustRightInd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 w:hint="eastAsia"/>
                <w:color w:val="000000"/>
              </w:rPr>
              <w:t>否</w:t>
            </w:r>
          </w:p>
        </w:tc>
        <w:tc>
          <w:tcPr>
            <w:tcW w:w="1847" w:type="dxa"/>
          </w:tcPr>
          <w:p w:rsidR="00B072F7" w:rsidRPr="00733166" w:rsidRDefault="00B072F7" w:rsidP="00733166">
            <w:pPr>
              <w:widowControl/>
              <w:autoSpaceDE/>
              <w:autoSpaceDN/>
              <w:adjustRightInd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</w:rPr>
            </w:pPr>
          </w:p>
        </w:tc>
        <w:tc>
          <w:tcPr>
            <w:tcW w:w="1848" w:type="dxa"/>
          </w:tcPr>
          <w:p w:rsidR="00B072F7" w:rsidRPr="00AA327D" w:rsidRDefault="00AA327D" w:rsidP="00733166">
            <w:pPr>
              <w:widowControl/>
              <w:autoSpaceDE/>
              <w:autoSpaceDN/>
              <w:adjustRightInd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AA327D">
              <w:rPr>
                <w:rFonts w:ascii="Courier New" w:hAnsi="Courier New" w:cs="Courier New" w:hint="eastAsia"/>
                <w:color w:val="000000"/>
              </w:rPr>
              <w:t>收货人详细地址</w:t>
            </w:r>
          </w:p>
        </w:tc>
      </w:tr>
      <w:tr w:rsidR="00B072F7" w:rsidTr="00AA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Align w:val="center"/>
          </w:tcPr>
          <w:p w:rsidR="00B072F7" w:rsidRPr="00163FF4" w:rsidRDefault="00733166" w:rsidP="00AA327D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color w:val="000000"/>
              </w:rPr>
            </w:pPr>
            <w:r w:rsidRPr="00733166">
              <w:rPr>
                <w:rFonts w:ascii="Courier New" w:hAnsi="Courier New" w:cs="Courier New"/>
                <w:b w:val="0"/>
                <w:bCs w:val="0"/>
                <w:color w:val="000000"/>
              </w:rPr>
              <w:t>ZIPCODE</w:t>
            </w:r>
          </w:p>
        </w:tc>
        <w:tc>
          <w:tcPr>
            <w:tcW w:w="1847" w:type="dxa"/>
          </w:tcPr>
          <w:p w:rsidR="00B072F7" w:rsidRPr="00163FF4" w:rsidRDefault="00163FF4" w:rsidP="00733166">
            <w:pPr>
              <w:widowControl/>
              <w:autoSpaceDE/>
              <w:autoSpaceDN/>
              <w:adjustRightIn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163FF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847" w:type="dxa"/>
          </w:tcPr>
          <w:p w:rsidR="00B072F7" w:rsidRPr="00733166" w:rsidRDefault="00F02D24" w:rsidP="00733166">
            <w:pPr>
              <w:widowControl/>
              <w:autoSpaceDE/>
              <w:autoSpaceDN/>
              <w:adjustRightIn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 w:hint="eastAsia"/>
                <w:color w:val="000000"/>
              </w:rPr>
              <w:t>否</w:t>
            </w:r>
          </w:p>
        </w:tc>
        <w:tc>
          <w:tcPr>
            <w:tcW w:w="1847" w:type="dxa"/>
          </w:tcPr>
          <w:p w:rsidR="00B072F7" w:rsidRPr="00733166" w:rsidRDefault="00B072F7" w:rsidP="00733166">
            <w:pPr>
              <w:widowControl/>
              <w:autoSpaceDE/>
              <w:autoSpaceDN/>
              <w:adjustRightIn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848" w:type="dxa"/>
          </w:tcPr>
          <w:p w:rsidR="00B072F7" w:rsidRPr="00733166" w:rsidRDefault="00AA327D" w:rsidP="00733166">
            <w:pPr>
              <w:widowControl/>
              <w:autoSpaceDE/>
              <w:autoSpaceDN/>
              <w:adjustRightIn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AA327D">
              <w:rPr>
                <w:rFonts w:ascii="Courier New" w:hAnsi="Courier New" w:cs="Courier New" w:hint="eastAsia"/>
                <w:color w:val="000000"/>
              </w:rPr>
              <w:t>邮政编码</w:t>
            </w:r>
          </w:p>
        </w:tc>
      </w:tr>
      <w:tr w:rsidR="00B072F7" w:rsidTr="00AA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Align w:val="center"/>
          </w:tcPr>
          <w:p w:rsidR="00B072F7" w:rsidRPr="00163FF4" w:rsidRDefault="00733166" w:rsidP="00AA327D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color w:val="000000"/>
              </w:rPr>
            </w:pPr>
            <w:r w:rsidRPr="00733166">
              <w:rPr>
                <w:rFonts w:ascii="Courier New" w:hAnsi="Courier New" w:cs="Courier New"/>
                <w:b w:val="0"/>
                <w:bCs w:val="0"/>
                <w:color w:val="000000"/>
              </w:rPr>
              <w:t>REMARK</w:t>
            </w:r>
          </w:p>
        </w:tc>
        <w:tc>
          <w:tcPr>
            <w:tcW w:w="1847" w:type="dxa"/>
          </w:tcPr>
          <w:p w:rsidR="00B072F7" w:rsidRPr="00163FF4" w:rsidRDefault="00163FF4" w:rsidP="00733166">
            <w:pPr>
              <w:widowControl/>
              <w:autoSpaceDE/>
              <w:autoSpaceDN/>
              <w:adjustRightInd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163FF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847" w:type="dxa"/>
          </w:tcPr>
          <w:p w:rsidR="00B072F7" w:rsidRPr="00D372CD" w:rsidRDefault="00F02D24" w:rsidP="00733166">
            <w:pPr>
              <w:widowControl/>
              <w:autoSpaceDE/>
              <w:autoSpaceDN/>
              <w:adjustRightInd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 w:hint="eastAsia"/>
                <w:color w:val="000000"/>
              </w:rPr>
              <w:t>否</w:t>
            </w:r>
          </w:p>
        </w:tc>
        <w:tc>
          <w:tcPr>
            <w:tcW w:w="1847" w:type="dxa"/>
          </w:tcPr>
          <w:p w:rsidR="00B072F7" w:rsidRPr="00733166" w:rsidRDefault="00B072F7" w:rsidP="00733166">
            <w:pPr>
              <w:widowControl/>
              <w:autoSpaceDE/>
              <w:autoSpaceDN/>
              <w:adjustRightInd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/>
              </w:rPr>
            </w:pPr>
          </w:p>
        </w:tc>
        <w:tc>
          <w:tcPr>
            <w:tcW w:w="1848" w:type="dxa"/>
          </w:tcPr>
          <w:p w:rsidR="00B072F7" w:rsidRPr="00AA327D" w:rsidRDefault="00AA327D" w:rsidP="00733166">
            <w:pPr>
              <w:widowControl/>
              <w:autoSpaceDE/>
              <w:autoSpaceDN/>
              <w:adjustRightInd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AA327D">
              <w:rPr>
                <w:rFonts w:ascii="Courier New" w:hAnsi="Courier New" w:cs="Courier New" w:hint="eastAsia"/>
                <w:color w:val="000000"/>
              </w:rPr>
              <w:t>备注</w:t>
            </w:r>
          </w:p>
        </w:tc>
      </w:tr>
    </w:tbl>
    <w:p w:rsidR="00B04463" w:rsidRDefault="00B04463" w:rsidP="00163FF4">
      <w:pPr>
        <w:widowControl/>
        <w:autoSpaceDE/>
        <w:autoSpaceDN/>
        <w:adjustRightInd/>
      </w:pPr>
    </w:p>
    <w:p w:rsidR="00B04463" w:rsidRPr="00B04463" w:rsidRDefault="00B04463" w:rsidP="00AA327D">
      <w:pPr>
        <w:widowControl/>
        <w:autoSpaceDE/>
        <w:autoSpaceDN/>
        <w:adjustRightInd/>
        <w:jc w:val="both"/>
      </w:pPr>
    </w:p>
    <w:p w:rsidR="00BA3953" w:rsidRPr="00C70B20" w:rsidRDefault="00BA3953" w:rsidP="00355B30">
      <w:pPr>
        <w:pStyle w:val="4"/>
      </w:pPr>
      <w:r w:rsidRPr="0020473A">
        <w:rPr>
          <w:rFonts w:hint="eastAsia"/>
        </w:rPr>
        <w:t>回应参数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827"/>
        <w:gridCol w:w="1417"/>
        <w:gridCol w:w="992"/>
        <w:gridCol w:w="990"/>
        <w:gridCol w:w="4941"/>
      </w:tblGrid>
      <w:tr w:rsidR="00BA3953" w:rsidRPr="006B0D78" w:rsidTr="006A1E73">
        <w:trPr>
          <w:trHeight w:val="285"/>
        </w:trPr>
        <w:tc>
          <w:tcPr>
            <w:tcW w:w="89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A3953" w:rsidRPr="006B0D78" w:rsidRDefault="00BA3953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9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A3953" w:rsidRPr="006B0D78" w:rsidRDefault="00BA3953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8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A3953" w:rsidRPr="006B0D78" w:rsidRDefault="00BA3953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8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A3953" w:rsidRPr="006B0D78" w:rsidRDefault="00BA3953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43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A3953" w:rsidRPr="006B0D78" w:rsidRDefault="00BA3953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BA3953" w:rsidRPr="006B0D78" w:rsidTr="006A1E73">
        <w:trPr>
          <w:trHeight w:val="285"/>
        </w:trPr>
        <w:tc>
          <w:tcPr>
            <w:tcW w:w="89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BA3953" w:rsidRPr="006B0D78" w:rsidRDefault="009937BA" w:rsidP="009937B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</w:rPr>
              <w:t>ORDER_ID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BA3953" w:rsidRPr="006B0D78" w:rsidRDefault="00BA3953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BA3953" w:rsidRPr="006B0D78" w:rsidRDefault="00BA3953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BA3953" w:rsidRPr="006B0D78" w:rsidRDefault="00BA3953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43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BA3953" w:rsidRPr="006B0D78" w:rsidRDefault="009937BA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</w:rPr>
              <w:t>订单号</w:t>
            </w:r>
          </w:p>
        </w:tc>
      </w:tr>
      <w:tr w:rsidR="00BA3953" w:rsidRPr="006B0D78" w:rsidTr="00272631">
        <w:trPr>
          <w:trHeight w:val="285"/>
        </w:trPr>
        <w:tc>
          <w:tcPr>
            <w:tcW w:w="898" w:type="pct"/>
            <w:tcBorders>
              <w:top w:val="nil"/>
              <w:left w:val="single" w:sz="4" w:space="0" w:color="95B3D7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A3953" w:rsidRPr="00933831" w:rsidRDefault="00933831" w:rsidP="00593F3F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color w:val="000000"/>
              </w:rPr>
            </w:pPr>
            <w:r w:rsidRPr="00933831">
              <w:rPr>
                <w:rFonts w:ascii="Courier New" w:hAnsi="Courier New" w:cs="Courier New"/>
                <w:color w:val="000000"/>
              </w:rPr>
              <w:t>TOTAL_PAY_AMOUNT</w:t>
            </w:r>
          </w:p>
        </w:tc>
        <w:tc>
          <w:tcPr>
            <w:tcW w:w="697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A3953" w:rsidRPr="006B0D78" w:rsidRDefault="00933831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488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A3953" w:rsidRPr="006B0D78" w:rsidRDefault="00BA3953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87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A3953" w:rsidRPr="006B0D78" w:rsidRDefault="00BA3953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430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A3953" w:rsidRPr="006B0D78" w:rsidRDefault="00933831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订单总价</w:t>
            </w:r>
          </w:p>
        </w:tc>
      </w:tr>
      <w:tr w:rsidR="009937BA" w:rsidRPr="006B0D78" w:rsidTr="006A1E73">
        <w:trPr>
          <w:trHeight w:val="285"/>
        </w:trPr>
        <w:tc>
          <w:tcPr>
            <w:tcW w:w="898" w:type="pct"/>
            <w:tcBorders>
              <w:top w:val="nil"/>
              <w:left w:val="single" w:sz="4" w:space="0" w:color="95B3D7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937BA" w:rsidRPr="006F1EAC" w:rsidRDefault="00933831" w:rsidP="00593F3F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color w:val="000000"/>
              </w:rPr>
            </w:pPr>
            <w:r w:rsidRPr="00933831">
              <w:rPr>
                <w:rFonts w:ascii="Courier New" w:hAnsi="Courier New" w:cs="Courier New"/>
                <w:color w:val="000000"/>
              </w:rPr>
              <w:t>EXPRESS_COST</w:t>
            </w:r>
          </w:p>
        </w:tc>
        <w:tc>
          <w:tcPr>
            <w:tcW w:w="697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937BA" w:rsidRPr="006B0D78" w:rsidRDefault="00933831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nt</w:t>
            </w:r>
          </w:p>
        </w:tc>
        <w:tc>
          <w:tcPr>
            <w:tcW w:w="488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937BA" w:rsidRPr="006B0D78" w:rsidRDefault="009937BA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87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937BA" w:rsidRPr="006B0D78" w:rsidRDefault="009937BA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430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937BA" w:rsidRPr="006F1EAC" w:rsidRDefault="00933831" w:rsidP="00593F3F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 w:hint="eastAsia"/>
                <w:color w:val="000000"/>
              </w:rPr>
              <w:t>运费</w:t>
            </w:r>
          </w:p>
        </w:tc>
      </w:tr>
    </w:tbl>
    <w:p w:rsidR="006A1E73" w:rsidRDefault="006A1E73" w:rsidP="006A1E73">
      <w:pPr>
        <w:pStyle w:val="3"/>
      </w:pPr>
      <w:bookmarkStart w:id="22" w:name="_Toc366158420"/>
      <w:r>
        <w:rPr>
          <w:rFonts w:hint="eastAsia"/>
        </w:rPr>
        <w:t>支付接口</w:t>
      </w:r>
      <w:bookmarkEnd w:id="22"/>
    </w:p>
    <w:p w:rsidR="006A1E73" w:rsidRPr="00040CDB" w:rsidRDefault="006A1E73" w:rsidP="006A1E73">
      <w:pPr>
        <w:pStyle w:val="4"/>
        <w:numPr>
          <w:ilvl w:val="3"/>
          <w:numId w:val="23"/>
        </w:numPr>
        <w:rPr>
          <w:rFonts w:ascii="微软雅黑" w:eastAsia="微软雅黑" w:hAnsi="微软雅黑"/>
        </w:rPr>
      </w:pPr>
      <w:r w:rsidRPr="00040CDB">
        <w:rPr>
          <w:rFonts w:ascii="微软雅黑" w:eastAsia="微软雅黑" w:hAnsi="微软雅黑" w:hint="eastAsia"/>
        </w:rPr>
        <w:t>请求接口</w:t>
      </w:r>
    </w:p>
    <w:p w:rsidR="006A1E73" w:rsidRDefault="006A1E73" w:rsidP="006A1E73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 w:hint="eastAsia"/>
          <w:b/>
          <w:color w:val="000000"/>
        </w:rPr>
        <w:t>api_name:</w:t>
      </w:r>
      <w:r w:rsidRPr="00040CDB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Pr="00C4176A">
        <w:rPr>
          <w:rFonts w:ascii="微软雅黑" w:eastAsia="微软雅黑" w:hAnsi="微软雅黑" w:hint="eastAsia"/>
          <w:b/>
          <w:bCs/>
          <w:sz w:val="24"/>
          <w:szCs w:val="24"/>
        </w:rPr>
        <w:t>pay</w:t>
      </w:r>
    </w:p>
    <w:p w:rsidR="006A1E73" w:rsidRPr="0020473A" w:rsidRDefault="006A1E73" w:rsidP="006A1E73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523"/>
        <w:gridCol w:w="1137"/>
        <w:gridCol w:w="992"/>
        <w:gridCol w:w="852"/>
        <w:gridCol w:w="850"/>
        <w:gridCol w:w="4813"/>
      </w:tblGrid>
      <w:tr w:rsidR="006A1E73" w:rsidRPr="005F1547" w:rsidTr="00A402BB">
        <w:trPr>
          <w:trHeight w:val="285"/>
        </w:trPr>
        <w:tc>
          <w:tcPr>
            <w:tcW w:w="749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A1E73" w:rsidRPr="005F1547" w:rsidRDefault="006A1E73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5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A1E73" w:rsidRPr="005F1547" w:rsidRDefault="006A1E73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8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A1E73" w:rsidRPr="005F1547" w:rsidRDefault="006A1E73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1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A1E73" w:rsidRPr="005F1547" w:rsidRDefault="006A1E73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1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A1E73" w:rsidRPr="005F1547" w:rsidRDefault="006A1E73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36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A1E73" w:rsidRPr="005F1547" w:rsidRDefault="006A1E73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6A1E73" w:rsidRPr="005F1547" w:rsidTr="00A402BB">
        <w:trPr>
          <w:trHeight w:val="285"/>
        </w:trPr>
        <w:tc>
          <w:tcPr>
            <w:tcW w:w="749" w:type="pct"/>
            <w:tcBorders>
              <w:top w:val="nil"/>
              <w:left w:val="single" w:sz="4" w:space="0" w:color="95B3D7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A1E73" w:rsidRPr="00522697" w:rsidRDefault="00EB786D" w:rsidP="00593F3F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 w:hint="eastAsia"/>
                <w:color w:val="000000"/>
              </w:rPr>
              <w:t>ORDER_ID</w:t>
            </w:r>
          </w:p>
        </w:tc>
        <w:tc>
          <w:tcPr>
            <w:tcW w:w="559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A1E73" w:rsidRPr="005F1547" w:rsidRDefault="006378B1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488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A1E73" w:rsidRPr="005F1547" w:rsidRDefault="006A1E73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A1E73" w:rsidRPr="005F1547" w:rsidRDefault="006A1E73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A1E73" w:rsidRPr="005F1547" w:rsidRDefault="006A1E73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67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A1E73" w:rsidRDefault="006A1E73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商品ID</w:t>
            </w:r>
          </w:p>
        </w:tc>
      </w:tr>
      <w:tr w:rsidR="006A1E73" w:rsidRPr="005F1547" w:rsidTr="00A402BB">
        <w:trPr>
          <w:trHeight w:val="285"/>
        </w:trPr>
        <w:tc>
          <w:tcPr>
            <w:tcW w:w="749" w:type="pct"/>
            <w:tcBorders>
              <w:top w:val="nil"/>
              <w:left w:val="single" w:sz="4" w:space="0" w:color="95B3D7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A1E73" w:rsidRDefault="006A1E73" w:rsidP="00593F3F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color w:val="000000"/>
              </w:rPr>
            </w:pPr>
            <w:r w:rsidRPr="00765EB0">
              <w:rPr>
                <w:rFonts w:ascii="Courier New" w:hAnsi="Courier New" w:cs="Courier New"/>
                <w:color w:val="000000"/>
              </w:rPr>
              <w:t>U_ID</w:t>
            </w:r>
          </w:p>
        </w:tc>
        <w:tc>
          <w:tcPr>
            <w:tcW w:w="559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A1E73" w:rsidRPr="005F1547" w:rsidRDefault="006378B1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488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A1E73" w:rsidRPr="005F1547" w:rsidRDefault="006A1E73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A1E73" w:rsidRPr="005F1547" w:rsidRDefault="006A1E73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A1E73" w:rsidRPr="005F1547" w:rsidRDefault="006A1E73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67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A1E73" w:rsidRDefault="006A1E73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765EB0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商城用户ID</w:t>
            </w:r>
          </w:p>
        </w:tc>
      </w:tr>
      <w:tr w:rsidR="006A1E73" w:rsidRPr="005F1547" w:rsidTr="00A402BB">
        <w:trPr>
          <w:trHeight w:val="285"/>
        </w:trPr>
        <w:tc>
          <w:tcPr>
            <w:tcW w:w="749" w:type="pct"/>
            <w:tcBorders>
              <w:top w:val="nil"/>
              <w:left w:val="single" w:sz="4" w:space="0" w:color="95B3D7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A1E73" w:rsidRPr="00765EB0" w:rsidRDefault="00B92E85" w:rsidP="00593F3F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color w:val="000000"/>
              </w:rPr>
            </w:pPr>
            <w:r w:rsidRPr="00765EB0">
              <w:rPr>
                <w:rFonts w:ascii="Courier New" w:hAnsi="Courier New" w:cs="Courier New"/>
                <w:color w:val="000000"/>
              </w:rPr>
              <w:t>PAY_TYPE</w:t>
            </w:r>
          </w:p>
        </w:tc>
        <w:tc>
          <w:tcPr>
            <w:tcW w:w="559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A1E73" w:rsidRPr="005F1547" w:rsidRDefault="006A1E73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A1E73" w:rsidRPr="005F1547" w:rsidRDefault="006A1E73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A1E73" w:rsidRPr="005F1547" w:rsidRDefault="006A1E73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A1E73" w:rsidRPr="005F1547" w:rsidRDefault="007179AF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web</w:t>
            </w:r>
          </w:p>
        </w:tc>
        <w:tc>
          <w:tcPr>
            <w:tcW w:w="2367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A1E73" w:rsidRPr="00765EB0" w:rsidRDefault="00B92E85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765EB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支付方式</w:t>
            </w:r>
            <w:r w:rsidR="007179A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(web,wap)</w:t>
            </w:r>
          </w:p>
        </w:tc>
      </w:tr>
      <w:tr w:rsidR="006A1E73" w:rsidRPr="005F1547" w:rsidTr="00A402BB">
        <w:trPr>
          <w:trHeight w:val="285"/>
        </w:trPr>
        <w:tc>
          <w:tcPr>
            <w:tcW w:w="749" w:type="pct"/>
            <w:tcBorders>
              <w:top w:val="nil"/>
              <w:left w:val="single" w:sz="4" w:space="0" w:color="95B3D7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A1E73" w:rsidRDefault="00B92E85" w:rsidP="00593F3F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color w:val="000000"/>
              </w:rPr>
            </w:pPr>
            <w:r w:rsidRPr="00765EB0">
              <w:rPr>
                <w:rFonts w:ascii="Courier New" w:hAnsi="Courier New" w:cs="Courier New"/>
                <w:color w:val="000000"/>
              </w:rPr>
              <w:t>COIN</w:t>
            </w:r>
          </w:p>
        </w:tc>
        <w:tc>
          <w:tcPr>
            <w:tcW w:w="559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A1E73" w:rsidRPr="005F1547" w:rsidRDefault="006378B1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488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A1E73" w:rsidRPr="005F1547" w:rsidRDefault="00D968EE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A1E73" w:rsidRPr="005F1547" w:rsidRDefault="006A1E73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A1E73" w:rsidRPr="005F1547" w:rsidRDefault="006378B1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367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A1E73" w:rsidRPr="00765EB0" w:rsidRDefault="00B92E85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765EB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商城币支付数额</w:t>
            </w:r>
          </w:p>
        </w:tc>
      </w:tr>
      <w:tr w:rsidR="006A1E73" w:rsidRPr="005F1547" w:rsidTr="00A402BB">
        <w:trPr>
          <w:trHeight w:val="285"/>
        </w:trPr>
        <w:tc>
          <w:tcPr>
            <w:tcW w:w="749" w:type="pct"/>
            <w:tcBorders>
              <w:top w:val="nil"/>
              <w:left w:val="single" w:sz="4" w:space="0" w:color="95B3D7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A1E73" w:rsidRDefault="00B92E85" w:rsidP="00593F3F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color w:val="000000"/>
              </w:rPr>
            </w:pPr>
            <w:r w:rsidRPr="00765EB0">
              <w:rPr>
                <w:rFonts w:ascii="Courier New" w:hAnsi="Courier New" w:cs="Courier New"/>
                <w:color w:val="000000"/>
              </w:rPr>
              <w:t>SCORE</w:t>
            </w:r>
          </w:p>
        </w:tc>
        <w:tc>
          <w:tcPr>
            <w:tcW w:w="559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A1E73" w:rsidRPr="005F1547" w:rsidRDefault="006378B1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488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A1E73" w:rsidRPr="005F1547" w:rsidRDefault="006378B1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A1E73" w:rsidRPr="005F1547" w:rsidRDefault="006A1E73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A1E73" w:rsidRPr="005F1547" w:rsidRDefault="00D968EE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367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A1E73" w:rsidRPr="00765EB0" w:rsidRDefault="00B92E85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765EB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积分支付数额</w:t>
            </w:r>
          </w:p>
        </w:tc>
      </w:tr>
      <w:tr w:rsidR="00D968EE" w:rsidRPr="005F1547" w:rsidTr="00A402BB">
        <w:trPr>
          <w:trHeight w:val="285"/>
        </w:trPr>
        <w:tc>
          <w:tcPr>
            <w:tcW w:w="749" w:type="pct"/>
            <w:tcBorders>
              <w:top w:val="nil"/>
              <w:left w:val="single" w:sz="4" w:space="0" w:color="95B3D7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968EE" w:rsidRPr="00765EB0" w:rsidRDefault="00D968EE" w:rsidP="00593F3F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 w:hint="eastAsia"/>
                <w:color w:val="000000"/>
              </w:rPr>
              <w:t>BALANCE</w:t>
            </w:r>
          </w:p>
        </w:tc>
        <w:tc>
          <w:tcPr>
            <w:tcW w:w="559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968EE" w:rsidRDefault="00D968EE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488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968EE" w:rsidRDefault="00D968EE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968EE" w:rsidRPr="005F1547" w:rsidRDefault="00D968EE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968EE" w:rsidRPr="005F1547" w:rsidRDefault="00D968EE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367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968EE" w:rsidRPr="00765EB0" w:rsidRDefault="008870A2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话费</w:t>
            </w:r>
            <w:r w:rsidR="00D968EE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</w:t>
            </w:r>
          </w:p>
        </w:tc>
      </w:tr>
      <w:tr w:rsidR="00D968EE" w:rsidRPr="005F1547" w:rsidTr="00A402BB">
        <w:trPr>
          <w:trHeight w:val="285"/>
        </w:trPr>
        <w:tc>
          <w:tcPr>
            <w:tcW w:w="749" w:type="pct"/>
            <w:tcBorders>
              <w:top w:val="nil"/>
              <w:left w:val="single" w:sz="4" w:space="0" w:color="95B3D7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968EE" w:rsidRDefault="00D968EE" w:rsidP="00593F3F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 w:hint="eastAsia"/>
                <w:color w:val="000000"/>
              </w:rPr>
              <w:t>PAY_FORM</w:t>
            </w:r>
          </w:p>
        </w:tc>
        <w:tc>
          <w:tcPr>
            <w:tcW w:w="559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968EE" w:rsidRDefault="00D968EE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968EE" w:rsidRDefault="00D968EE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968EE" w:rsidRPr="005F1547" w:rsidRDefault="00D968EE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968EE" w:rsidRDefault="00D968EE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67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968EE" w:rsidRDefault="006E014B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支付类型：</w:t>
            </w:r>
          </w:p>
          <w:p w:rsidR="006E014B" w:rsidRPr="006E014B" w:rsidRDefault="006E014B" w:rsidP="006E014B">
            <w:pPr>
              <w:pStyle w:val="aff9"/>
              <w:widowControl/>
              <w:numPr>
                <w:ilvl w:val="0"/>
                <w:numId w:val="24"/>
              </w:numPr>
              <w:autoSpaceDE/>
              <w:autoSpaceDN/>
              <w:adjustRightInd/>
              <w:ind w:firstLineChars="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E014B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cash_and_coin</w:t>
            </w:r>
            <w:r w:rsidR="00F04E2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现金+商城币</w:t>
            </w:r>
          </w:p>
          <w:p w:rsidR="006E014B" w:rsidRDefault="006E014B" w:rsidP="006E014B">
            <w:pPr>
              <w:pStyle w:val="aff9"/>
              <w:widowControl/>
              <w:numPr>
                <w:ilvl w:val="0"/>
                <w:numId w:val="24"/>
              </w:numPr>
              <w:autoSpaceDE/>
              <w:autoSpaceDN/>
              <w:adjustRightInd/>
              <w:ind w:firstLineChars="0"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 w:rsidRPr="006E014B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cash_and_score</w:t>
            </w:r>
            <w:r w:rsidR="00F04E2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现金+积分</w:t>
            </w:r>
          </w:p>
          <w:p w:rsidR="0000272E" w:rsidRDefault="0000272E" w:rsidP="006E014B">
            <w:pPr>
              <w:pStyle w:val="aff9"/>
              <w:widowControl/>
              <w:numPr>
                <w:ilvl w:val="0"/>
                <w:numId w:val="24"/>
              </w:numPr>
              <w:autoSpaceDE/>
              <w:autoSpaceDN/>
              <w:adjustRightInd/>
              <w:ind w:firstLineChars="0"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cash_and_balance 现金+话费</w:t>
            </w:r>
          </w:p>
          <w:p w:rsidR="009A7E5F" w:rsidRDefault="009A7E5F" w:rsidP="006E014B">
            <w:pPr>
              <w:pStyle w:val="aff9"/>
              <w:widowControl/>
              <w:numPr>
                <w:ilvl w:val="0"/>
                <w:numId w:val="24"/>
              </w:numPr>
              <w:autoSpaceDE/>
              <w:autoSpaceDN/>
              <w:adjustRightInd/>
              <w:ind w:firstLineChars="0"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score_and_balance 积分+话费</w:t>
            </w:r>
          </w:p>
          <w:p w:rsidR="00A11C07" w:rsidRPr="00A11C07" w:rsidRDefault="00A11C07" w:rsidP="00A11C07">
            <w:pPr>
              <w:pStyle w:val="aff9"/>
              <w:widowControl/>
              <w:numPr>
                <w:ilvl w:val="0"/>
                <w:numId w:val="24"/>
              </w:numPr>
              <w:autoSpaceDE/>
              <w:autoSpaceDN/>
              <w:adjustRightInd/>
              <w:ind w:firstLineChars="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coin_and_balance 商城币+话费</w:t>
            </w:r>
          </w:p>
          <w:p w:rsidR="006E014B" w:rsidRDefault="006E014B" w:rsidP="006E014B">
            <w:pPr>
              <w:pStyle w:val="aff9"/>
              <w:widowControl/>
              <w:numPr>
                <w:ilvl w:val="0"/>
                <w:numId w:val="24"/>
              </w:numPr>
              <w:autoSpaceDE/>
              <w:autoSpaceDN/>
              <w:adjustRightInd/>
              <w:ind w:firstLineChars="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E014B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only_cash</w:t>
            </w:r>
            <w:r w:rsidR="00F04E2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只现金</w:t>
            </w:r>
          </w:p>
          <w:p w:rsidR="006E014B" w:rsidRDefault="006E014B" w:rsidP="006E014B">
            <w:pPr>
              <w:pStyle w:val="aff9"/>
              <w:widowControl/>
              <w:numPr>
                <w:ilvl w:val="0"/>
                <w:numId w:val="24"/>
              </w:numPr>
              <w:autoSpaceDE/>
              <w:autoSpaceDN/>
              <w:adjustRightInd/>
              <w:ind w:firstLineChars="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E014B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only_coin</w:t>
            </w:r>
            <w:r w:rsidR="00F04E2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只商城币</w:t>
            </w:r>
          </w:p>
          <w:p w:rsidR="006E014B" w:rsidRDefault="006E014B" w:rsidP="006E014B">
            <w:pPr>
              <w:pStyle w:val="aff9"/>
              <w:widowControl/>
              <w:numPr>
                <w:ilvl w:val="0"/>
                <w:numId w:val="24"/>
              </w:numPr>
              <w:autoSpaceDE/>
              <w:autoSpaceDN/>
              <w:adjustRightInd/>
              <w:ind w:firstLineChars="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E014B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only_score</w:t>
            </w:r>
            <w:r w:rsidR="00F04E2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只积分</w:t>
            </w:r>
          </w:p>
          <w:p w:rsidR="006E014B" w:rsidRDefault="006E014B" w:rsidP="00593F3F">
            <w:pPr>
              <w:pStyle w:val="aff9"/>
              <w:widowControl/>
              <w:numPr>
                <w:ilvl w:val="0"/>
                <w:numId w:val="24"/>
              </w:numPr>
              <w:autoSpaceDE/>
              <w:autoSpaceDN/>
              <w:adjustRightInd/>
              <w:ind w:firstLineChars="0"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 w:rsidRPr="006E014B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only_balance</w:t>
            </w:r>
            <w:r w:rsidR="00F04E2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只话费支付</w:t>
            </w:r>
          </w:p>
          <w:p w:rsidR="00EE3EF4" w:rsidRPr="006E014B" w:rsidRDefault="00EE3EF4" w:rsidP="00EE3EF4">
            <w:pPr>
              <w:pStyle w:val="aff9"/>
              <w:widowControl/>
              <w:numPr>
                <w:ilvl w:val="0"/>
                <w:numId w:val="24"/>
              </w:numPr>
              <w:autoSpaceDE/>
              <w:autoSpaceDN/>
              <w:adjustRightInd/>
              <w:ind w:firstLineChars="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E3EF4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ems.pay_on_delivery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货到付款</w:t>
            </w:r>
            <w:r w:rsidR="000532C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)</w:t>
            </w:r>
          </w:p>
        </w:tc>
      </w:tr>
      <w:tr w:rsidR="006378B1" w:rsidRPr="005F1547" w:rsidTr="00A402BB">
        <w:trPr>
          <w:trHeight w:val="285"/>
        </w:trPr>
        <w:tc>
          <w:tcPr>
            <w:tcW w:w="749" w:type="pct"/>
            <w:tcBorders>
              <w:top w:val="nil"/>
              <w:left w:val="single" w:sz="4" w:space="0" w:color="95B3D7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78B1" w:rsidRPr="006669EC" w:rsidRDefault="00B24DDD" w:rsidP="00593F3F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color w:val="000000"/>
              </w:rPr>
            </w:pPr>
            <w:r w:rsidRPr="006669EC">
              <w:rPr>
                <w:rFonts w:ascii="Courier New" w:hAnsi="Courier New" w:cs="Courier New"/>
                <w:color w:val="000000"/>
              </w:rPr>
              <w:lastRenderedPageBreak/>
              <w:t>CHANNEL</w:t>
            </w:r>
          </w:p>
        </w:tc>
        <w:tc>
          <w:tcPr>
            <w:tcW w:w="559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78B1" w:rsidRDefault="00B24DDD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78B1" w:rsidRDefault="00B24DDD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78B1" w:rsidRPr="005F1547" w:rsidRDefault="006378B1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78B1" w:rsidRPr="005F1547" w:rsidRDefault="006378B1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67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78B1" w:rsidRDefault="008D23E4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现金</w:t>
            </w:r>
            <w:r w:rsidR="006669EC" w:rsidRPr="00E5218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支付渠道</w:t>
            </w:r>
            <w:r w:rsidR="00624DDD" w:rsidRPr="00624DD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sym w:font="Wingdings" w:char="F04C"/>
            </w:r>
          </w:p>
          <w:p w:rsidR="0053380C" w:rsidRDefault="0053380C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1.</w:t>
            </w:r>
            <w:r w:rsidR="00A402BB">
              <w:rPr>
                <w:rFonts w:hint="eastAsia"/>
              </w:rPr>
              <w:t xml:space="preserve"> </w:t>
            </w:r>
            <w:r w:rsidR="00A402BB" w:rsidRPr="00A402BB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购物车支付申请-支付宝</w:t>
            </w:r>
            <w:r w:rsidR="00A402BB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:</w:t>
            </w:r>
            <w:r w:rsidR="00A402BB">
              <w:t xml:space="preserve"> </w:t>
            </w:r>
            <w:r w:rsidR="00A402BB" w:rsidRPr="00A402BB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unify.cart.apply.alipay</w:t>
            </w:r>
          </w:p>
          <w:p w:rsidR="0053380C" w:rsidRDefault="00A402BB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2.</w:t>
            </w:r>
            <w:r>
              <w:rPr>
                <w:rFonts w:hint="eastAsia"/>
              </w:rPr>
              <w:t xml:space="preserve"> </w:t>
            </w:r>
            <w:r w:rsidRPr="00A402BB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购物车支付申请-手机支付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:</w:t>
            </w:r>
            <w:r>
              <w:t xml:space="preserve"> </w:t>
            </w:r>
            <w:r w:rsidRPr="00A402BB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unify.cart.apply.cmpay</w:t>
            </w:r>
          </w:p>
          <w:p w:rsidR="00A402BB" w:rsidRPr="00E5218F" w:rsidRDefault="00624DDD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3</w:t>
            </w:r>
            <w:r w:rsidR="00A402BB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. </w:t>
            </w:r>
            <w:r w:rsidR="00A402BB" w:rsidRPr="00A402BB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WAP页面的支付宝支付</w:t>
            </w:r>
            <w:r w:rsidR="00A402BB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:</w:t>
            </w:r>
            <w:r w:rsidR="00A402BB">
              <w:t xml:space="preserve"> </w:t>
            </w:r>
            <w:r w:rsidR="00A402BB" w:rsidRPr="00A402BB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unify.wap.alipay</w:t>
            </w:r>
          </w:p>
        </w:tc>
      </w:tr>
      <w:tr w:rsidR="00B24DDD" w:rsidRPr="005F1547" w:rsidTr="00A402BB">
        <w:trPr>
          <w:trHeight w:val="285"/>
        </w:trPr>
        <w:tc>
          <w:tcPr>
            <w:tcW w:w="749" w:type="pct"/>
            <w:tcBorders>
              <w:top w:val="nil"/>
              <w:left w:val="single" w:sz="4" w:space="0" w:color="95B3D7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24DDD" w:rsidRPr="006669EC" w:rsidRDefault="00B24DDD" w:rsidP="00593F3F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color w:val="000000"/>
              </w:rPr>
            </w:pPr>
            <w:r w:rsidRPr="006669EC">
              <w:rPr>
                <w:rFonts w:ascii="Courier New" w:hAnsi="Courier New" w:cs="Courier New"/>
                <w:color w:val="000000"/>
              </w:rPr>
              <w:t>RETURN_URL</w:t>
            </w:r>
          </w:p>
        </w:tc>
        <w:tc>
          <w:tcPr>
            <w:tcW w:w="559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24DDD" w:rsidRDefault="00B24DDD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24DDD" w:rsidRDefault="006669EC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24DDD" w:rsidRPr="005F1547" w:rsidRDefault="00B24DDD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24DDD" w:rsidRPr="005F1547" w:rsidRDefault="00B24DDD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67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24DDD" w:rsidRPr="00E5218F" w:rsidRDefault="006669EC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5218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支付成功回调地址</w:t>
            </w:r>
          </w:p>
        </w:tc>
      </w:tr>
    </w:tbl>
    <w:p w:rsidR="006A1E73" w:rsidRPr="00C70B20" w:rsidRDefault="006A1E73" w:rsidP="006A1E73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  <w:r w:rsidR="0024423E">
        <w:rPr>
          <w:rFonts w:ascii="微软雅黑" w:eastAsia="微软雅黑" w:hAnsi="微软雅黑" w:hint="eastAsia"/>
        </w:rPr>
        <w:t>（没有现金支付时，REDIRECT_URL,FORM_ACTION_URL,HTML返回空字符串）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2235"/>
        <w:gridCol w:w="1009"/>
        <w:gridCol w:w="992"/>
        <w:gridCol w:w="990"/>
        <w:gridCol w:w="4941"/>
      </w:tblGrid>
      <w:tr w:rsidR="006A1E73" w:rsidRPr="006B0D78" w:rsidTr="00092073">
        <w:trPr>
          <w:trHeight w:val="285"/>
        </w:trPr>
        <w:tc>
          <w:tcPr>
            <w:tcW w:w="1099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A1E73" w:rsidRPr="006B0D78" w:rsidRDefault="006A1E73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496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A1E73" w:rsidRPr="006B0D78" w:rsidRDefault="006A1E73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8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A1E73" w:rsidRPr="006B0D78" w:rsidRDefault="006A1E73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8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A1E73" w:rsidRPr="006B0D78" w:rsidRDefault="006A1E73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43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A1E73" w:rsidRPr="006B0D78" w:rsidRDefault="006A1E73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1675EF" w:rsidRPr="006B0D78" w:rsidTr="00092073">
        <w:trPr>
          <w:trHeight w:val="285"/>
        </w:trPr>
        <w:tc>
          <w:tcPr>
            <w:tcW w:w="1099" w:type="pct"/>
            <w:tcBorders>
              <w:top w:val="nil"/>
              <w:left w:val="single" w:sz="4" w:space="0" w:color="95B3D7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675EF" w:rsidRPr="00092073" w:rsidRDefault="001675EF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strike/>
                <w:color w:val="000000"/>
                <w:sz w:val="18"/>
                <w:szCs w:val="18"/>
              </w:rPr>
            </w:pPr>
            <w:r w:rsidRPr="00092073">
              <w:rPr>
                <w:rFonts w:ascii="Courier New" w:hAnsi="Courier New" w:cs="Courier New"/>
                <w:strike/>
                <w:color w:val="000000"/>
              </w:rPr>
              <w:t>DATA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675EF" w:rsidRPr="00092073" w:rsidRDefault="001675EF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strike/>
                <w:color w:val="000000"/>
                <w:sz w:val="18"/>
                <w:szCs w:val="18"/>
              </w:rPr>
            </w:pPr>
            <w:r w:rsidRPr="00092073">
              <w:rPr>
                <w:rFonts w:ascii="微软雅黑" w:eastAsia="微软雅黑" w:hAnsi="微软雅黑" w:cs="宋体" w:hint="eastAsia"/>
                <w:strike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675EF" w:rsidRPr="00092073" w:rsidRDefault="001675EF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strike/>
                <w:color w:val="000000"/>
                <w:sz w:val="18"/>
                <w:szCs w:val="18"/>
              </w:rPr>
            </w:pPr>
            <w:r w:rsidRPr="00092073">
              <w:rPr>
                <w:rFonts w:ascii="微软雅黑" w:eastAsia="微软雅黑" w:hAnsi="微软雅黑" w:cs="宋体" w:hint="eastAsia"/>
                <w:strike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87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675EF" w:rsidRPr="00092073" w:rsidRDefault="001675EF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strike/>
                <w:color w:val="000000"/>
                <w:sz w:val="18"/>
                <w:szCs w:val="18"/>
              </w:rPr>
            </w:pPr>
          </w:p>
        </w:tc>
        <w:tc>
          <w:tcPr>
            <w:tcW w:w="2430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675EF" w:rsidRPr="00092073" w:rsidRDefault="001675EF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strike/>
                <w:color w:val="000000"/>
                <w:sz w:val="18"/>
                <w:szCs w:val="18"/>
              </w:rPr>
            </w:pPr>
            <w:r w:rsidRPr="00092073">
              <w:rPr>
                <w:rFonts w:ascii="微软雅黑" w:eastAsia="微软雅黑" w:hAnsi="微软雅黑" w:cs="宋体" w:hint="eastAsia"/>
                <w:strike/>
                <w:color w:val="000000"/>
                <w:sz w:val="18"/>
                <w:szCs w:val="18"/>
              </w:rPr>
              <w:t>支付结果</w:t>
            </w:r>
          </w:p>
          <w:p w:rsidR="001675EF" w:rsidRPr="00092073" w:rsidRDefault="001675EF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strike/>
                <w:color w:val="000000"/>
                <w:sz w:val="18"/>
                <w:szCs w:val="18"/>
              </w:rPr>
            </w:pPr>
            <w:r w:rsidRPr="00092073">
              <w:rPr>
                <w:rFonts w:ascii="微软雅黑" w:eastAsia="微软雅黑" w:hAnsi="微软雅黑" w:cs="宋体" w:hint="eastAsia"/>
                <w:strike/>
                <w:color w:val="000000"/>
                <w:sz w:val="18"/>
                <w:szCs w:val="18"/>
              </w:rPr>
              <w:t>数组方式</w:t>
            </w:r>
          </w:p>
        </w:tc>
      </w:tr>
      <w:tr w:rsidR="00092073" w:rsidRPr="006B0D78" w:rsidTr="00092073">
        <w:trPr>
          <w:trHeight w:val="285"/>
        </w:trPr>
        <w:tc>
          <w:tcPr>
            <w:tcW w:w="1099" w:type="pct"/>
            <w:tcBorders>
              <w:top w:val="nil"/>
              <w:left w:val="single" w:sz="4" w:space="0" w:color="95B3D7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2073" w:rsidRPr="00092073" w:rsidRDefault="00092073" w:rsidP="00593F3F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color w:val="000000"/>
              </w:rPr>
            </w:pPr>
            <w:r w:rsidRPr="00092073">
              <w:rPr>
                <w:rFonts w:ascii="Courier New" w:hAnsi="Courier New" w:cs="Courier New"/>
                <w:color w:val="000000"/>
              </w:rPr>
              <w:t>ORDER_ID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2073" w:rsidRPr="00092073" w:rsidRDefault="00092073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9207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488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2073" w:rsidRPr="00092073" w:rsidRDefault="00092073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strike/>
                <w:color w:val="000000"/>
                <w:sz w:val="18"/>
                <w:szCs w:val="18"/>
              </w:rPr>
            </w:pPr>
          </w:p>
        </w:tc>
        <w:tc>
          <w:tcPr>
            <w:tcW w:w="487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2073" w:rsidRPr="00092073" w:rsidRDefault="00092073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strike/>
                <w:color w:val="000000"/>
                <w:sz w:val="18"/>
                <w:szCs w:val="18"/>
              </w:rPr>
            </w:pPr>
          </w:p>
        </w:tc>
        <w:tc>
          <w:tcPr>
            <w:tcW w:w="2430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2073" w:rsidRPr="00092073" w:rsidRDefault="00092073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9207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订单号</w:t>
            </w:r>
          </w:p>
        </w:tc>
      </w:tr>
      <w:tr w:rsidR="00092073" w:rsidRPr="006B0D78" w:rsidTr="00092073">
        <w:trPr>
          <w:trHeight w:val="285"/>
        </w:trPr>
        <w:tc>
          <w:tcPr>
            <w:tcW w:w="1099" w:type="pct"/>
            <w:tcBorders>
              <w:top w:val="nil"/>
              <w:left w:val="single" w:sz="4" w:space="0" w:color="95B3D7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2073" w:rsidRPr="00092073" w:rsidRDefault="00092073" w:rsidP="00593F3F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color w:val="000000"/>
              </w:rPr>
            </w:pPr>
            <w:r w:rsidRPr="00092073">
              <w:rPr>
                <w:rFonts w:ascii="Courier New" w:hAnsi="Courier New" w:cs="Courier New"/>
                <w:color w:val="000000"/>
              </w:rPr>
              <w:t>REDIRECT_URL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2073" w:rsidRPr="00092073" w:rsidRDefault="00092073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9207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2073" w:rsidRPr="00092073" w:rsidRDefault="00092073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strike/>
                <w:color w:val="000000"/>
                <w:sz w:val="18"/>
                <w:szCs w:val="18"/>
              </w:rPr>
            </w:pPr>
          </w:p>
        </w:tc>
        <w:tc>
          <w:tcPr>
            <w:tcW w:w="487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2073" w:rsidRPr="00092073" w:rsidRDefault="00092073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strike/>
                <w:color w:val="000000"/>
                <w:sz w:val="18"/>
                <w:szCs w:val="18"/>
              </w:rPr>
            </w:pPr>
          </w:p>
        </w:tc>
        <w:tc>
          <w:tcPr>
            <w:tcW w:w="2430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2073" w:rsidRPr="00092073" w:rsidRDefault="001F1398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1F139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支付跳转地址</w:t>
            </w:r>
          </w:p>
        </w:tc>
      </w:tr>
      <w:tr w:rsidR="00092073" w:rsidRPr="006B0D78" w:rsidTr="00092073">
        <w:trPr>
          <w:trHeight w:val="285"/>
        </w:trPr>
        <w:tc>
          <w:tcPr>
            <w:tcW w:w="1099" w:type="pct"/>
            <w:tcBorders>
              <w:top w:val="nil"/>
              <w:left w:val="single" w:sz="4" w:space="0" w:color="95B3D7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2073" w:rsidRPr="00092073" w:rsidRDefault="00092073" w:rsidP="00593F3F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color w:val="000000"/>
              </w:rPr>
            </w:pPr>
            <w:r w:rsidRPr="00092073">
              <w:rPr>
                <w:rFonts w:ascii="Courier New" w:hAnsi="Courier New" w:cs="Courier New"/>
                <w:color w:val="000000"/>
              </w:rPr>
              <w:t>FORM_ACTION_URL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2073" w:rsidRPr="00092073" w:rsidRDefault="00092073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9207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2073" w:rsidRPr="00092073" w:rsidRDefault="00092073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strike/>
                <w:color w:val="000000"/>
                <w:sz w:val="18"/>
                <w:szCs w:val="18"/>
              </w:rPr>
            </w:pPr>
          </w:p>
        </w:tc>
        <w:tc>
          <w:tcPr>
            <w:tcW w:w="487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2073" w:rsidRPr="00092073" w:rsidRDefault="00092073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strike/>
                <w:color w:val="000000"/>
                <w:sz w:val="18"/>
                <w:szCs w:val="18"/>
              </w:rPr>
            </w:pPr>
          </w:p>
        </w:tc>
        <w:tc>
          <w:tcPr>
            <w:tcW w:w="2430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2073" w:rsidRPr="00092073" w:rsidRDefault="001F1398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1F139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表单提交地址</w:t>
            </w:r>
          </w:p>
        </w:tc>
      </w:tr>
      <w:tr w:rsidR="00092073" w:rsidRPr="006B0D78" w:rsidTr="00092073">
        <w:trPr>
          <w:trHeight w:val="285"/>
        </w:trPr>
        <w:tc>
          <w:tcPr>
            <w:tcW w:w="1099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2073" w:rsidRPr="00092073" w:rsidRDefault="00092073" w:rsidP="00593F3F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color w:val="000000"/>
              </w:rPr>
            </w:pPr>
            <w:r w:rsidRPr="00092073">
              <w:rPr>
                <w:rFonts w:ascii="Courier New" w:hAnsi="Courier New" w:cs="Courier New"/>
                <w:color w:val="000000"/>
              </w:rPr>
              <w:t>HTML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2073" w:rsidRPr="00092073" w:rsidRDefault="00092073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9207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2073" w:rsidRPr="00092073" w:rsidRDefault="00092073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strike/>
                <w:color w:val="000000"/>
                <w:sz w:val="18"/>
                <w:szCs w:val="18"/>
              </w:rPr>
            </w:pP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2073" w:rsidRPr="00092073" w:rsidRDefault="00092073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strike/>
                <w:color w:val="000000"/>
                <w:sz w:val="18"/>
                <w:szCs w:val="18"/>
              </w:rPr>
            </w:pPr>
          </w:p>
        </w:tc>
        <w:tc>
          <w:tcPr>
            <w:tcW w:w="243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2073" w:rsidRPr="00092073" w:rsidRDefault="00E26C74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26C7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表单内容, form节点内隐藏input部分</w:t>
            </w:r>
          </w:p>
        </w:tc>
      </w:tr>
    </w:tbl>
    <w:p w:rsidR="00136E91" w:rsidRPr="00092073" w:rsidRDefault="00136E91" w:rsidP="00136E91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strike/>
          <w:color w:val="000000"/>
        </w:rPr>
      </w:pPr>
      <w:r w:rsidRPr="00092073">
        <w:rPr>
          <w:rFonts w:ascii="微软雅黑" w:eastAsia="微软雅黑" w:hAnsi="微软雅黑" w:cs="宋体" w:hint="eastAsia"/>
          <w:strike/>
          <w:color w:val="000000"/>
        </w:rPr>
        <w:t>DATA数据格式：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827"/>
        <w:gridCol w:w="1417"/>
        <w:gridCol w:w="992"/>
        <w:gridCol w:w="990"/>
        <w:gridCol w:w="4941"/>
      </w:tblGrid>
      <w:tr w:rsidR="00136E91" w:rsidRPr="00092073" w:rsidTr="00136E91">
        <w:trPr>
          <w:trHeight w:val="285"/>
        </w:trPr>
        <w:tc>
          <w:tcPr>
            <w:tcW w:w="89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36E91" w:rsidRPr="00092073" w:rsidRDefault="00136E91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strike/>
                <w:color w:val="FFFFFF"/>
                <w:sz w:val="18"/>
                <w:szCs w:val="18"/>
              </w:rPr>
            </w:pPr>
            <w:r w:rsidRPr="00092073">
              <w:rPr>
                <w:rFonts w:ascii="微软雅黑" w:eastAsia="微软雅黑" w:hAnsi="微软雅黑" w:cs="宋体" w:hint="eastAsia"/>
                <w:b/>
                <w:bCs/>
                <w:strike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9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36E91" w:rsidRPr="00092073" w:rsidRDefault="00136E91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strike/>
                <w:color w:val="FFFFFF"/>
                <w:sz w:val="18"/>
                <w:szCs w:val="18"/>
              </w:rPr>
            </w:pPr>
            <w:r w:rsidRPr="00092073">
              <w:rPr>
                <w:rFonts w:ascii="微软雅黑" w:eastAsia="微软雅黑" w:hAnsi="微软雅黑" w:cs="宋体" w:hint="eastAsia"/>
                <w:b/>
                <w:bCs/>
                <w:strike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8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36E91" w:rsidRPr="00092073" w:rsidRDefault="00136E91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strike/>
                <w:color w:val="FFFFFF"/>
                <w:sz w:val="18"/>
                <w:szCs w:val="18"/>
              </w:rPr>
            </w:pPr>
            <w:r w:rsidRPr="00092073">
              <w:rPr>
                <w:rFonts w:ascii="微软雅黑" w:eastAsia="微软雅黑" w:hAnsi="微软雅黑" w:cs="宋体" w:hint="eastAsia"/>
                <w:b/>
                <w:bCs/>
                <w:strike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8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36E91" w:rsidRPr="00092073" w:rsidRDefault="00136E91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strike/>
                <w:color w:val="FFFFFF"/>
                <w:sz w:val="18"/>
                <w:szCs w:val="18"/>
              </w:rPr>
            </w:pPr>
            <w:r w:rsidRPr="00092073">
              <w:rPr>
                <w:rFonts w:ascii="微软雅黑" w:eastAsia="微软雅黑" w:hAnsi="微软雅黑" w:cs="宋体" w:hint="eastAsia"/>
                <w:b/>
                <w:bCs/>
                <w:strike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43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36E91" w:rsidRPr="00092073" w:rsidRDefault="00136E91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strike/>
                <w:color w:val="FFFFFF"/>
                <w:sz w:val="18"/>
                <w:szCs w:val="18"/>
              </w:rPr>
            </w:pPr>
            <w:r w:rsidRPr="00092073">
              <w:rPr>
                <w:rFonts w:ascii="微软雅黑" w:eastAsia="微软雅黑" w:hAnsi="微软雅黑" w:cs="宋体" w:hint="eastAsia"/>
                <w:b/>
                <w:bCs/>
                <w:strike/>
                <w:color w:val="FFFFFF"/>
                <w:sz w:val="18"/>
                <w:szCs w:val="18"/>
              </w:rPr>
              <w:t>描述</w:t>
            </w:r>
          </w:p>
        </w:tc>
      </w:tr>
      <w:tr w:rsidR="00136E91" w:rsidRPr="00092073" w:rsidTr="00136E91">
        <w:trPr>
          <w:trHeight w:val="285"/>
        </w:trPr>
        <w:tc>
          <w:tcPr>
            <w:tcW w:w="89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36E91" w:rsidRPr="00092073" w:rsidRDefault="00136E91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strike/>
                <w:color w:val="000000"/>
                <w:sz w:val="18"/>
                <w:szCs w:val="18"/>
              </w:rPr>
            </w:pPr>
            <w:r w:rsidRPr="00092073">
              <w:rPr>
                <w:rFonts w:ascii="Courier New" w:hAnsi="Courier New" w:cs="Courier New"/>
                <w:strike/>
                <w:color w:val="000000"/>
              </w:rPr>
              <w:t>PAY_TYPE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36E91" w:rsidRPr="00092073" w:rsidRDefault="00136E91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strike/>
                <w:color w:val="000000"/>
                <w:sz w:val="18"/>
                <w:szCs w:val="18"/>
              </w:rPr>
            </w:pPr>
            <w:r w:rsidRPr="00092073">
              <w:rPr>
                <w:rFonts w:ascii="微软雅黑" w:eastAsia="微软雅黑" w:hAnsi="微软雅黑" w:cs="宋体" w:hint="eastAsia"/>
                <w:strike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36E91" w:rsidRPr="00092073" w:rsidRDefault="00136E91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strike/>
                <w:color w:val="000000"/>
                <w:sz w:val="18"/>
                <w:szCs w:val="18"/>
              </w:rPr>
            </w:pPr>
            <w:r w:rsidRPr="00092073">
              <w:rPr>
                <w:rFonts w:ascii="微软雅黑" w:eastAsia="微软雅黑" w:hAnsi="微软雅黑" w:cs="宋体" w:hint="eastAsia"/>
                <w:strike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36E91" w:rsidRPr="00092073" w:rsidRDefault="00136E91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strike/>
                <w:color w:val="000000"/>
                <w:sz w:val="18"/>
                <w:szCs w:val="18"/>
              </w:rPr>
            </w:pPr>
          </w:p>
        </w:tc>
        <w:tc>
          <w:tcPr>
            <w:tcW w:w="243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36E91" w:rsidRPr="00092073" w:rsidRDefault="00136E91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strike/>
                <w:color w:val="000000"/>
                <w:sz w:val="18"/>
                <w:szCs w:val="18"/>
              </w:rPr>
            </w:pPr>
            <w:r w:rsidRPr="00092073">
              <w:rPr>
                <w:rFonts w:ascii="Courier New" w:hAnsi="Courier New" w:cs="Courier New" w:hint="eastAsia"/>
                <w:strike/>
                <w:color w:val="000000"/>
              </w:rPr>
              <w:t>支付方式</w:t>
            </w:r>
          </w:p>
        </w:tc>
      </w:tr>
      <w:tr w:rsidR="00136E91" w:rsidRPr="00092073" w:rsidTr="00136E91">
        <w:trPr>
          <w:trHeight w:val="285"/>
        </w:trPr>
        <w:tc>
          <w:tcPr>
            <w:tcW w:w="898" w:type="pct"/>
            <w:tcBorders>
              <w:top w:val="nil"/>
              <w:left w:val="single" w:sz="4" w:space="0" w:color="95B3D7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36E91" w:rsidRPr="00092073" w:rsidRDefault="00136E91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strike/>
                <w:color w:val="000000"/>
                <w:sz w:val="18"/>
                <w:szCs w:val="18"/>
              </w:rPr>
            </w:pPr>
            <w:r w:rsidRPr="00092073">
              <w:rPr>
                <w:rFonts w:ascii="Courier New" w:hAnsi="Courier New" w:cs="Courier New" w:hint="eastAsia"/>
                <w:strike/>
                <w:color w:val="000000"/>
              </w:rPr>
              <w:t>PAY_STATUS</w:t>
            </w:r>
          </w:p>
        </w:tc>
        <w:tc>
          <w:tcPr>
            <w:tcW w:w="697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36E91" w:rsidRPr="00092073" w:rsidRDefault="00136E91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strike/>
                <w:color w:val="000000"/>
                <w:sz w:val="18"/>
                <w:szCs w:val="18"/>
              </w:rPr>
            </w:pPr>
            <w:r w:rsidRPr="00092073">
              <w:rPr>
                <w:rFonts w:ascii="微软雅黑" w:eastAsia="微软雅黑" w:hAnsi="微软雅黑" w:cs="宋体" w:hint="eastAsia"/>
                <w:strike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36E91" w:rsidRPr="00092073" w:rsidRDefault="00136E91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strike/>
                <w:color w:val="000000"/>
                <w:sz w:val="18"/>
                <w:szCs w:val="18"/>
              </w:rPr>
            </w:pPr>
            <w:r w:rsidRPr="00092073">
              <w:rPr>
                <w:rFonts w:ascii="微软雅黑" w:eastAsia="微软雅黑" w:hAnsi="微软雅黑" w:cs="宋体" w:hint="eastAsia"/>
                <w:strike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87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36E91" w:rsidRPr="00092073" w:rsidRDefault="00136E91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strike/>
                <w:color w:val="000000"/>
                <w:sz w:val="18"/>
                <w:szCs w:val="18"/>
              </w:rPr>
            </w:pPr>
          </w:p>
        </w:tc>
        <w:tc>
          <w:tcPr>
            <w:tcW w:w="2430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36E91" w:rsidRPr="00092073" w:rsidRDefault="00136E91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strike/>
                <w:color w:val="000000"/>
                <w:sz w:val="18"/>
                <w:szCs w:val="18"/>
              </w:rPr>
            </w:pPr>
            <w:r w:rsidRPr="00092073">
              <w:rPr>
                <w:rFonts w:ascii="Courier New" w:hAnsi="Courier New" w:cs="Courier New" w:hint="eastAsia"/>
                <w:strike/>
                <w:color w:val="000000"/>
              </w:rPr>
              <w:t>支付状态</w:t>
            </w:r>
          </w:p>
        </w:tc>
      </w:tr>
      <w:tr w:rsidR="00136E91" w:rsidRPr="00092073" w:rsidTr="00136E91">
        <w:trPr>
          <w:trHeight w:val="285"/>
        </w:trPr>
        <w:tc>
          <w:tcPr>
            <w:tcW w:w="898" w:type="pct"/>
            <w:tcBorders>
              <w:top w:val="nil"/>
              <w:left w:val="single" w:sz="4" w:space="0" w:color="95B3D7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36E91" w:rsidRPr="00092073" w:rsidRDefault="00136E91" w:rsidP="00593F3F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strike/>
                <w:color w:val="000000"/>
              </w:rPr>
            </w:pPr>
            <w:r w:rsidRPr="00092073">
              <w:rPr>
                <w:rFonts w:ascii="Courier New" w:hAnsi="Courier New" w:cs="Courier New"/>
                <w:strike/>
                <w:color w:val="000000"/>
              </w:rPr>
              <w:t>CASH_INFO</w:t>
            </w:r>
          </w:p>
        </w:tc>
        <w:tc>
          <w:tcPr>
            <w:tcW w:w="697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36E91" w:rsidRPr="00092073" w:rsidRDefault="00136E91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strike/>
                <w:color w:val="000000"/>
                <w:sz w:val="18"/>
                <w:szCs w:val="18"/>
              </w:rPr>
            </w:pPr>
            <w:r w:rsidRPr="00092073">
              <w:rPr>
                <w:rFonts w:ascii="微软雅黑" w:eastAsia="微软雅黑" w:hAnsi="微软雅黑" w:cs="宋体" w:hint="eastAsia"/>
                <w:strike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36E91" w:rsidRPr="00092073" w:rsidRDefault="00136E91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strike/>
                <w:color w:val="000000"/>
                <w:sz w:val="18"/>
                <w:szCs w:val="18"/>
              </w:rPr>
            </w:pPr>
            <w:r w:rsidRPr="00092073">
              <w:rPr>
                <w:rFonts w:ascii="微软雅黑" w:eastAsia="微软雅黑" w:hAnsi="微软雅黑" w:cs="宋体" w:hint="eastAsia"/>
                <w:strike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87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36E91" w:rsidRPr="00092073" w:rsidRDefault="00136E91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strike/>
                <w:color w:val="000000"/>
                <w:sz w:val="18"/>
                <w:szCs w:val="18"/>
              </w:rPr>
            </w:pPr>
          </w:p>
        </w:tc>
        <w:tc>
          <w:tcPr>
            <w:tcW w:w="2430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36E91" w:rsidRPr="00092073" w:rsidRDefault="00136E91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strike/>
                <w:color w:val="000000"/>
                <w:sz w:val="18"/>
                <w:szCs w:val="18"/>
              </w:rPr>
            </w:pPr>
            <w:r w:rsidRPr="00092073">
              <w:rPr>
                <w:rFonts w:ascii="Courier New" w:hAnsi="Courier New" w:cs="Courier New" w:hint="eastAsia"/>
                <w:strike/>
                <w:color w:val="000000"/>
              </w:rPr>
              <w:t>现金支付的信息，比如银联的</w:t>
            </w:r>
            <w:r w:rsidRPr="00092073">
              <w:rPr>
                <w:rFonts w:ascii="Courier New" w:hAnsi="Courier New" w:cs="Courier New" w:hint="eastAsia"/>
                <w:strike/>
                <w:color w:val="000000"/>
              </w:rPr>
              <w:t>XML</w:t>
            </w:r>
            <w:r w:rsidRPr="00092073">
              <w:rPr>
                <w:rFonts w:ascii="Courier New" w:hAnsi="Courier New" w:cs="Courier New" w:hint="eastAsia"/>
                <w:strike/>
                <w:color w:val="000000"/>
              </w:rPr>
              <w:t>或者</w:t>
            </w:r>
            <w:r w:rsidRPr="00092073">
              <w:rPr>
                <w:rFonts w:ascii="Courier New" w:hAnsi="Courier New" w:cs="Courier New" w:hint="eastAsia"/>
                <w:strike/>
                <w:color w:val="000000"/>
              </w:rPr>
              <w:t>wap</w:t>
            </w:r>
            <w:r w:rsidRPr="00092073">
              <w:rPr>
                <w:rFonts w:ascii="Courier New" w:hAnsi="Courier New" w:cs="Courier New" w:hint="eastAsia"/>
                <w:strike/>
                <w:color w:val="000000"/>
              </w:rPr>
              <w:t>支付的</w:t>
            </w:r>
            <w:r w:rsidRPr="00092073">
              <w:rPr>
                <w:rFonts w:ascii="Courier New" w:hAnsi="Courier New" w:cs="Courier New" w:hint="eastAsia"/>
                <w:strike/>
                <w:color w:val="000000"/>
              </w:rPr>
              <w:t>URL</w:t>
            </w:r>
            <w:r w:rsidRPr="00092073">
              <w:rPr>
                <w:rFonts w:ascii="Courier New" w:hAnsi="Courier New" w:cs="Courier New" w:hint="eastAsia"/>
                <w:strike/>
                <w:color w:val="000000"/>
              </w:rPr>
              <w:t>等</w:t>
            </w:r>
          </w:p>
        </w:tc>
      </w:tr>
    </w:tbl>
    <w:p w:rsidR="00F55487" w:rsidRPr="0020473A" w:rsidRDefault="0070086F" w:rsidP="00705EEF">
      <w:pPr>
        <w:pStyle w:val="2"/>
        <w:rPr>
          <w:rFonts w:ascii="微软雅黑" w:eastAsia="微软雅黑" w:hAnsi="微软雅黑"/>
        </w:rPr>
      </w:pPr>
      <w:bookmarkStart w:id="23" w:name="_Toc366158421"/>
      <w:r>
        <w:rPr>
          <w:rFonts w:ascii="微软雅黑" w:eastAsia="微软雅黑" w:hAnsi="微软雅黑" w:hint="eastAsia"/>
        </w:rPr>
        <w:t>个人模块</w:t>
      </w:r>
      <w:bookmarkEnd w:id="23"/>
    </w:p>
    <w:p w:rsidR="00F55487" w:rsidRPr="0020473A" w:rsidRDefault="00B97668" w:rsidP="0054454B">
      <w:pPr>
        <w:pStyle w:val="3"/>
        <w:rPr>
          <w:rFonts w:ascii="微软雅黑" w:eastAsia="微软雅黑" w:hAnsi="微软雅黑"/>
        </w:rPr>
      </w:pPr>
      <w:bookmarkStart w:id="24" w:name="_Toc366158422"/>
      <w:r>
        <w:rPr>
          <w:rFonts w:ascii="微软雅黑" w:eastAsia="微软雅黑" w:hAnsi="微软雅黑" w:hint="eastAsia"/>
        </w:rPr>
        <w:t>我的订单</w:t>
      </w:r>
      <w:r w:rsidR="0038424F">
        <w:rPr>
          <w:rFonts w:ascii="微软雅黑" w:eastAsia="微软雅黑" w:hAnsi="微软雅黑" w:hint="eastAsia"/>
        </w:rPr>
        <w:t>列表</w:t>
      </w:r>
      <w:r>
        <w:rPr>
          <w:rFonts w:ascii="微软雅黑" w:eastAsia="微软雅黑" w:hAnsi="微软雅黑" w:hint="eastAsia"/>
        </w:rPr>
        <w:t>查询接口</w:t>
      </w:r>
      <w:bookmarkEnd w:id="24"/>
    </w:p>
    <w:p w:rsidR="00C8322D" w:rsidRPr="0020473A" w:rsidRDefault="00B97668" w:rsidP="00C27272">
      <w:pPr>
        <w:pStyle w:val="aff9"/>
        <w:spacing w:line="360" w:lineRule="auto"/>
        <w:ind w:firstLine="400"/>
        <w:rPr>
          <w:rFonts w:ascii="微软雅黑" w:eastAsia="微软雅黑" w:hAnsi="微软雅黑"/>
          <w:szCs w:val="21"/>
        </w:rPr>
      </w:pPr>
      <w:r>
        <w:rPr>
          <w:rFonts w:hint="eastAsia"/>
        </w:rPr>
        <w:t>获取某一用户的购买列表</w:t>
      </w:r>
      <w:r w:rsidR="00E009A2" w:rsidRPr="0020473A">
        <w:rPr>
          <w:rFonts w:ascii="微软雅黑" w:eastAsia="微软雅黑" w:hAnsi="微软雅黑" w:hint="eastAsia"/>
          <w:szCs w:val="21"/>
        </w:rPr>
        <w:t>。</w:t>
      </w:r>
    </w:p>
    <w:p w:rsidR="00F55487" w:rsidRPr="0020473A" w:rsidRDefault="00F55487" w:rsidP="00511AEB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5" w:name="_Toc296341998"/>
      <w:bookmarkStart w:id="26" w:name="_Toc296349722"/>
      <w:bookmarkStart w:id="27" w:name="_Toc297562129"/>
      <w:bookmarkStart w:id="28" w:name="_Toc298369853"/>
      <w:bookmarkStart w:id="29" w:name="_Toc312966207"/>
      <w:bookmarkStart w:id="30" w:name="_Toc313049953"/>
      <w:bookmarkStart w:id="31" w:name="_Toc313439457"/>
      <w:bookmarkStart w:id="32" w:name="_Toc332756697"/>
      <w:bookmarkStart w:id="33" w:name="_Toc332761864"/>
      <w:bookmarkStart w:id="34" w:name="_Toc332811235"/>
      <w:bookmarkStart w:id="35" w:name="_Toc332919193"/>
      <w:bookmarkStart w:id="36" w:name="_Toc332921086"/>
      <w:bookmarkStart w:id="37" w:name="_Toc332924713"/>
      <w:bookmarkStart w:id="38" w:name="_Toc332925773"/>
      <w:bookmarkStart w:id="39" w:name="_Toc332925884"/>
      <w:bookmarkStart w:id="40" w:name="_Toc332927082"/>
      <w:bookmarkStart w:id="41" w:name="_Toc332927164"/>
      <w:bookmarkStart w:id="42" w:name="_Toc332928014"/>
      <w:bookmarkStart w:id="43" w:name="_Toc333158820"/>
      <w:bookmarkStart w:id="44" w:name="_Toc333178125"/>
      <w:bookmarkStart w:id="45" w:name="_Toc333183071"/>
      <w:bookmarkStart w:id="46" w:name="_Toc333218942"/>
      <w:bookmarkStart w:id="47" w:name="_Toc333393133"/>
      <w:bookmarkStart w:id="48" w:name="_Toc333400425"/>
      <w:bookmarkStart w:id="49" w:name="_Toc334035329"/>
      <w:bookmarkStart w:id="50" w:name="_Toc334178334"/>
      <w:bookmarkStart w:id="51" w:name="_Toc334183781"/>
      <w:bookmarkStart w:id="52" w:name="_Toc334185842"/>
      <w:bookmarkStart w:id="53" w:name="_Toc334185966"/>
      <w:bookmarkStart w:id="54" w:name="_Toc334186120"/>
      <w:bookmarkStart w:id="55" w:name="_Toc334186656"/>
      <w:bookmarkStart w:id="56" w:name="_Toc334379557"/>
      <w:bookmarkStart w:id="57" w:name="_Toc335151082"/>
      <w:bookmarkStart w:id="58" w:name="_Toc364254023"/>
      <w:bookmarkStart w:id="59" w:name="_Toc366158327"/>
      <w:bookmarkStart w:id="60" w:name="_Toc366158423"/>
      <w:bookmarkStart w:id="61" w:name="_Toc294807772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</w:p>
    <w:p w:rsidR="00F55487" w:rsidRPr="0020473A" w:rsidRDefault="00F55487" w:rsidP="00511AEB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62" w:name="_Toc296341999"/>
      <w:bookmarkStart w:id="63" w:name="_Toc296349723"/>
      <w:bookmarkStart w:id="64" w:name="_Toc297562130"/>
      <w:bookmarkStart w:id="65" w:name="_Toc298369854"/>
      <w:bookmarkStart w:id="66" w:name="_Toc312966208"/>
      <w:bookmarkStart w:id="67" w:name="_Toc313049954"/>
      <w:bookmarkStart w:id="68" w:name="_Toc313439458"/>
      <w:bookmarkStart w:id="69" w:name="_Toc332756698"/>
      <w:bookmarkStart w:id="70" w:name="_Toc332761865"/>
      <w:bookmarkStart w:id="71" w:name="_Toc332811236"/>
      <w:bookmarkStart w:id="72" w:name="_Toc332919194"/>
      <w:bookmarkStart w:id="73" w:name="_Toc332921087"/>
      <w:bookmarkStart w:id="74" w:name="_Toc332924714"/>
      <w:bookmarkStart w:id="75" w:name="_Toc332925774"/>
      <w:bookmarkStart w:id="76" w:name="_Toc332925885"/>
      <w:bookmarkStart w:id="77" w:name="_Toc332927083"/>
      <w:bookmarkStart w:id="78" w:name="_Toc332927165"/>
      <w:bookmarkStart w:id="79" w:name="_Toc332928015"/>
      <w:bookmarkStart w:id="80" w:name="_Toc333158821"/>
      <w:bookmarkStart w:id="81" w:name="_Toc333178126"/>
      <w:bookmarkStart w:id="82" w:name="_Toc333183072"/>
      <w:bookmarkStart w:id="83" w:name="_Toc333218943"/>
      <w:bookmarkStart w:id="84" w:name="_Toc333393134"/>
      <w:bookmarkStart w:id="85" w:name="_Toc333400426"/>
      <w:bookmarkStart w:id="86" w:name="_Toc334035330"/>
      <w:bookmarkStart w:id="87" w:name="_Toc334178335"/>
      <w:bookmarkStart w:id="88" w:name="_Toc334183782"/>
      <w:bookmarkStart w:id="89" w:name="_Toc334185843"/>
      <w:bookmarkStart w:id="90" w:name="_Toc334185967"/>
      <w:bookmarkStart w:id="91" w:name="_Toc334186121"/>
      <w:bookmarkStart w:id="92" w:name="_Toc334186657"/>
      <w:bookmarkStart w:id="93" w:name="_Toc334379558"/>
      <w:bookmarkStart w:id="94" w:name="_Toc335151083"/>
      <w:bookmarkStart w:id="95" w:name="_Toc364254024"/>
      <w:bookmarkStart w:id="96" w:name="_Toc366158328"/>
      <w:bookmarkStart w:id="97" w:name="_Toc366158424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</w:p>
    <w:p w:rsidR="00F55487" w:rsidRPr="0020473A" w:rsidRDefault="00F55487" w:rsidP="00511AEB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98" w:name="_Toc296342000"/>
      <w:bookmarkStart w:id="99" w:name="_Toc296349724"/>
      <w:bookmarkStart w:id="100" w:name="_Toc297562131"/>
      <w:bookmarkStart w:id="101" w:name="_Toc298369855"/>
      <w:bookmarkStart w:id="102" w:name="_Toc312966209"/>
      <w:bookmarkStart w:id="103" w:name="_Toc313049955"/>
      <w:bookmarkStart w:id="104" w:name="_Toc313439459"/>
      <w:bookmarkStart w:id="105" w:name="_Toc332756699"/>
      <w:bookmarkStart w:id="106" w:name="_Toc332761866"/>
      <w:bookmarkStart w:id="107" w:name="_Toc332811237"/>
      <w:bookmarkStart w:id="108" w:name="_Toc332919195"/>
      <w:bookmarkStart w:id="109" w:name="_Toc332921088"/>
      <w:bookmarkStart w:id="110" w:name="_Toc332924715"/>
      <w:bookmarkStart w:id="111" w:name="_Toc332925775"/>
      <w:bookmarkStart w:id="112" w:name="_Toc332925886"/>
      <w:bookmarkStart w:id="113" w:name="_Toc332927084"/>
      <w:bookmarkStart w:id="114" w:name="_Toc332927166"/>
      <w:bookmarkStart w:id="115" w:name="_Toc332928016"/>
      <w:bookmarkStart w:id="116" w:name="_Toc333158822"/>
      <w:bookmarkStart w:id="117" w:name="_Toc333178127"/>
      <w:bookmarkStart w:id="118" w:name="_Toc333183073"/>
      <w:bookmarkStart w:id="119" w:name="_Toc333218944"/>
      <w:bookmarkStart w:id="120" w:name="_Toc333393135"/>
      <w:bookmarkStart w:id="121" w:name="_Toc333400427"/>
      <w:bookmarkStart w:id="122" w:name="_Toc334035331"/>
      <w:bookmarkStart w:id="123" w:name="_Toc334178336"/>
      <w:bookmarkStart w:id="124" w:name="_Toc334183783"/>
      <w:bookmarkStart w:id="125" w:name="_Toc334185844"/>
      <w:bookmarkStart w:id="126" w:name="_Toc334185968"/>
      <w:bookmarkStart w:id="127" w:name="_Toc334186122"/>
      <w:bookmarkStart w:id="128" w:name="_Toc334186658"/>
      <w:bookmarkStart w:id="129" w:name="_Toc334379559"/>
      <w:bookmarkStart w:id="130" w:name="_Toc335151084"/>
      <w:bookmarkStart w:id="131" w:name="_Toc364254025"/>
      <w:bookmarkStart w:id="132" w:name="_Toc366158329"/>
      <w:bookmarkStart w:id="133" w:name="_Toc366158425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</w:p>
    <w:bookmarkEnd w:id="13"/>
    <w:bookmarkEnd w:id="61"/>
    <w:p w:rsidR="00E4478F" w:rsidRPr="0020473A" w:rsidRDefault="00E4478F" w:rsidP="00E4478F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B97668" w:rsidRDefault="00B97668" w:rsidP="00B97668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 w:hint="eastAsia"/>
          <w:b/>
          <w:color w:val="000000"/>
        </w:rPr>
        <w:t>api_name:</w:t>
      </w:r>
      <w:r w:rsidRPr="00040CDB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Pr="0035270B">
        <w:rPr>
          <w:rFonts w:ascii="微软雅黑" w:eastAsia="微软雅黑" w:hAnsi="微软雅黑" w:hint="eastAsia"/>
          <w:b/>
          <w:bCs/>
          <w:sz w:val="24"/>
          <w:szCs w:val="24"/>
        </w:rPr>
        <w:t>myOrders</w:t>
      </w:r>
    </w:p>
    <w:p w:rsidR="00E4478F" w:rsidRPr="0020473A" w:rsidRDefault="00E4478F" w:rsidP="00E4478F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448"/>
        <w:gridCol w:w="1021"/>
        <w:gridCol w:w="1017"/>
        <w:gridCol w:w="1596"/>
        <w:gridCol w:w="872"/>
        <w:gridCol w:w="4213"/>
      </w:tblGrid>
      <w:tr w:rsidR="00E4478F" w:rsidRPr="005F1547" w:rsidTr="00E80E97">
        <w:trPr>
          <w:trHeight w:val="285"/>
        </w:trPr>
        <w:tc>
          <w:tcPr>
            <w:tcW w:w="71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E4478F" w:rsidRPr="005F1547" w:rsidRDefault="00E4478F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0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E4478F" w:rsidRPr="005F1547" w:rsidRDefault="00E4478F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E4478F" w:rsidRPr="005F1547" w:rsidRDefault="00E4478F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78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E4478F" w:rsidRPr="005F1547" w:rsidRDefault="00E4478F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E4478F" w:rsidRPr="005F1547" w:rsidRDefault="00E4478F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E4478F" w:rsidRPr="005F1547" w:rsidRDefault="00E4478F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E4478F" w:rsidRPr="005F1547" w:rsidTr="00B97668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E4478F" w:rsidRPr="005F1547" w:rsidRDefault="00B97668" w:rsidP="00E4478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</w:rPr>
              <w:t>U_ID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E4478F" w:rsidRPr="005F1547" w:rsidRDefault="00B9766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E4478F" w:rsidRPr="005F1547" w:rsidRDefault="00B9766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4478F" w:rsidRPr="005F1547" w:rsidRDefault="00E4478F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4478F" w:rsidRPr="005F1547" w:rsidRDefault="00E4478F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E4478F" w:rsidRPr="005F1547" w:rsidRDefault="00F37ADF" w:rsidP="00F37AD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用户ID</w:t>
            </w:r>
          </w:p>
        </w:tc>
      </w:tr>
      <w:tr w:rsidR="00434BD2" w:rsidRPr="005F1547" w:rsidTr="00E80E97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34BD2" w:rsidRDefault="00B97668" w:rsidP="00434BD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</w:rPr>
              <w:t>PAGE_NO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34BD2" w:rsidRPr="005F1547" w:rsidRDefault="00434BD2" w:rsidP="00434BD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34BD2" w:rsidRPr="005F1547" w:rsidRDefault="007144AA" w:rsidP="00434BD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34BD2" w:rsidRPr="00490448" w:rsidRDefault="00434BD2" w:rsidP="00434BD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34BD2" w:rsidRPr="005F1547" w:rsidRDefault="00434BD2" w:rsidP="00434BD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34BD2" w:rsidRDefault="00F37ADF" w:rsidP="00434BD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</w:rPr>
              <w:t>页码</w:t>
            </w:r>
          </w:p>
        </w:tc>
      </w:tr>
      <w:tr w:rsidR="00B97668" w:rsidRPr="005F1547" w:rsidTr="00593F3F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97668" w:rsidRDefault="00B9766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</w:rPr>
              <w:lastRenderedPageBreak/>
              <w:t>PAGE_SIZE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97668" w:rsidRPr="005F1547" w:rsidRDefault="00B9766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</w:tcPr>
          <w:p w:rsidR="00B97668" w:rsidRDefault="007144AA"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85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97668" w:rsidRPr="00490448" w:rsidRDefault="00B9766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97668" w:rsidRPr="005F1547" w:rsidRDefault="00D920CA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2</w:t>
            </w:r>
            <w:r w:rsidR="00B9766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072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97668" w:rsidRDefault="00F37ADF" w:rsidP="00FE423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</w:rPr>
              <w:t>每页条目数</w:t>
            </w:r>
          </w:p>
        </w:tc>
      </w:tr>
      <w:tr w:rsidR="00B97668" w:rsidRPr="005F1547" w:rsidTr="009D029F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97668" w:rsidRDefault="00B97668" w:rsidP="00F96250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STATUS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97668" w:rsidRDefault="00B9766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</w:tcPr>
          <w:p w:rsidR="00B97668" w:rsidRDefault="007144AA"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85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97668" w:rsidRDefault="00B9766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97668" w:rsidRDefault="00B9766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37ADF" w:rsidRDefault="00F37ADF" w:rsidP="00434BD2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订单状态</w:t>
            </w:r>
            <w:r>
              <w:rPr>
                <w:rFonts w:ascii="Courier New" w:hAnsi="Courier New" w:cs="Courier New" w:hint="eastAsia"/>
                <w:color w:val="000000"/>
              </w:rPr>
              <w:t xml:space="preserve"> </w:t>
            </w:r>
          </w:p>
          <w:p w:rsidR="00B97668" w:rsidRDefault="004F49FF" w:rsidP="00434BD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</w:rPr>
              <w:t>2</w:t>
            </w:r>
            <w:r w:rsidR="00F37ADF">
              <w:rPr>
                <w:rFonts w:ascii="Courier New" w:hAnsi="Courier New" w:cs="Courier New" w:hint="eastAsia"/>
                <w:color w:val="000000"/>
              </w:rPr>
              <w:t>-</w:t>
            </w:r>
            <w:r w:rsidR="00F37ADF">
              <w:rPr>
                <w:rFonts w:ascii="Courier New" w:hAnsi="Courier New" w:cs="Courier New" w:hint="eastAsia"/>
                <w:color w:val="000000"/>
              </w:rPr>
              <w:t>已支付</w:t>
            </w:r>
            <w:r w:rsidR="00185F7F">
              <w:rPr>
                <w:rFonts w:ascii="Courier New" w:hAnsi="Courier New" w:cs="Courier New" w:hint="eastAsia"/>
                <w:color w:val="000000"/>
              </w:rPr>
              <w:t xml:space="preserve"> 0</w:t>
            </w:r>
            <w:r w:rsidR="00F37ADF">
              <w:rPr>
                <w:rFonts w:ascii="Courier New" w:hAnsi="Courier New" w:cs="Courier New" w:hint="eastAsia"/>
                <w:color w:val="000000"/>
              </w:rPr>
              <w:t>-</w:t>
            </w:r>
            <w:r w:rsidR="00F37ADF">
              <w:rPr>
                <w:rFonts w:ascii="Courier New" w:hAnsi="Courier New" w:cs="Courier New" w:hint="eastAsia"/>
                <w:color w:val="000000"/>
              </w:rPr>
              <w:t>未支付</w:t>
            </w:r>
          </w:p>
        </w:tc>
      </w:tr>
      <w:tr w:rsidR="009D029F" w:rsidRPr="005F1547" w:rsidTr="00593F3F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D029F" w:rsidRDefault="009D029F" w:rsidP="00F96250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 w:hint="eastAsia"/>
                <w:color w:val="000000"/>
              </w:rPr>
              <w:t>filter_EQL_orderType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D029F" w:rsidRDefault="009D029F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</w:tcPr>
          <w:p w:rsidR="009D029F" w:rsidRDefault="009D029F">
            <w:pP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D029F" w:rsidRDefault="009D029F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D029F" w:rsidRDefault="009D029F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D029F" w:rsidRDefault="009D029F" w:rsidP="006779ED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 w:hint="eastAsia"/>
                <w:color w:val="000000"/>
              </w:rPr>
              <w:t>订单类型</w:t>
            </w:r>
            <w:r>
              <w:rPr>
                <w:rFonts w:ascii="Courier New" w:hAnsi="Courier New" w:cs="Courier New" w:hint="eastAsia"/>
                <w:color w:val="000000"/>
              </w:rPr>
              <w:t>(</w:t>
            </w:r>
            <w:r w:rsidR="006779ED">
              <w:rPr>
                <w:rFonts w:ascii="Courier New" w:hAnsi="Courier New" w:cs="Courier New" w:hint="eastAsia"/>
                <w:color w:val="000000"/>
              </w:rPr>
              <w:t>见</w:t>
            </w:r>
            <w:r>
              <w:rPr>
                <w:rFonts w:ascii="Courier New" w:hAnsi="Courier New" w:cs="Courier New" w:hint="eastAsia"/>
                <w:color w:val="000000"/>
              </w:rPr>
              <w:t>创建</w:t>
            </w:r>
            <w:r w:rsidR="006779ED">
              <w:rPr>
                <w:rFonts w:ascii="Courier New" w:hAnsi="Courier New" w:cs="Courier New" w:hint="eastAsia"/>
                <w:color w:val="000000"/>
              </w:rPr>
              <w:t>订单描述</w:t>
            </w:r>
            <w:r>
              <w:rPr>
                <w:rFonts w:ascii="Courier New" w:hAnsi="Courier New" w:cs="Courier New" w:hint="eastAsia"/>
                <w:color w:val="000000"/>
              </w:rPr>
              <w:t>)</w:t>
            </w:r>
          </w:p>
        </w:tc>
      </w:tr>
    </w:tbl>
    <w:p w:rsidR="00E4478F" w:rsidRPr="00E4478F" w:rsidRDefault="00E4478F" w:rsidP="00E4478F">
      <w:pPr>
        <w:pStyle w:val="aff9"/>
        <w:spacing w:line="360" w:lineRule="auto"/>
        <w:ind w:firstLine="402"/>
        <w:rPr>
          <w:rStyle w:val="affd"/>
          <w:b/>
        </w:rPr>
      </w:pPr>
      <w:r w:rsidRPr="00E4478F">
        <w:rPr>
          <w:rStyle w:val="affd"/>
          <w:rFonts w:hint="eastAsia"/>
          <w:b/>
        </w:rPr>
        <w:t>输入</w:t>
      </w:r>
      <w:r w:rsidRPr="00E4478F">
        <w:rPr>
          <w:rStyle w:val="affd"/>
          <w:b/>
        </w:rPr>
        <w:t>参数中，</w:t>
      </w:r>
      <w:r w:rsidRPr="00E4478F">
        <w:rPr>
          <w:rStyle w:val="affd"/>
          <w:rFonts w:hint="eastAsia"/>
          <w:b/>
        </w:rPr>
        <w:t>会员</w:t>
      </w:r>
      <w:r w:rsidRPr="00E4478F">
        <w:rPr>
          <w:rStyle w:val="affd"/>
          <w:b/>
        </w:rPr>
        <w:t>编号及手机号码</w:t>
      </w:r>
      <w:r w:rsidRPr="00E4478F">
        <w:rPr>
          <w:rStyle w:val="affd"/>
          <w:rFonts w:hint="eastAsia"/>
          <w:b/>
        </w:rPr>
        <w:t>只能</w:t>
      </w:r>
      <w:r w:rsidRPr="00E4478F">
        <w:rPr>
          <w:rStyle w:val="affd"/>
          <w:b/>
        </w:rPr>
        <w:t>且必须</w:t>
      </w:r>
      <w:r w:rsidRPr="00E4478F">
        <w:rPr>
          <w:rStyle w:val="affd"/>
          <w:rFonts w:hint="eastAsia"/>
          <w:b/>
        </w:rPr>
        <w:t>存在</w:t>
      </w:r>
      <w:r w:rsidRPr="00E4478F">
        <w:rPr>
          <w:rStyle w:val="affd"/>
          <w:b/>
        </w:rPr>
        <w:t>一个</w:t>
      </w:r>
      <w:r w:rsidRPr="00E4478F">
        <w:rPr>
          <w:rStyle w:val="affd"/>
          <w:rFonts w:hint="eastAsia"/>
          <w:b/>
        </w:rPr>
        <w:t>。</w:t>
      </w:r>
    </w:p>
    <w:p w:rsidR="00E4478F" w:rsidRDefault="00E4478F" w:rsidP="00E4478F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4"/>
        <w:gridCol w:w="2601"/>
        <w:gridCol w:w="996"/>
        <w:gridCol w:w="854"/>
        <w:gridCol w:w="3075"/>
      </w:tblGrid>
      <w:tr w:rsidR="009645DB" w:rsidTr="00835167">
        <w:trPr>
          <w:trHeight w:val="285"/>
        </w:trPr>
        <w:tc>
          <w:tcPr>
            <w:tcW w:w="84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645DB" w:rsidRDefault="009645DB" w:rsidP="00835167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143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645DB" w:rsidRDefault="009645DB" w:rsidP="00835167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5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645DB" w:rsidRDefault="009645DB" w:rsidP="00835167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645DB" w:rsidRDefault="009645DB" w:rsidP="00835167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169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645DB" w:rsidRDefault="009645DB" w:rsidP="00835167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A46C3E" w:rsidTr="001313BC">
        <w:trPr>
          <w:trHeight w:val="285"/>
        </w:trPr>
        <w:tc>
          <w:tcPr>
            <w:tcW w:w="842" w:type="pct"/>
            <w:tcBorders>
              <w:top w:val="nil"/>
              <w:left w:val="single" w:sz="4" w:space="0" w:color="95B3D7"/>
              <w:bottom w:val="nil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46C3E" w:rsidRDefault="00A46C3E" w:rsidP="00835167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</w:rPr>
              <w:t>TOTAL_ROW</w:t>
            </w:r>
          </w:p>
        </w:tc>
        <w:tc>
          <w:tcPr>
            <w:tcW w:w="1437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46C3E" w:rsidRDefault="00A46C3E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A46C3E" w:rsidRDefault="00A46C3E" w:rsidP="00593F3F">
            <w:r w:rsidRPr="00726D2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46C3E" w:rsidRDefault="00A46C3E" w:rsidP="00835167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699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46C3E" w:rsidRDefault="00A46C3E" w:rsidP="00835167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</w:rPr>
              <w:t>总条目数</w:t>
            </w:r>
          </w:p>
        </w:tc>
      </w:tr>
      <w:tr w:rsidR="001313BC" w:rsidTr="00593F3F">
        <w:trPr>
          <w:trHeight w:val="285"/>
        </w:trPr>
        <w:tc>
          <w:tcPr>
            <w:tcW w:w="84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313BC" w:rsidRDefault="001313BC" w:rsidP="00835167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 w:hint="eastAsia"/>
                <w:color w:val="000000"/>
              </w:rPr>
              <w:t>DATA</w:t>
            </w:r>
          </w:p>
        </w:tc>
        <w:tc>
          <w:tcPr>
            <w:tcW w:w="143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313BC" w:rsidRDefault="001313BC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数组</w:t>
            </w: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13BC" w:rsidRPr="00726D27" w:rsidRDefault="001313BC" w:rsidP="00593F3F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313BC" w:rsidRDefault="001313BC" w:rsidP="00835167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69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313BC" w:rsidRDefault="001313BC" w:rsidP="00835167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订单明细</w:t>
            </w:r>
          </w:p>
          <w:p w:rsidR="001313BC" w:rsidRDefault="001313BC" w:rsidP="00835167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数组方式</w:t>
            </w:r>
          </w:p>
        </w:tc>
      </w:tr>
    </w:tbl>
    <w:p w:rsidR="001313BC" w:rsidRPr="00886F13" w:rsidRDefault="001313BC" w:rsidP="001313BC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color w:val="000000"/>
        </w:rPr>
      </w:pPr>
      <w:bookmarkStart w:id="134" w:name="UserItem"/>
      <w:bookmarkEnd w:id="134"/>
      <w:r w:rsidRPr="00886F13">
        <w:rPr>
          <w:rFonts w:ascii="微软雅黑" w:eastAsia="微软雅黑" w:hAnsi="微软雅黑" w:cs="宋体" w:hint="eastAsia"/>
          <w:color w:val="000000"/>
        </w:rPr>
        <w:t>DATA数据格式：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2092"/>
        <w:gridCol w:w="2412"/>
        <w:gridCol w:w="852"/>
        <w:gridCol w:w="990"/>
        <w:gridCol w:w="3821"/>
      </w:tblGrid>
      <w:tr w:rsidR="00481C3F" w:rsidRPr="006B0D78" w:rsidTr="00481C3F">
        <w:trPr>
          <w:trHeight w:val="285"/>
        </w:trPr>
        <w:tc>
          <w:tcPr>
            <w:tcW w:w="1029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313BC" w:rsidRPr="006B0D78" w:rsidRDefault="001313BC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1186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313BC" w:rsidRPr="006B0D78" w:rsidRDefault="001313BC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1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313BC" w:rsidRPr="006B0D78" w:rsidRDefault="001313BC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8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313BC" w:rsidRPr="006B0D78" w:rsidRDefault="001313BC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18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313BC" w:rsidRPr="006B0D78" w:rsidRDefault="001313BC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481C3F" w:rsidRPr="006B0D78" w:rsidTr="00481C3F">
        <w:trPr>
          <w:trHeight w:val="285"/>
        </w:trPr>
        <w:tc>
          <w:tcPr>
            <w:tcW w:w="1029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313BC" w:rsidRPr="006B0D78" w:rsidRDefault="009A397B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</w:rPr>
              <w:t>ORDER_</w:t>
            </w:r>
            <w:r w:rsidRPr="005825FD">
              <w:rPr>
                <w:rFonts w:ascii="Courier New" w:hAnsi="Courier New" w:cs="Courier New"/>
                <w:color w:val="000000"/>
              </w:rPr>
              <w:t>I</w:t>
            </w:r>
            <w:r>
              <w:rPr>
                <w:rFonts w:ascii="Courier New" w:hAnsi="Courier New" w:cs="Courier New"/>
                <w:color w:val="000000"/>
              </w:rPr>
              <w:t>D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313BC" w:rsidRPr="006B0D78" w:rsidRDefault="00AC56E2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313BC" w:rsidRPr="006B0D78" w:rsidRDefault="001313BC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313BC" w:rsidRPr="006B0D78" w:rsidRDefault="001313BC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313BC" w:rsidRPr="006B0D78" w:rsidRDefault="009A397B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</w:rPr>
              <w:t>订单</w:t>
            </w:r>
            <w:r>
              <w:rPr>
                <w:rFonts w:ascii="Courier New" w:hAnsi="Courier New" w:cs="Courier New"/>
                <w:color w:val="000000"/>
              </w:rPr>
              <w:t>ID</w:t>
            </w:r>
          </w:p>
        </w:tc>
      </w:tr>
      <w:tr w:rsidR="00481C3F" w:rsidRPr="006B0D78" w:rsidTr="00481C3F">
        <w:trPr>
          <w:trHeight w:val="285"/>
        </w:trPr>
        <w:tc>
          <w:tcPr>
            <w:tcW w:w="1029" w:type="pct"/>
            <w:tcBorders>
              <w:top w:val="nil"/>
              <w:left w:val="single" w:sz="4" w:space="0" w:color="95B3D7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313BC" w:rsidRDefault="00593F3F" w:rsidP="00593F3F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FARE</w:t>
            </w:r>
          </w:p>
        </w:tc>
        <w:tc>
          <w:tcPr>
            <w:tcW w:w="1186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313BC" w:rsidRPr="006B0D78" w:rsidRDefault="00AC56E2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AC56E2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BigDecimal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313BC" w:rsidRPr="006B0D78" w:rsidRDefault="001313BC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87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313BC" w:rsidRPr="006B0D78" w:rsidRDefault="001313BC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313BC" w:rsidRDefault="00593F3F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</w:rPr>
              <w:t>运费</w:t>
            </w:r>
          </w:p>
        </w:tc>
      </w:tr>
      <w:tr w:rsidR="00481C3F" w:rsidRPr="006B0D78" w:rsidTr="00481C3F">
        <w:trPr>
          <w:trHeight w:val="285"/>
        </w:trPr>
        <w:tc>
          <w:tcPr>
            <w:tcW w:w="1029" w:type="pct"/>
            <w:tcBorders>
              <w:top w:val="nil"/>
              <w:left w:val="single" w:sz="4" w:space="0" w:color="95B3D7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93F3F" w:rsidRDefault="00593F3F" w:rsidP="00593F3F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 w:hint="eastAsia"/>
                <w:color w:val="000000"/>
              </w:rPr>
              <w:t>STATUS</w:t>
            </w:r>
          </w:p>
        </w:tc>
        <w:tc>
          <w:tcPr>
            <w:tcW w:w="1186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93F3F" w:rsidRDefault="00593F3F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93F3F" w:rsidRPr="006B0D78" w:rsidRDefault="00593F3F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87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93F3F" w:rsidRPr="006B0D78" w:rsidRDefault="00593F3F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93F3F" w:rsidRDefault="00593F3F" w:rsidP="00593F3F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 w:hint="eastAsia"/>
                <w:color w:val="000000"/>
              </w:rPr>
              <w:t>订单状态</w:t>
            </w:r>
          </w:p>
        </w:tc>
      </w:tr>
      <w:tr w:rsidR="00481C3F" w:rsidRPr="006B0D78" w:rsidTr="00481C3F">
        <w:trPr>
          <w:trHeight w:val="285"/>
        </w:trPr>
        <w:tc>
          <w:tcPr>
            <w:tcW w:w="1029" w:type="pct"/>
            <w:tcBorders>
              <w:top w:val="nil"/>
              <w:left w:val="single" w:sz="4" w:space="0" w:color="95B3D7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93F3F" w:rsidRDefault="00593F3F" w:rsidP="00593F3F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 w:hint="eastAsia"/>
                <w:color w:val="000000"/>
              </w:rPr>
              <w:t>CREATE_TIME</w:t>
            </w:r>
          </w:p>
        </w:tc>
        <w:tc>
          <w:tcPr>
            <w:tcW w:w="1186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93F3F" w:rsidRDefault="00593F3F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93F3F" w:rsidRPr="006B0D78" w:rsidRDefault="00593F3F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87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93F3F" w:rsidRPr="006B0D78" w:rsidRDefault="00593F3F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93F3F" w:rsidRDefault="00593F3F" w:rsidP="00593F3F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 w:hint="eastAsia"/>
                <w:color w:val="000000"/>
              </w:rPr>
              <w:t>下单时间</w:t>
            </w:r>
          </w:p>
        </w:tc>
      </w:tr>
      <w:tr w:rsidR="00481C3F" w:rsidRPr="006B0D78" w:rsidTr="00481C3F">
        <w:trPr>
          <w:trHeight w:val="285"/>
        </w:trPr>
        <w:tc>
          <w:tcPr>
            <w:tcW w:w="1029" w:type="pct"/>
            <w:tcBorders>
              <w:top w:val="nil"/>
              <w:left w:val="single" w:sz="4" w:space="0" w:color="95B3D7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31039" w:rsidRPr="005410BF" w:rsidRDefault="005410BF" w:rsidP="005410BF">
            <w:pPr>
              <w:widowControl/>
              <w:autoSpaceDE/>
              <w:autoSpaceDN/>
              <w:adjustRightInd/>
              <w:rPr>
                <w:rFonts w:ascii="宋体" w:hAnsi="宋体" w:cs="宋体"/>
                <w:color w:val="000000"/>
              </w:rPr>
            </w:pPr>
            <w:r w:rsidRPr="005410BF">
              <w:rPr>
                <w:rFonts w:ascii="Courier New" w:hAnsi="Courier New" w:cs="Courier New"/>
                <w:color w:val="000000"/>
              </w:rPr>
              <w:t>PAY_STATUS</w:t>
            </w:r>
          </w:p>
        </w:tc>
        <w:tc>
          <w:tcPr>
            <w:tcW w:w="1186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31039" w:rsidRDefault="00E31039" w:rsidP="007E5AF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31039" w:rsidRPr="006B0D78" w:rsidRDefault="00E31039" w:rsidP="007E5AF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87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31039" w:rsidRPr="006B0D78" w:rsidRDefault="00E31039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31039" w:rsidRDefault="00E31039" w:rsidP="00593F3F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 w:hint="eastAsia"/>
                <w:color w:val="000000"/>
              </w:rPr>
              <w:t>订单</w:t>
            </w:r>
            <w:r w:rsidR="005410BF">
              <w:rPr>
                <w:rFonts w:ascii="Courier New" w:hAnsi="Courier New" w:cs="Courier New" w:hint="eastAsia"/>
                <w:color w:val="000000"/>
              </w:rPr>
              <w:t>支付</w:t>
            </w:r>
            <w:r w:rsidR="00AB07F4">
              <w:rPr>
                <w:rFonts w:ascii="Courier New" w:hAnsi="Courier New" w:cs="Courier New" w:hint="eastAsia"/>
                <w:color w:val="000000"/>
              </w:rPr>
              <w:t>状态</w:t>
            </w:r>
          </w:p>
        </w:tc>
      </w:tr>
      <w:tr w:rsidR="00481C3F" w:rsidRPr="006B0D78" w:rsidTr="00481C3F">
        <w:trPr>
          <w:trHeight w:val="285"/>
        </w:trPr>
        <w:tc>
          <w:tcPr>
            <w:tcW w:w="1029" w:type="pct"/>
            <w:tcBorders>
              <w:top w:val="nil"/>
              <w:left w:val="single" w:sz="4" w:space="0" w:color="95B3D7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31039" w:rsidRDefault="00B00649" w:rsidP="00B00649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color w:val="000000"/>
              </w:rPr>
            </w:pPr>
            <w:r w:rsidRPr="00B00649">
              <w:rPr>
                <w:rFonts w:ascii="Courier New" w:hAnsi="Courier New" w:cs="Courier New"/>
                <w:color w:val="000000"/>
              </w:rPr>
              <w:t>PAY_DESCRIPTION</w:t>
            </w:r>
          </w:p>
        </w:tc>
        <w:tc>
          <w:tcPr>
            <w:tcW w:w="1186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31039" w:rsidRDefault="00E31039" w:rsidP="007E5AF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31039" w:rsidRPr="006B0D78" w:rsidRDefault="00E31039" w:rsidP="007E5AF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87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31039" w:rsidRPr="006B0D78" w:rsidRDefault="00E31039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31039" w:rsidRDefault="00AB07F4" w:rsidP="00593F3F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 w:hint="eastAsia"/>
                <w:color w:val="000000"/>
              </w:rPr>
              <w:t>支付状态描述</w:t>
            </w:r>
          </w:p>
        </w:tc>
      </w:tr>
      <w:tr w:rsidR="00481C3F" w:rsidRPr="00B00649" w:rsidTr="00481C3F">
        <w:trPr>
          <w:trHeight w:val="285"/>
        </w:trPr>
        <w:tc>
          <w:tcPr>
            <w:tcW w:w="1029" w:type="pct"/>
            <w:tcBorders>
              <w:top w:val="nil"/>
              <w:left w:val="single" w:sz="4" w:space="0" w:color="95B3D7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31039" w:rsidRDefault="00E31039" w:rsidP="00593F3F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PAY_TIME</w:t>
            </w:r>
          </w:p>
        </w:tc>
        <w:tc>
          <w:tcPr>
            <w:tcW w:w="1186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31039" w:rsidRPr="00B00649" w:rsidRDefault="00E31039" w:rsidP="007E5AF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00649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31039" w:rsidRPr="00B00649" w:rsidRDefault="00E31039" w:rsidP="007E5AF2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color w:val="000000"/>
              </w:rPr>
            </w:pPr>
            <w:r w:rsidRPr="00B00649">
              <w:rPr>
                <w:rFonts w:ascii="Courier New" w:hAnsi="Courier New" w:cs="Courier New" w:hint="eastAsia"/>
                <w:color w:val="000000"/>
              </w:rPr>
              <w:t>是</w:t>
            </w:r>
          </w:p>
        </w:tc>
        <w:tc>
          <w:tcPr>
            <w:tcW w:w="487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31039" w:rsidRPr="00B00649" w:rsidRDefault="00E31039" w:rsidP="00593F3F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31039" w:rsidRDefault="00E31039" w:rsidP="00593F3F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 w:hint="eastAsia"/>
                <w:color w:val="000000"/>
              </w:rPr>
              <w:t>支付时间</w:t>
            </w:r>
          </w:p>
        </w:tc>
      </w:tr>
      <w:tr w:rsidR="00481C3F" w:rsidRPr="006B0D78" w:rsidTr="00481C3F">
        <w:trPr>
          <w:trHeight w:val="285"/>
        </w:trPr>
        <w:tc>
          <w:tcPr>
            <w:tcW w:w="1029" w:type="pct"/>
            <w:tcBorders>
              <w:top w:val="nil"/>
              <w:left w:val="single" w:sz="4" w:space="0" w:color="95B3D7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31039" w:rsidRDefault="00B00649" w:rsidP="00B00649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color w:val="000000"/>
              </w:rPr>
            </w:pPr>
            <w:r w:rsidRPr="00B00649">
              <w:rPr>
                <w:rFonts w:ascii="Courier New" w:hAnsi="Courier New" w:cs="Courier New"/>
                <w:color w:val="000000"/>
              </w:rPr>
              <w:t>EXPRESS_NAME</w:t>
            </w:r>
          </w:p>
        </w:tc>
        <w:tc>
          <w:tcPr>
            <w:tcW w:w="1186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31039" w:rsidRDefault="00E31039" w:rsidP="007E5AF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31039" w:rsidRPr="006B0D78" w:rsidRDefault="00E31039" w:rsidP="007E5AF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87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31039" w:rsidRPr="006B0D78" w:rsidRDefault="00E31039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31039" w:rsidRDefault="001A3D1B" w:rsidP="00593F3F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 w:hint="eastAsia"/>
                <w:color w:val="000000"/>
              </w:rPr>
              <w:t>物流公司名称</w:t>
            </w:r>
          </w:p>
        </w:tc>
      </w:tr>
      <w:tr w:rsidR="00481C3F" w:rsidRPr="006B0D78" w:rsidTr="00481C3F">
        <w:trPr>
          <w:trHeight w:val="285"/>
        </w:trPr>
        <w:tc>
          <w:tcPr>
            <w:tcW w:w="1029" w:type="pct"/>
            <w:tcBorders>
              <w:top w:val="nil"/>
              <w:left w:val="single" w:sz="4" w:space="0" w:color="95B3D7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31039" w:rsidRDefault="00B00649" w:rsidP="00B00649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color w:val="000000"/>
              </w:rPr>
            </w:pPr>
            <w:r w:rsidRPr="00B00649">
              <w:rPr>
                <w:rFonts w:ascii="Courier New" w:hAnsi="Courier New" w:cs="Courier New"/>
                <w:color w:val="000000"/>
              </w:rPr>
              <w:t>EXPRESS_ID</w:t>
            </w:r>
          </w:p>
        </w:tc>
        <w:tc>
          <w:tcPr>
            <w:tcW w:w="1186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31039" w:rsidRDefault="00E31039" w:rsidP="007E5AF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31039" w:rsidRPr="006B0D78" w:rsidRDefault="00E31039" w:rsidP="007E5AF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87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31039" w:rsidRPr="006B0D78" w:rsidRDefault="00E31039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31039" w:rsidRDefault="001A3D1B" w:rsidP="00593F3F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 w:hint="eastAsia"/>
                <w:color w:val="000000"/>
              </w:rPr>
              <w:t>物流公司编码</w:t>
            </w:r>
          </w:p>
        </w:tc>
      </w:tr>
      <w:tr w:rsidR="00481C3F" w:rsidRPr="006B0D78" w:rsidTr="00481C3F">
        <w:trPr>
          <w:trHeight w:val="285"/>
        </w:trPr>
        <w:tc>
          <w:tcPr>
            <w:tcW w:w="1029" w:type="pct"/>
            <w:tcBorders>
              <w:top w:val="nil"/>
              <w:left w:val="single" w:sz="4" w:space="0" w:color="95B3D7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31039" w:rsidRDefault="00B00649" w:rsidP="00B00649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color w:val="000000"/>
              </w:rPr>
            </w:pPr>
            <w:r w:rsidRPr="00B00649">
              <w:rPr>
                <w:rFonts w:ascii="Courier New" w:hAnsi="Courier New" w:cs="Courier New"/>
                <w:color w:val="000000"/>
              </w:rPr>
              <w:t>EXPRESS_CODE</w:t>
            </w:r>
          </w:p>
        </w:tc>
        <w:tc>
          <w:tcPr>
            <w:tcW w:w="1186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31039" w:rsidRDefault="00E31039" w:rsidP="007E5AF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31039" w:rsidRPr="006B0D78" w:rsidRDefault="00E31039" w:rsidP="007E5AF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87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31039" w:rsidRPr="006B0D78" w:rsidRDefault="00E31039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31039" w:rsidRDefault="001A3D1B" w:rsidP="00593F3F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color w:val="000000"/>
              </w:rPr>
            </w:pPr>
            <w:r w:rsidRPr="001A3D1B">
              <w:rPr>
                <w:rFonts w:ascii="Courier New" w:hAnsi="Courier New" w:cs="Courier New" w:hint="eastAsia"/>
                <w:color w:val="000000"/>
              </w:rPr>
              <w:t>快递货运单号</w:t>
            </w:r>
          </w:p>
        </w:tc>
      </w:tr>
      <w:tr w:rsidR="00B00649" w:rsidRPr="006B0D78" w:rsidTr="00481C3F">
        <w:trPr>
          <w:trHeight w:val="285"/>
        </w:trPr>
        <w:tc>
          <w:tcPr>
            <w:tcW w:w="1029" w:type="pct"/>
            <w:tcBorders>
              <w:top w:val="nil"/>
              <w:left w:val="single" w:sz="4" w:space="0" w:color="95B3D7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00649" w:rsidRPr="00B00649" w:rsidRDefault="00B00649" w:rsidP="00B00649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color w:val="000000"/>
              </w:rPr>
            </w:pPr>
            <w:r w:rsidRPr="00B00649">
              <w:rPr>
                <w:rFonts w:ascii="Courier New" w:hAnsi="Courier New" w:cs="Courier New"/>
                <w:color w:val="000000"/>
              </w:rPr>
              <w:t>DELIVERY_NAME</w:t>
            </w:r>
          </w:p>
        </w:tc>
        <w:tc>
          <w:tcPr>
            <w:tcW w:w="1186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00649" w:rsidRDefault="00C83757" w:rsidP="007E5AF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00649" w:rsidRPr="006B0D78" w:rsidRDefault="00B00649" w:rsidP="007E5AF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87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00649" w:rsidRPr="006B0D78" w:rsidRDefault="00B00649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00649" w:rsidRDefault="000B6F79" w:rsidP="00593F3F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 w:hint="eastAsia"/>
                <w:color w:val="000000"/>
              </w:rPr>
              <w:t>收货人姓名</w:t>
            </w:r>
          </w:p>
        </w:tc>
      </w:tr>
      <w:tr w:rsidR="00B00649" w:rsidRPr="006B0D78" w:rsidTr="00481C3F">
        <w:trPr>
          <w:trHeight w:val="285"/>
        </w:trPr>
        <w:tc>
          <w:tcPr>
            <w:tcW w:w="1029" w:type="pct"/>
            <w:tcBorders>
              <w:top w:val="nil"/>
              <w:left w:val="single" w:sz="4" w:space="0" w:color="95B3D7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00649" w:rsidRPr="00B00649" w:rsidRDefault="00B00649" w:rsidP="00B00649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color w:val="000000"/>
              </w:rPr>
            </w:pPr>
            <w:r w:rsidRPr="00B00649">
              <w:rPr>
                <w:rFonts w:ascii="Courier New" w:hAnsi="Courier New" w:cs="Courier New"/>
                <w:color w:val="000000"/>
              </w:rPr>
              <w:t>DELIVERY_PHONE</w:t>
            </w:r>
          </w:p>
        </w:tc>
        <w:tc>
          <w:tcPr>
            <w:tcW w:w="1186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00649" w:rsidRDefault="00C83757" w:rsidP="007E5AF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00649" w:rsidRPr="006B0D78" w:rsidRDefault="00B00649" w:rsidP="007E5AF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87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00649" w:rsidRPr="006B0D78" w:rsidRDefault="00B00649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00649" w:rsidRDefault="0007112D" w:rsidP="00593F3F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 w:hint="eastAsia"/>
                <w:color w:val="000000"/>
              </w:rPr>
              <w:t>收货</w:t>
            </w:r>
            <w:r w:rsidR="000B6F79">
              <w:rPr>
                <w:rFonts w:ascii="Courier New" w:hAnsi="Courier New" w:cs="Courier New" w:hint="eastAsia"/>
                <w:color w:val="000000"/>
              </w:rPr>
              <w:t>人</w:t>
            </w:r>
            <w:r>
              <w:rPr>
                <w:rFonts w:ascii="Courier New" w:hAnsi="Courier New" w:cs="Courier New" w:hint="eastAsia"/>
                <w:color w:val="000000"/>
              </w:rPr>
              <w:t>电话</w:t>
            </w:r>
          </w:p>
        </w:tc>
      </w:tr>
      <w:tr w:rsidR="00F02D4C" w:rsidRPr="006B0D78" w:rsidTr="00481C3F">
        <w:trPr>
          <w:trHeight w:val="285"/>
        </w:trPr>
        <w:tc>
          <w:tcPr>
            <w:tcW w:w="1029" w:type="pct"/>
            <w:tcBorders>
              <w:top w:val="nil"/>
              <w:left w:val="single" w:sz="4" w:space="0" w:color="95B3D7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2D4C" w:rsidRPr="00F02D4C" w:rsidRDefault="00F02D4C" w:rsidP="00F02D4C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color w:val="000000"/>
              </w:rPr>
            </w:pPr>
            <w:r w:rsidRPr="00F02D4C">
              <w:rPr>
                <w:rFonts w:ascii="Courier New" w:hAnsi="Courier New" w:cs="Courier New"/>
                <w:color w:val="000000"/>
              </w:rPr>
              <w:t>ADDRESS</w:t>
            </w:r>
          </w:p>
        </w:tc>
        <w:tc>
          <w:tcPr>
            <w:tcW w:w="1186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2D4C" w:rsidRDefault="00C83757" w:rsidP="007E5AF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2D4C" w:rsidRPr="006B0D78" w:rsidRDefault="00F02D4C" w:rsidP="007E5AF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87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2D4C" w:rsidRPr="006B0D78" w:rsidRDefault="00F02D4C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2D4C" w:rsidRDefault="003639D5" w:rsidP="00593F3F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 w:hint="eastAsia"/>
                <w:color w:val="000000"/>
              </w:rPr>
              <w:t>收货</w:t>
            </w:r>
            <w:r w:rsidR="000B6F79">
              <w:rPr>
                <w:rFonts w:ascii="Courier New" w:hAnsi="Courier New" w:cs="Courier New" w:hint="eastAsia"/>
                <w:color w:val="000000"/>
              </w:rPr>
              <w:t>人</w:t>
            </w:r>
            <w:r>
              <w:rPr>
                <w:rFonts w:ascii="Courier New" w:hAnsi="Courier New" w:cs="Courier New" w:hint="eastAsia"/>
                <w:color w:val="000000"/>
              </w:rPr>
              <w:t>地址</w:t>
            </w:r>
          </w:p>
        </w:tc>
      </w:tr>
      <w:tr w:rsidR="00F02D4C" w:rsidRPr="006B0D78" w:rsidTr="00481C3F">
        <w:trPr>
          <w:trHeight w:val="285"/>
        </w:trPr>
        <w:tc>
          <w:tcPr>
            <w:tcW w:w="1029" w:type="pct"/>
            <w:tcBorders>
              <w:top w:val="nil"/>
              <w:left w:val="single" w:sz="4" w:space="0" w:color="95B3D7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2D4C" w:rsidRPr="00F02D4C" w:rsidRDefault="00F02D4C" w:rsidP="00F02D4C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color w:val="000000"/>
              </w:rPr>
            </w:pPr>
            <w:r w:rsidRPr="00F02D4C">
              <w:rPr>
                <w:rFonts w:ascii="Courier New" w:hAnsi="Courier New" w:cs="Courier New"/>
                <w:color w:val="000000"/>
              </w:rPr>
              <w:t>SUBJECT</w:t>
            </w:r>
          </w:p>
        </w:tc>
        <w:tc>
          <w:tcPr>
            <w:tcW w:w="1186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2D4C" w:rsidRDefault="00C83757" w:rsidP="007E5AF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2D4C" w:rsidRPr="006B0D78" w:rsidRDefault="00F02D4C" w:rsidP="007E5AF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87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2D4C" w:rsidRPr="006B0D78" w:rsidRDefault="00F02D4C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2D4C" w:rsidRDefault="003639D5" w:rsidP="00593F3F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 w:hint="eastAsia"/>
                <w:color w:val="000000"/>
              </w:rPr>
              <w:t>订单标题</w:t>
            </w:r>
          </w:p>
        </w:tc>
      </w:tr>
      <w:tr w:rsidR="00F02D4C" w:rsidRPr="006B0D78" w:rsidTr="00481C3F">
        <w:trPr>
          <w:trHeight w:val="285"/>
        </w:trPr>
        <w:tc>
          <w:tcPr>
            <w:tcW w:w="1029" w:type="pct"/>
            <w:tcBorders>
              <w:top w:val="nil"/>
              <w:left w:val="single" w:sz="4" w:space="0" w:color="95B3D7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2D4C" w:rsidRPr="00F02D4C" w:rsidRDefault="00F02D4C" w:rsidP="00F02D4C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color w:val="000000"/>
              </w:rPr>
            </w:pPr>
            <w:r w:rsidRPr="00F02D4C">
              <w:rPr>
                <w:rFonts w:ascii="Courier New" w:hAnsi="Courier New" w:cs="Courier New"/>
                <w:color w:val="000000"/>
              </w:rPr>
              <w:t>PAYMENTS</w:t>
            </w:r>
          </w:p>
        </w:tc>
        <w:tc>
          <w:tcPr>
            <w:tcW w:w="1186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2D4C" w:rsidRDefault="00C83757" w:rsidP="007E5AF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List&lt;</w:t>
            </w:r>
            <w:r w:rsidR="004026B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PaymentDTO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2D4C" w:rsidRPr="006B0D78" w:rsidRDefault="00F02D4C" w:rsidP="007E5AF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87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2D4C" w:rsidRPr="006B0D78" w:rsidRDefault="00F02D4C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2D4C" w:rsidRDefault="003639D5" w:rsidP="00593F3F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 w:hint="eastAsia"/>
                <w:color w:val="000000"/>
              </w:rPr>
              <w:t>支付信息</w:t>
            </w:r>
          </w:p>
        </w:tc>
      </w:tr>
      <w:tr w:rsidR="00F02D4C" w:rsidRPr="006B0D78" w:rsidTr="00481C3F">
        <w:trPr>
          <w:trHeight w:val="285"/>
        </w:trPr>
        <w:tc>
          <w:tcPr>
            <w:tcW w:w="1029" w:type="pct"/>
            <w:tcBorders>
              <w:top w:val="nil"/>
              <w:left w:val="single" w:sz="4" w:space="0" w:color="95B3D7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2D4C" w:rsidRPr="00F02D4C" w:rsidRDefault="00F02D4C" w:rsidP="00F02D4C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color w:val="000000"/>
              </w:rPr>
            </w:pPr>
            <w:r w:rsidRPr="00F02D4C">
              <w:rPr>
                <w:rFonts w:ascii="Courier New" w:hAnsi="Courier New" w:cs="Courier New"/>
                <w:color w:val="000000"/>
              </w:rPr>
              <w:t>GOODS_INFOS</w:t>
            </w:r>
          </w:p>
        </w:tc>
        <w:tc>
          <w:tcPr>
            <w:tcW w:w="1186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2D4C" w:rsidRDefault="00C83757" w:rsidP="007E5AF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List&lt;</w:t>
            </w:r>
            <w:r w:rsidR="004026B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GoodsInfoDTO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2D4C" w:rsidRPr="006B0D78" w:rsidRDefault="00F02D4C" w:rsidP="007E5AF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87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2D4C" w:rsidRPr="006B0D78" w:rsidRDefault="00F02D4C" w:rsidP="00593F3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2D4C" w:rsidRDefault="003639D5" w:rsidP="00593F3F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 w:hint="eastAsia"/>
                <w:color w:val="000000"/>
              </w:rPr>
              <w:t>商品信息</w:t>
            </w:r>
          </w:p>
        </w:tc>
      </w:tr>
    </w:tbl>
    <w:p w:rsidR="00CC2A68" w:rsidRDefault="00CC2A68" w:rsidP="00CC2A68">
      <w:pPr>
        <w:pStyle w:val="affe"/>
      </w:pPr>
      <w:bookmarkStart w:id="135" w:name="_Toc366158426"/>
      <w:r w:rsidRPr="00CC2A68">
        <w:t>GoodsInfoDTO</w:t>
      </w:r>
      <w:r>
        <w:rPr>
          <w:rFonts w:hint="eastAsia"/>
        </w:rPr>
        <w:t>格式</w:t>
      </w:r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1847"/>
        <w:gridCol w:w="1847"/>
        <w:gridCol w:w="1847"/>
        <w:gridCol w:w="1847"/>
        <w:gridCol w:w="1848"/>
      </w:tblGrid>
      <w:tr w:rsidR="00CC2A68" w:rsidRPr="002277ED" w:rsidTr="00CC2A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</w:tcPr>
          <w:p w:rsidR="00CC2A68" w:rsidRPr="002277ED" w:rsidRDefault="002277ED" w:rsidP="002277E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FFFFFF"/>
                <w:sz w:val="18"/>
                <w:szCs w:val="18"/>
              </w:rPr>
            </w:pPr>
            <w:r w:rsidRPr="002277ED">
              <w:rPr>
                <w:rFonts w:ascii="微软雅黑" w:eastAsia="微软雅黑" w:hAnsi="微软雅黑" w:cs="宋体" w:hint="eastAsia"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1847" w:type="dxa"/>
          </w:tcPr>
          <w:p w:rsidR="00CC2A68" w:rsidRPr="002277ED" w:rsidRDefault="002277ED" w:rsidP="002277ED">
            <w:pPr>
              <w:widowControl/>
              <w:autoSpaceDE/>
              <w:autoSpaceDN/>
              <w:adjustRightIn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FFFFFF"/>
                <w:sz w:val="18"/>
                <w:szCs w:val="18"/>
              </w:rPr>
            </w:pPr>
            <w:r w:rsidRPr="002277ED">
              <w:rPr>
                <w:rFonts w:ascii="微软雅黑" w:eastAsia="微软雅黑" w:hAnsi="微软雅黑" w:cs="宋体" w:hint="eastAsia"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1847" w:type="dxa"/>
          </w:tcPr>
          <w:p w:rsidR="00CC2A68" w:rsidRPr="002277ED" w:rsidRDefault="002277ED" w:rsidP="002277ED">
            <w:pPr>
              <w:widowControl/>
              <w:autoSpaceDE/>
              <w:autoSpaceDN/>
              <w:adjustRightIn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FFFFFF"/>
                <w:sz w:val="18"/>
                <w:szCs w:val="18"/>
              </w:rPr>
            </w:pPr>
            <w:r w:rsidRPr="002277ED">
              <w:rPr>
                <w:rFonts w:ascii="微软雅黑" w:eastAsia="微软雅黑" w:hAnsi="微软雅黑" w:cs="宋体" w:hint="eastAsia"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1847" w:type="dxa"/>
          </w:tcPr>
          <w:p w:rsidR="00CC2A68" w:rsidRPr="002277ED" w:rsidRDefault="002277ED" w:rsidP="002277ED">
            <w:pPr>
              <w:widowControl/>
              <w:autoSpaceDE/>
              <w:autoSpaceDN/>
              <w:adjustRightIn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FFFFFF"/>
                <w:sz w:val="18"/>
                <w:szCs w:val="18"/>
              </w:rPr>
            </w:pPr>
            <w:r w:rsidRPr="002277ED">
              <w:rPr>
                <w:rFonts w:ascii="微软雅黑" w:eastAsia="微软雅黑" w:hAnsi="微软雅黑" w:cs="宋体" w:hint="eastAsia"/>
                <w:color w:val="FFFFFF"/>
                <w:sz w:val="18"/>
                <w:szCs w:val="18"/>
              </w:rPr>
              <w:t>实例值</w:t>
            </w:r>
          </w:p>
        </w:tc>
        <w:tc>
          <w:tcPr>
            <w:tcW w:w="1848" w:type="dxa"/>
          </w:tcPr>
          <w:p w:rsidR="00CC2A68" w:rsidRPr="002277ED" w:rsidRDefault="002277ED" w:rsidP="002277ED">
            <w:pPr>
              <w:widowControl/>
              <w:autoSpaceDE/>
              <w:autoSpaceDN/>
              <w:adjustRightIn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FFFFFF"/>
                <w:sz w:val="18"/>
                <w:szCs w:val="18"/>
              </w:rPr>
            </w:pPr>
            <w:r w:rsidRPr="002277ED">
              <w:rPr>
                <w:rFonts w:ascii="微软雅黑" w:eastAsia="微软雅黑" w:hAnsi="微软雅黑" w:cs="宋体" w:hint="eastAsia"/>
                <w:color w:val="FFFFFF"/>
                <w:sz w:val="18"/>
                <w:szCs w:val="18"/>
              </w:rPr>
              <w:t>描述</w:t>
            </w:r>
          </w:p>
        </w:tc>
      </w:tr>
      <w:tr w:rsidR="00CC2A68" w:rsidTr="00AC3F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Align w:val="center"/>
          </w:tcPr>
          <w:p w:rsidR="00CC2A68" w:rsidRPr="002277ED" w:rsidRDefault="002277ED" w:rsidP="002277ED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b w:val="0"/>
                <w:bCs w:val="0"/>
                <w:color w:val="000000"/>
              </w:rPr>
            </w:pPr>
            <w:r w:rsidRPr="002277ED">
              <w:rPr>
                <w:rFonts w:ascii="Courier New" w:hAnsi="Courier New" w:cs="Courier New"/>
                <w:b w:val="0"/>
                <w:bCs w:val="0"/>
                <w:color w:val="000000"/>
              </w:rPr>
              <w:t>GOODS_ID</w:t>
            </w:r>
          </w:p>
        </w:tc>
        <w:tc>
          <w:tcPr>
            <w:tcW w:w="1847" w:type="dxa"/>
          </w:tcPr>
          <w:p w:rsidR="00CC2A68" w:rsidRPr="006B255C" w:rsidRDefault="006B255C" w:rsidP="006B255C">
            <w:pPr>
              <w:widowControl/>
              <w:autoSpaceDE/>
              <w:autoSpaceDN/>
              <w:adjustRightIn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255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1847" w:type="dxa"/>
          </w:tcPr>
          <w:p w:rsidR="00CC2A68" w:rsidRDefault="00CC2A68" w:rsidP="00AC56E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:rsidR="00CC2A68" w:rsidRDefault="00CC2A68" w:rsidP="00AC56E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:rsidR="00CC2A68" w:rsidRPr="00FB7F3F" w:rsidRDefault="006B255C" w:rsidP="00AC3FB3">
            <w:pPr>
              <w:widowControl/>
              <w:autoSpaceDE/>
              <w:autoSpaceDN/>
              <w:adjustRightInd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FB7F3F">
              <w:rPr>
                <w:rFonts w:ascii="Courier New" w:hAnsi="Courier New" w:cs="Courier New" w:hint="eastAsia"/>
                <w:color w:val="000000"/>
              </w:rPr>
              <w:t>商品</w:t>
            </w:r>
            <w:r w:rsidRPr="00FB7F3F">
              <w:rPr>
                <w:rFonts w:ascii="Courier New" w:hAnsi="Courier New" w:cs="Courier New" w:hint="eastAsia"/>
                <w:color w:val="000000"/>
              </w:rPr>
              <w:t>ID</w:t>
            </w:r>
          </w:p>
        </w:tc>
      </w:tr>
      <w:tr w:rsidR="00CC2A68" w:rsidTr="00AC3F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Align w:val="center"/>
          </w:tcPr>
          <w:p w:rsidR="00CC2A68" w:rsidRPr="002277ED" w:rsidRDefault="002277ED" w:rsidP="002277ED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b w:val="0"/>
                <w:bCs w:val="0"/>
                <w:color w:val="000000"/>
              </w:rPr>
            </w:pPr>
            <w:r w:rsidRPr="002277ED">
              <w:rPr>
                <w:rFonts w:ascii="Courier New" w:hAnsi="Courier New" w:cs="Courier New"/>
                <w:b w:val="0"/>
                <w:bCs w:val="0"/>
                <w:color w:val="000000"/>
              </w:rPr>
              <w:t>GOODS_NAME</w:t>
            </w:r>
          </w:p>
        </w:tc>
        <w:tc>
          <w:tcPr>
            <w:tcW w:w="1847" w:type="dxa"/>
          </w:tcPr>
          <w:p w:rsidR="00CC2A68" w:rsidRPr="006B255C" w:rsidRDefault="006B255C" w:rsidP="006B255C">
            <w:pPr>
              <w:widowControl/>
              <w:autoSpaceDE/>
              <w:autoSpaceDN/>
              <w:adjustRightInd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255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847" w:type="dxa"/>
          </w:tcPr>
          <w:p w:rsidR="00CC2A68" w:rsidRDefault="00CC2A68" w:rsidP="00AC56E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:rsidR="00CC2A68" w:rsidRDefault="00CC2A68" w:rsidP="00AC56E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:rsidR="00CC2A68" w:rsidRPr="00FB7F3F" w:rsidRDefault="006B255C" w:rsidP="00AC3FB3">
            <w:pPr>
              <w:widowControl/>
              <w:autoSpaceDE/>
              <w:autoSpaceDN/>
              <w:adjustRightInd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FB7F3F">
              <w:rPr>
                <w:rFonts w:ascii="Courier New" w:hAnsi="Courier New" w:cs="Courier New" w:hint="eastAsia"/>
                <w:color w:val="000000"/>
              </w:rPr>
              <w:t>商品名称</w:t>
            </w:r>
          </w:p>
        </w:tc>
      </w:tr>
      <w:tr w:rsidR="00CC2A68" w:rsidTr="00AC3F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Align w:val="center"/>
          </w:tcPr>
          <w:p w:rsidR="00CC2A68" w:rsidRPr="002277ED" w:rsidRDefault="002277ED" w:rsidP="002277ED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b w:val="0"/>
                <w:bCs w:val="0"/>
                <w:color w:val="000000"/>
              </w:rPr>
            </w:pPr>
            <w:r w:rsidRPr="002277ED">
              <w:rPr>
                <w:rFonts w:ascii="Courier New" w:hAnsi="Courier New" w:cs="Courier New"/>
                <w:b w:val="0"/>
                <w:bCs w:val="0"/>
                <w:color w:val="000000"/>
              </w:rPr>
              <w:t>GOODS_IMAGE</w:t>
            </w:r>
          </w:p>
        </w:tc>
        <w:tc>
          <w:tcPr>
            <w:tcW w:w="1847" w:type="dxa"/>
          </w:tcPr>
          <w:p w:rsidR="00CC2A68" w:rsidRPr="006B255C" w:rsidRDefault="006B255C" w:rsidP="006B255C">
            <w:pPr>
              <w:widowControl/>
              <w:autoSpaceDE/>
              <w:autoSpaceDN/>
              <w:adjustRightIn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255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847" w:type="dxa"/>
          </w:tcPr>
          <w:p w:rsidR="00CC2A68" w:rsidRDefault="00CC2A68" w:rsidP="00AC56E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:rsidR="00CC2A68" w:rsidRDefault="00CC2A68" w:rsidP="00AC56E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:rsidR="00CC2A68" w:rsidRPr="00FB7F3F" w:rsidRDefault="006B255C" w:rsidP="00AC3FB3">
            <w:pPr>
              <w:widowControl/>
              <w:autoSpaceDE/>
              <w:autoSpaceDN/>
              <w:adjustRightInd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FB7F3F">
              <w:rPr>
                <w:rFonts w:ascii="Courier New" w:hAnsi="Courier New" w:cs="Courier New" w:hint="eastAsia"/>
                <w:color w:val="000000"/>
              </w:rPr>
              <w:t>图片</w:t>
            </w:r>
            <w:r w:rsidRPr="00FB7F3F">
              <w:rPr>
                <w:rFonts w:ascii="Courier New" w:hAnsi="Courier New" w:cs="Courier New" w:hint="eastAsia"/>
                <w:color w:val="000000"/>
              </w:rPr>
              <w:t>N4</w:t>
            </w:r>
          </w:p>
        </w:tc>
      </w:tr>
      <w:tr w:rsidR="00CC2A68" w:rsidTr="00AC3F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Align w:val="center"/>
          </w:tcPr>
          <w:p w:rsidR="00CC2A68" w:rsidRPr="002277ED" w:rsidRDefault="002277ED" w:rsidP="002277ED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b w:val="0"/>
                <w:bCs w:val="0"/>
                <w:color w:val="000000"/>
              </w:rPr>
            </w:pPr>
            <w:r w:rsidRPr="002277ED">
              <w:rPr>
                <w:rFonts w:ascii="Courier New" w:hAnsi="Courier New" w:cs="Courier New"/>
                <w:b w:val="0"/>
                <w:bCs w:val="0"/>
                <w:color w:val="000000"/>
              </w:rPr>
              <w:t>PRICE</w:t>
            </w:r>
          </w:p>
        </w:tc>
        <w:tc>
          <w:tcPr>
            <w:tcW w:w="1847" w:type="dxa"/>
          </w:tcPr>
          <w:p w:rsidR="00CC2A68" w:rsidRPr="006B255C" w:rsidRDefault="006B255C" w:rsidP="006B255C">
            <w:pPr>
              <w:widowControl/>
              <w:autoSpaceDE/>
              <w:autoSpaceDN/>
              <w:adjustRightInd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255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BigDecimal</w:t>
            </w:r>
          </w:p>
        </w:tc>
        <w:tc>
          <w:tcPr>
            <w:tcW w:w="1847" w:type="dxa"/>
          </w:tcPr>
          <w:p w:rsidR="00CC2A68" w:rsidRDefault="00CC2A68" w:rsidP="00AC56E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:rsidR="00CC2A68" w:rsidRDefault="00CC2A68" w:rsidP="00AC56E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:rsidR="00CC2A68" w:rsidRPr="00FB7F3F" w:rsidRDefault="006B255C" w:rsidP="00AC3FB3">
            <w:pPr>
              <w:widowControl/>
              <w:autoSpaceDE/>
              <w:autoSpaceDN/>
              <w:adjustRightInd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FB7F3F">
              <w:rPr>
                <w:rFonts w:ascii="Courier New" w:hAnsi="Courier New" w:cs="Courier New" w:hint="eastAsia"/>
                <w:color w:val="000000"/>
              </w:rPr>
              <w:t>单价</w:t>
            </w:r>
          </w:p>
        </w:tc>
      </w:tr>
      <w:tr w:rsidR="002277ED" w:rsidTr="00AC3F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Align w:val="center"/>
          </w:tcPr>
          <w:p w:rsidR="002277ED" w:rsidRPr="002277ED" w:rsidRDefault="002277ED" w:rsidP="002277ED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b w:val="0"/>
                <w:bCs w:val="0"/>
                <w:color w:val="000000"/>
              </w:rPr>
            </w:pPr>
            <w:r w:rsidRPr="002277ED">
              <w:rPr>
                <w:rFonts w:ascii="Courier New" w:hAnsi="Courier New" w:cs="Courier New"/>
                <w:b w:val="0"/>
                <w:bCs w:val="0"/>
                <w:color w:val="000000"/>
              </w:rPr>
              <w:t>COUNT</w:t>
            </w:r>
          </w:p>
        </w:tc>
        <w:tc>
          <w:tcPr>
            <w:tcW w:w="1847" w:type="dxa"/>
          </w:tcPr>
          <w:p w:rsidR="002277ED" w:rsidRPr="006B255C" w:rsidRDefault="006B255C" w:rsidP="006B255C">
            <w:pPr>
              <w:widowControl/>
              <w:autoSpaceDE/>
              <w:autoSpaceDN/>
              <w:adjustRightIn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255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1847" w:type="dxa"/>
          </w:tcPr>
          <w:p w:rsidR="002277ED" w:rsidRDefault="002277ED" w:rsidP="00AC56E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:rsidR="002277ED" w:rsidRDefault="002277ED" w:rsidP="00AC56E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:rsidR="002277ED" w:rsidRPr="00FB7F3F" w:rsidRDefault="006B255C" w:rsidP="00AC3FB3">
            <w:pPr>
              <w:widowControl/>
              <w:autoSpaceDE/>
              <w:autoSpaceDN/>
              <w:adjustRightInd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FB7F3F">
              <w:rPr>
                <w:rFonts w:ascii="Courier New" w:hAnsi="Courier New" w:cs="Courier New" w:hint="eastAsia"/>
                <w:color w:val="000000"/>
              </w:rPr>
              <w:t>数量</w:t>
            </w:r>
          </w:p>
        </w:tc>
      </w:tr>
      <w:tr w:rsidR="002277ED" w:rsidTr="00AC3F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Align w:val="center"/>
          </w:tcPr>
          <w:p w:rsidR="002277ED" w:rsidRPr="002277ED" w:rsidRDefault="002277ED" w:rsidP="002277ED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b w:val="0"/>
                <w:bCs w:val="0"/>
                <w:color w:val="000000"/>
              </w:rPr>
            </w:pPr>
            <w:r w:rsidRPr="002277ED">
              <w:rPr>
                <w:rFonts w:ascii="Courier New" w:hAnsi="Courier New" w:cs="Courier New"/>
                <w:b w:val="0"/>
                <w:bCs w:val="0"/>
                <w:color w:val="000000"/>
              </w:rPr>
              <w:lastRenderedPageBreak/>
              <w:t>TOTAL_AMOUNT</w:t>
            </w:r>
          </w:p>
        </w:tc>
        <w:tc>
          <w:tcPr>
            <w:tcW w:w="1847" w:type="dxa"/>
          </w:tcPr>
          <w:p w:rsidR="002277ED" w:rsidRPr="006B255C" w:rsidRDefault="006B255C" w:rsidP="006B255C">
            <w:pPr>
              <w:widowControl/>
              <w:autoSpaceDE/>
              <w:autoSpaceDN/>
              <w:adjustRightInd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255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BigDecimal</w:t>
            </w:r>
          </w:p>
        </w:tc>
        <w:tc>
          <w:tcPr>
            <w:tcW w:w="1847" w:type="dxa"/>
          </w:tcPr>
          <w:p w:rsidR="002277ED" w:rsidRDefault="002277ED" w:rsidP="00AC56E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:rsidR="002277ED" w:rsidRDefault="002277ED" w:rsidP="00AC56E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:rsidR="002277ED" w:rsidRPr="00FB7F3F" w:rsidRDefault="006B255C" w:rsidP="00AC3FB3">
            <w:pPr>
              <w:widowControl/>
              <w:autoSpaceDE/>
              <w:autoSpaceDN/>
              <w:adjustRightInd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FB7F3F">
              <w:rPr>
                <w:rFonts w:ascii="Courier New" w:hAnsi="Courier New" w:cs="Courier New" w:hint="eastAsia"/>
                <w:color w:val="000000"/>
              </w:rPr>
              <w:t>总价</w:t>
            </w:r>
          </w:p>
        </w:tc>
      </w:tr>
    </w:tbl>
    <w:p w:rsidR="00AC56E2" w:rsidRPr="00CC2A68" w:rsidRDefault="00CC2A68" w:rsidP="00CC2A68">
      <w:pPr>
        <w:pStyle w:val="affe"/>
        <w:rPr>
          <w:rStyle w:val="affd"/>
        </w:rPr>
      </w:pPr>
      <w:r w:rsidRPr="00CC2A68">
        <w:rPr>
          <w:rStyle w:val="affd"/>
        </w:rPr>
        <w:t>PaymentDTO</w:t>
      </w:r>
      <w:r w:rsidRPr="00CC2A68">
        <w:rPr>
          <w:rStyle w:val="affd"/>
          <w:rFonts w:hint="eastAsia"/>
        </w:rPr>
        <w:t>格式</w:t>
      </w:r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1847"/>
        <w:gridCol w:w="1847"/>
        <w:gridCol w:w="1847"/>
        <w:gridCol w:w="1847"/>
        <w:gridCol w:w="1848"/>
      </w:tblGrid>
      <w:tr w:rsidR="002277ED" w:rsidRPr="002277ED" w:rsidTr="00771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</w:tcPr>
          <w:p w:rsidR="002277ED" w:rsidRPr="002277ED" w:rsidRDefault="002277ED" w:rsidP="002277E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FFFFFF"/>
                <w:sz w:val="18"/>
                <w:szCs w:val="18"/>
              </w:rPr>
            </w:pPr>
            <w:r w:rsidRPr="002277ED">
              <w:rPr>
                <w:rFonts w:ascii="微软雅黑" w:eastAsia="微软雅黑" w:hAnsi="微软雅黑" w:cs="宋体" w:hint="eastAsia"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1847" w:type="dxa"/>
          </w:tcPr>
          <w:p w:rsidR="002277ED" w:rsidRPr="002277ED" w:rsidRDefault="002277ED" w:rsidP="002277ED">
            <w:pPr>
              <w:widowControl/>
              <w:autoSpaceDE/>
              <w:autoSpaceDN/>
              <w:adjustRightIn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FFFFFF"/>
                <w:sz w:val="18"/>
                <w:szCs w:val="18"/>
              </w:rPr>
            </w:pPr>
            <w:r w:rsidRPr="002277ED">
              <w:rPr>
                <w:rFonts w:ascii="微软雅黑" w:eastAsia="微软雅黑" w:hAnsi="微软雅黑" w:cs="宋体" w:hint="eastAsia"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1847" w:type="dxa"/>
          </w:tcPr>
          <w:p w:rsidR="002277ED" w:rsidRPr="002277ED" w:rsidRDefault="002277ED" w:rsidP="002277ED">
            <w:pPr>
              <w:widowControl/>
              <w:autoSpaceDE/>
              <w:autoSpaceDN/>
              <w:adjustRightIn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FFFFFF"/>
                <w:sz w:val="18"/>
                <w:szCs w:val="18"/>
              </w:rPr>
            </w:pPr>
            <w:r w:rsidRPr="002277ED">
              <w:rPr>
                <w:rFonts w:ascii="微软雅黑" w:eastAsia="微软雅黑" w:hAnsi="微软雅黑" w:cs="宋体" w:hint="eastAsia"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1847" w:type="dxa"/>
          </w:tcPr>
          <w:p w:rsidR="002277ED" w:rsidRPr="002277ED" w:rsidRDefault="002277ED" w:rsidP="002277ED">
            <w:pPr>
              <w:widowControl/>
              <w:autoSpaceDE/>
              <w:autoSpaceDN/>
              <w:adjustRightIn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FFFFFF"/>
                <w:sz w:val="18"/>
                <w:szCs w:val="18"/>
              </w:rPr>
            </w:pPr>
            <w:r w:rsidRPr="002277ED">
              <w:rPr>
                <w:rFonts w:ascii="微软雅黑" w:eastAsia="微软雅黑" w:hAnsi="微软雅黑" w:cs="宋体" w:hint="eastAsia"/>
                <w:color w:val="FFFFFF"/>
                <w:sz w:val="18"/>
                <w:szCs w:val="18"/>
              </w:rPr>
              <w:t>实例值</w:t>
            </w:r>
          </w:p>
        </w:tc>
        <w:tc>
          <w:tcPr>
            <w:tcW w:w="1848" w:type="dxa"/>
          </w:tcPr>
          <w:p w:rsidR="002277ED" w:rsidRPr="002277ED" w:rsidRDefault="002277ED" w:rsidP="002277ED">
            <w:pPr>
              <w:widowControl/>
              <w:autoSpaceDE/>
              <w:autoSpaceDN/>
              <w:adjustRightIn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FFFFFF"/>
                <w:sz w:val="18"/>
                <w:szCs w:val="18"/>
              </w:rPr>
            </w:pPr>
            <w:r w:rsidRPr="002277ED">
              <w:rPr>
                <w:rFonts w:ascii="微软雅黑" w:eastAsia="微软雅黑" w:hAnsi="微软雅黑" w:cs="宋体" w:hint="eastAsia"/>
                <w:color w:val="FFFFFF"/>
                <w:sz w:val="18"/>
                <w:szCs w:val="18"/>
              </w:rPr>
              <w:t>描述</w:t>
            </w:r>
          </w:p>
        </w:tc>
      </w:tr>
      <w:tr w:rsidR="00CC2A68" w:rsidTr="006F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Align w:val="center"/>
          </w:tcPr>
          <w:p w:rsidR="00CC2A68" w:rsidRPr="006F4852" w:rsidRDefault="006F4852" w:rsidP="006F4852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b w:val="0"/>
                <w:bCs w:val="0"/>
                <w:color w:val="000000"/>
              </w:rPr>
            </w:pPr>
            <w:r w:rsidRPr="006F4852">
              <w:rPr>
                <w:rFonts w:ascii="Courier New" w:hAnsi="Courier New" w:cs="Courier New"/>
                <w:b w:val="0"/>
                <w:bCs w:val="0"/>
                <w:color w:val="000000"/>
              </w:rPr>
              <w:t>AMOUNT</w:t>
            </w:r>
          </w:p>
        </w:tc>
        <w:tc>
          <w:tcPr>
            <w:tcW w:w="1847" w:type="dxa"/>
          </w:tcPr>
          <w:p w:rsidR="00CC2A68" w:rsidRPr="006F4852" w:rsidRDefault="006F4852" w:rsidP="006F4852">
            <w:pPr>
              <w:widowControl/>
              <w:autoSpaceDE/>
              <w:autoSpaceDN/>
              <w:adjustRightIn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F485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1847" w:type="dxa"/>
          </w:tcPr>
          <w:p w:rsidR="00CC2A68" w:rsidRDefault="00CC2A68" w:rsidP="00AC56E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:rsidR="00CC2A68" w:rsidRDefault="00CC2A68" w:rsidP="00AC56E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:rsidR="00CC2A68" w:rsidRPr="006F4852" w:rsidRDefault="006F4852" w:rsidP="006F4852">
            <w:pPr>
              <w:widowControl/>
              <w:autoSpaceDE/>
              <w:autoSpaceDN/>
              <w:adjustRightInd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6F4852">
              <w:rPr>
                <w:rFonts w:ascii="Courier New" w:hAnsi="Courier New" w:cs="Courier New" w:hint="eastAsia"/>
                <w:color w:val="000000"/>
              </w:rPr>
              <w:t>支付金额</w:t>
            </w:r>
            <w:r w:rsidR="002B769D">
              <w:rPr>
                <w:rFonts w:ascii="Courier New" w:hAnsi="Courier New" w:cs="Courier New" w:hint="eastAsia"/>
                <w:color w:val="000000"/>
              </w:rPr>
              <w:t>(</w:t>
            </w:r>
            <w:r w:rsidR="002B769D">
              <w:rPr>
                <w:rFonts w:ascii="Courier New" w:hAnsi="Courier New" w:cs="Courier New" w:hint="eastAsia"/>
                <w:color w:val="000000"/>
              </w:rPr>
              <w:t>分</w:t>
            </w:r>
            <w:r w:rsidR="002B769D">
              <w:rPr>
                <w:rFonts w:ascii="Courier New" w:hAnsi="Courier New" w:cs="Courier New" w:hint="eastAsia"/>
                <w:color w:val="000000"/>
              </w:rPr>
              <w:t>)</w:t>
            </w:r>
          </w:p>
        </w:tc>
      </w:tr>
      <w:tr w:rsidR="00CC2A68" w:rsidTr="006F4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Align w:val="center"/>
          </w:tcPr>
          <w:p w:rsidR="00CC2A68" w:rsidRPr="006F4852" w:rsidRDefault="006F4852" w:rsidP="006F4852">
            <w:pPr>
              <w:widowControl/>
              <w:autoSpaceDE/>
              <w:autoSpaceDN/>
              <w:adjustRightInd/>
              <w:jc w:val="both"/>
              <w:rPr>
                <w:rFonts w:ascii="Courier New" w:hAnsi="Courier New" w:cs="Courier New"/>
                <w:b w:val="0"/>
                <w:bCs w:val="0"/>
                <w:color w:val="000000"/>
              </w:rPr>
            </w:pPr>
            <w:r w:rsidRPr="006F4852">
              <w:rPr>
                <w:rFonts w:ascii="Courier New" w:hAnsi="Courier New" w:cs="Courier New"/>
                <w:b w:val="0"/>
                <w:bCs w:val="0"/>
                <w:color w:val="000000"/>
              </w:rPr>
              <w:t>CURRENCY</w:t>
            </w:r>
          </w:p>
        </w:tc>
        <w:tc>
          <w:tcPr>
            <w:tcW w:w="1847" w:type="dxa"/>
          </w:tcPr>
          <w:p w:rsidR="00CC2A68" w:rsidRPr="006F4852" w:rsidRDefault="006F4852" w:rsidP="006F4852">
            <w:pPr>
              <w:widowControl/>
              <w:autoSpaceDE/>
              <w:autoSpaceDN/>
              <w:adjustRightInd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F485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847" w:type="dxa"/>
          </w:tcPr>
          <w:p w:rsidR="00CC2A68" w:rsidRDefault="00CC2A68" w:rsidP="00AC56E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:rsidR="00CC2A68" w:rsidRDefault="00CC2A68" w:rsidP="00AC56E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8" w:type="dxa"/>
            <w:vAlign w:val="center"/>
          </w:tcPr>
          <w:p w:rsidR="00CC2A68" w:rsidRPr="006F4852" w:rsidRDefault="006F4852" w:rsidP="006F4852">
            <w:pPr>
              <w:widowControl/>
              <w:autoSpaceDE/>
              <w:autoSpaceDN/>
              <w:adjustRightInd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</w:rPr>
            </w:pPr>
            <w:r w:rsidRPr="006F4852">
              <w:rPr>
                <w:rFonts w:ascii="Courier New" w:hAnsi="Courier New" w:cs="Courier New" w:hint="eastAsia"/>
                <w:color w:val="000000"/>
              </w:rPr>
              <w:t>支付方式</w:t>
            </w:r>
          </w:p>
        </w:tc>
      </w:tr>
    </w:tbl>
    <w:p w:rsidR="00AC56E2" w:rsidRPr="00AC56E2" w:rsidRDefault="00AC56E2" w:rsidP="00AC56E2">
      <w:pPr>
        <w:pStyle w:val="a5"/>
        <w:ind w:firstLineChars="0" w:firstLine="0"/>
      </w:pPr>
    </w:p>
    <w:p w:rsidR="00D5502D" w:rsidRPr="0020473A" w:rsidRDefault="00371C68" w:rsidP="00D5502D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我的订单详情接口</w:t>
      </w:r>
      <w:bookmarkEnd w:id="135"/>
    </w:p>
    <w:p w:rsidR="00D5502D" w:rsidRPr="0020473A" w:rsidRDefault="00D5502D" w:rsidP="00D5502D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136" w:name="_Toc364254027"/>
      <w:bookmarkStart w:id="137" w:name="_Toc366158331"/>
      <w:bookmarkStart w:id="138" w:name="_Toc366158427"/>
      <w:bookmarkEnd w:id="136"/>
      <w:bookmarkEnd w:id="137"/>
      <w:bookmarkEnd w:id="138"/>
    </w:p>
    <w:p w:rsidR="00D5502D" w:rsidRPr="0020473A" w:rsidRDefault="00D5502D" w:rsidP="00D5502D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139" w:name="_Toc364254028"/>
      <w:bookmarkStart w:id="140" w:name="_Toc366158332"/>
      <w:bookmarkStart w:id="141" w:name="_Toc366158428"/>
      <w:bookmarkEnd w:id="139"/>
      <w:bookmarkEnd w:id="140"/>
      <w:bookmarkEnd w:id="141"/>
    </w:p>
    <w:p w:rsidR="00D5502D" w:rsidRPr="0020473A" w:rsidRDefault="00D5502D" w:rsidP="00D5502D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142" w:name="_Toc364254029"/>
      <w:bookmarkStart w:id="143" w:name="_Toc366158333"/>
      <w:bookmarkStart w:id="144" w:name="_Toc366158429"/>
      <w:bookmarkEnd w:id="142"/>
      <w:bookmarkEnd w:id="143"/>
      <w:bookmarkEnd w:id="144"/>
    </w:p>
    <w:p w:rsidR="00D5502D" w:rsidRPr="0020473A" w:rsidRDefault="00D5502D" w:rsidP="00D5502D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D5502D" w:rsidRDefault="00371C68" w:rsidP="00D5502D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 w:hint="eastAsia"/>
          <w:b/>
          <w:color w:val="000000"/>
        </w:rPr>
        <w:t>api_name:</w:t>
      </w:r>
      <w:r w:rsidRPr="00040CDB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="00BF2746" w:rsidRPr="0035270B">
        <w:rPr>
          <w:rFonts w:ascii="微软雅黑" w:eastAsia="微软雅黑" w:hAnsi="微软雅黑" w:hint="eastAsia"/>
          <w:b/>
          <w:bCs/>
          <w:sz w:val="24"/>
          <w:szCs w:val="24"/>
        </w:rPr>
        <w:t>orderDetail</w:t>
      </w:r>
    </w:p>
    <w:p w:rsidR="00D5502D" w:rsidRPr="0020473A" w:rsidRDefault="00D5502D" w:rsidP="00D5502D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448"/>
        <w:gridCol w:w="1021"/>
        <w:gridCol w:w="1017"/>
        <w:gridCol w:w="1596"/>
        <w:gridCol w:w="872"/>
        <w:gridCol w:w="4213"/>
      </w:tblGrid>
      <w:tr w:rsidR="00D5502D" w:rsidRPr="005F1547" w:rsidTr="00F96250">
        <w:trPr>
          <w:trHeight w:val="285"/>
        </w:trPr>
        <w:tc>
          <w:tcPr>
            <w:tcW w:w="71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5502D" w:rsidRPr="005F1547" w:rsidRDefault="00D5502D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0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5502D" w:rsidRPr="005F1547" w:rsidRDefault="00D5502D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5502D" w:rsidRPr="005F1547" w:rsidRDefault="00D5502D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78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5502D" w:rsidRPr="005F1547" w:rsidRDefault="00D5502D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5502D" w:rsidRPr="005F1547" w:rsidRDefault="00D5502D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5502D" w:rsidRPr="005F1547" w:rsidRDefault="00D5502D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D5502D" w:rsidRPr="005F1547" w:rsidTr="005C6D1F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5502D" w:rsidRPr="002D1FE4" w:rsidRDefault="002D1FE4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</w:rPr>
              <w:t>U_ID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5502D" w:rsidRPr="005F1547" w:rsidRDefault="00D5502D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5502D" w:rsidRPr="005F1547" w:rsidRDefault="005C6D1F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85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5502D" w:rsidRPr="00490448" w:rsidRDefault="00D5502D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5502D" w:rsidRPr="005F1547" w:rsidRDefault="00D5502D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5502D" w:rsidRDefault="002D1FE4" w:rsidP="002D1FE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用户ID</w:t>
            </w:r>
          </w:p>
        </w:tc>
      </w:tr>
      <w:tr w:rsidR="005C6D1F" w:rsidRPr="005F1547" w:rsidTr="00F96250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C6D1F" w:rsidRDefault="005C6D1F" w:rsidP="00F96250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ORDER_ID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C6D1F" w:rsidRDefault="005C6D1F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C6D1F" w:rsidRDefault="005C6D1F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C6D1F" w:rsidRPr="00490448" w:rsidRDefault="005C6D1F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C6D1F" w:rsidRPr="005F1547" w:rsidRDefault="005C6D1F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C6D1F" w:rsidRDefault="005C6D1F" w:rsidP="002D1FE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订单ID</w:t>
            </w:r>
          </w:p>
        </w:tc>
      </w:tr>
    </w:tbl>
    <w:p w:rsidR="00D5502D" w:rsidRPr="0020473A" w:rsidRDefault="00D5502D" w:rsidP="00D5502D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602"/>
        <w:gridCol w:w="1383"/>
        <w:gridCol w:w="960"/>
        <w:gridCol w:w="777"/>
        <w:gridCol w:w="5445"/>
      </w:tblGrid>
      <w:tr w:rsidR="00D5502D" w:rsidRPr="006B0D78" w:rsidTr="00F96250">
        <w:trPr>
          <w:trHeight w:val="285"/>
        </w:trPr>
        <w:tc>
          <w:tcPr>
            <w:tcW w:w="78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5502D" w:rsidRPr="006B0D78" w:rsidRDefault="00D5502D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5502D" w:rsidRPr="006B0D78" w:rsidRDefault="00D5502D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5502D" w:rsidRPr="006B0D78" w:rsidRDefault="00D5502D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8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5502D" w:rsidRPr="006B0D78" w:rsidRDefault="00D5502D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67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5502D" w:rsidRPr="006B0D78" w:rsidRDefault="00D5502D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D5502D" w:rsidRPr="006B0D78" w:rsidTr="00F9625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D5502D" w:rsidRPr="006B0D78" w:rsidRDefault="002D1FE4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</w:rPr>
              <w:t>ORDER_ID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D5502D" w:rsidRPr="006B0D78" w:rsidRDefault="00D5502D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D5502D" w:rsidRPr="006B0D78" w:rsidRDefault="00D5502D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D5502D" w:rsidRPr="006B0D78" w:rsidRDefault="00D5502D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D5502D" w:rsidRPr="006B0D78" w:rsidRDefault="00D5502D" w:rsidP="00D5502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</w:tr>
    </w:tbl>
    <w:p w:rsidR="00D5502D" w:rsidRPr="0020473A" w:rsidRDefault="00D5502D" w:rsidP="00D5502D">
      <w:pPr>
        <w:pStyle w:val="3"/>
        <w:rPr>
          <w:rFonts w:ascii="微软雅黑" w:eastAsia="微软雅黑" w:hAnsi="微软雅黑"/>
        </w:rPr>
      </w:pPr>
      <w:bookmarkStart w:id="145" w:name="_Toc366158430"/>
      <w:r>
        <w:rPr>
          <w:rFonts w:ascii="微软雅黑" w:eastAsia="微软雅黑" w:hAnsi="微软雅黑" w:hint="eastAsia"/>
        </w:rPr>
        <w:t>商城币</w:t>
      </w:r>
      <w:r>
        <w:rPr>
          <w:rFonts w:ascii="微软雅黑" w:eastAsia="微软雅黑" w:hAnsi="微软雅黑"/>
        </w:rPr>
        <w:t>余额</w:t>
      </w:r>
      <w:r w:rsidRPr="0020473A">
        <w:rPr>
          <w:rFonts w:ascii="微软雅黑" w:eastAsia="微软雅黑" w:hAnsi="微软雅黑" w:hint="eastAsia"/>
        </w:rPr>
        <w:t>接口</w:t>
      </w:r>
      <w:bookmarkEnd w:id="145"/>
    </w:p>
    <w:p w:rsidR="00D5502D" w:rsidRPr="0020473A" w:rsidRDefault="00D5502D" w:rsidP="00D5502D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146" w:name="_Toc364254031"/>
      <w:bookmarkStart w:id="147" w:name="_Toc366158335"/>
      <w:bookmarkStart w:id="148" w:name="_Toc366158431"/>
      <w:bookmarkEnd w:id="146"/>
      <w:bookmarkEnd w:id="147"/>
      <w:bookmarkEnd w:id="148"/>
    </w:p>
    <w:p w:rsidR="00D5502D" w:rsidRPr="0020473A" w:rsidRDefault="00D5502D" w:rsidP="00D5502D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149" w:name="_Toc364254032"/>
      <w:bookmarkStart w:id="150" w:name="_Toc366158336"/>
      <w:bookmarkStart w:id="151" w:name="_Toc366158432"/>
      <w:bookmarkEnd w:id="149"/>
      <w:bookmarkEnd w:id="150"/>
      <w:bookmarkEnd w:id="151"/>
    </w:p>
    <w:p w:rsidR="00D5502D" w:rsidRPr="0020473A" w:rsidRDefault="00D5502D" w:rsidP="00D5502D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152" w:name="_Toc364254033"/>
      <w:bookmarkStart w:id="153" w:name="_Toc366158337"/>
      <w:bookmarkStart w:id="154" w:name="_Toc366158433"/>
      <w:bookmarkEnd w:id="152"/>
      <w:bookmarkEnd w:id="153"/>
      <w:bookmarkEnd w:id="154"/>
    </w:p>
    <w:p w:rsidR="00D5502D" w:rsidRPr="0020473A" w:rsidRDefault="00D5502D" w:rsidP="00D5502D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D5502D" w:rsidRDefault="006E6A39" w:rsidP="00D5502D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/>
          <w:b/>
          <w:color w:val="000000"/>
        </w:rPr>
        <w:t>user</w:t>
      </w:r>
      <w:r w:rsidR="00D5502D">
        <w:rPr>
          <w:rFonts w:ascii="微软雅黑" w:eastAsia="微软雅黑" w:hAnsi="微软雅黑" w:cs="宋体"/>
          <w:b/>
          <w:color w:val="000000"/>
        </w:rPr>
        <w:t>/</w:t>
      </w:r>
      <w:r w:rsidR="00382D2A">
        <w:rPr>
          <w:rFonts w:ascii="微软雅黑" w:eastAsia="微软雅黑" w:hAnsi="微软雅黑" w:cs="宋体"/>
          <w:b/>
          <w:color w:val="000000"/>
        </w:rPr>
        <w:t>info/coin</w:t>
      </w:r>
    </w:p>
    <w:p w:rsidR="00D5502D" w:rsidRPr="0020473A" w:rsidRDefault="00D5502D" w:rsidP="00D5502D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448"/>
        <w:gridCol w:w="1021"/>
        <w:gridCol w:w="1017"/>
        <w:gridCol w:w="1596"/>
        <w:gridCol w:w="872"/>
        <w:gridCol w:w="4213"/>
      </w:tblGrid>
      <w:tr w:rsidR="00D5502D" w:rsidRPr="005F1547" w:rsidTr="00F96250">
        <w:trPr>
          <w:trHeight w:val="285"/>
        </w:trPr>
        <w:tc>
          <w:tcPr>
            <w:tcW w:w="71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5502D" w:rsidRPr="005F1547" w:rsidRDefault="00D5502D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0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5502D" w:rsidRPr="005F1547" w:rsidRDefault="00D5502D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5502D" w:rsidRPr="005F1547" w:rsidRDefault="00D5502D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78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5502D" w:rsidRPr="005F1547" w:rsidRDefault="00D5502D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5502D" w:rsidRPr="005F1547" w:rsidRDefault="00D5502D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5502D" w:rsidRPr="005F1547" w:rsidRDefault="00D5502D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D5502D" w:rsidRPr="005F1547" w:rsidTr="00F96250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5502D" w:rsidRDefault="00D5502D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terminal_id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5502D" w:rsidRPr="005F1547" w:rsidRDefault="00D5502D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5502D" w:rsidRPr="005F1547" w:rsidRDefault="00D5502D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5502D" w:rsidRPr="00490448" w:rsidRDefault="00D5502D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13851507401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5502D" w:rsidRPr="005F1547" w:rsidRDefault="00D5502D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5502D" w:rsidRDefault="00D5502D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待查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用户手机号码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。</w:t>
            </w:r>
          </w:p>
        </w:tc>
      </w:tr>
    </w:tbl>
    <w:p w:rsidR="00D5502D" w:rsidRPr="0020473A" w:rsidRDefault="00D5502D" w:rsidP="00D5502D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lastRenderedPageBreak/>
        <w:t>回应参数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602"/>
        <w:gridCol w:w="1383"/>
        <w:gridCol w:w="960"/>
        <w:gridCol w:w="777"/>
        <w:gridCol w:w="5445"/>
      </w:tblGrid>
      <w:tr w:rsidR="00D5502D" w:rsidRPr="006B0D78" w:rsidTr="00F96250">
        <w:trPr>
          <w:trHeight w:val="285"/>
        </w:trPr>
        <w:tc>
          <w:tcPr>
            <w:tcW w:w="78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5502D" w:rsidRPr="006B0D78" w:rsidRDefault="00D5502D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5502D" w:rsidRPr="006B0D78" w:rsidRDefault="00D5502D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5502D" w:rsidRPr="006B0D78" w:rsidRDefault="00D5502D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8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5502D" w:rsidRPr="006B0D78" w:rsidRDefault="00D5502D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67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5502D" w:rsidRPr="006B0D78" w:rsidRDefault="00D5502D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D5502D" w:rsidRPr="006B0D78" w:rsidTr="00F9625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D5502D" w:rsidRPr="006B0D78" w:rsidRDefault="00D5502D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coin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D5502D" w:rsidRPr="006B0D78" w:rsidRDefault="00D5502D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D5502D" w:rsidRPr="006B0D78" w:rsidRDefault="00D5502D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D5502D" w:rsidRPr="006B0D78" w:rsidRDefault="00D5502D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D5502D" w:rsidRPr="006B0D78" w:rsidRDefault="00D5502D" w:rsidP="00D5502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商城币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余额</w:t>
            </w:r>
          </w:p>
        </w:tc>
      </w:tr>
    </w:tbl>
    <w:p w:rsidR="006E6A39" w:rsidRPr="0020473A" w:rsidRDefault="006E6A39" w:rsidP="006E6A39">
      <w:pPr>
        <w:pStyle w:val="3"/>
        <w:rPr>
          <w:rFonts w:ascii="微软雅黑" w:eastAsia="微软雅黑" w:hAnsi="微软雅黑"/>
        </w:rPr>
      </w:pPr>
      <w:bookmarkStart w:id="155" w:name="_Toc366158434"/>
      <w:r>
        <w:rPr>
          <w:rFonts w:ascii="微软雅黑" w:eastAsia="微软雅黑" w:hAnsi="微软雅黑" w:hint="eastAsia"/>
        </w:rPr>
        <w:t>积分</w:t>
      </w:r>
      <w:r>
        <w:rPr>
          <w:rFonts w:ascii="微软雅黑" w:eastAsia="微软雅黑" w:hAnsi="微软雅黑"/>
        </w:rPr>
        <w:t>兑换商城币</w:t>
      </w:r>
      <w:r w:rsidR="00456431">
        <w:rPr>
          <w:rFonts w:ascii="微软雅黑" w:eastAsia="微软雅黑" w:hAnsi="微软雅黑" w:hint="eastAsia"/>
        </w:rPr>
        <w:t>请求</w:t>
      </w:r>
      <w:r w:rsidRPr="0020473A">
        <w:rPr>
          <w:rFonts w:ascii="微软雅黑" w:eastAsia="微软雅黑" w:hAnsi="微软雅黑" w:hint="eastAsia"/>
        </w:rPr>
        <w:t>接口</w:t>
      </w:r>
      <w:r w:rsidR="00434BD2">
        <w:rPr>
          <w:rFonts w:ascii="微软雅黑" w:eastAsia="微软雅黑" w:hAnsi="微软雅黑" w:hint="eastAsia"/>
        </w:rPr>
        <w:t>（暂不开放</w:t>
      </w:r>
      <w:r w:rsidR="00434BD2">
        <w:rPr>
          <w:rFonts w:ascii="微软雅黑" w:eastAsia="微软雅黑" w:hAnsi="微软雅黑"/>
        </w:rPr>
        <w:t>）</w:t>
      </w:r>
      <w:bookmarkEnd w:id="155"/>
    </w:p>
    <w:p w:rsidR="006E6A39" w:rsidRPr="0020473A" w:rsidRDefault="006E6A39" w:rsidP="006E6A39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156" w:name="_Toc364254035"/>
      <w:bookmarkStart w:id="157" w:name="_Toc366158339"/>
      <w:bookmarkStart w:id="158" w:name="_Toc366158435"/>
      <w:bookmarkEnd w:id="156"/>
      <w:bookmarkEnd w:id="157"/>
      <w:bookmarkEnd w:id="158"/>
    </w:p>
    <w:p w:rsidR="006E6A39" w:rsidRPr="0020473A" w:rsidRDefault="006E6A39" w:rsidP="006E6A39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159" w:name="_Toc364254036"/>
      <w:bookmarkStart w:id="160" w:name="_Toc366158340"/>
      <w:bookmarkStart w:id="161" w:name="_Toc366158436"/>
      <w:bookmarkEnd w:id="159"/>
      <w:bookmarkEnd w:id="160"/>
      <w:bookmarkEnd w:id="161"/>
    </w:p>
    <w:p w:rsidR="006E6A39" w:rsidRPr="0020473A" w:rsidRDefault="006E6A39" w:rsidP="006E6A39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162" w:name="_Toc364254037"/>
      <w:bookmarkStart w:id="163" w:name="_Toc366158341"/>
      <w:bookmarkStart w:id="164" w:name="_Toc366158437"/>
      <w:bookmarkEnd w:id="162"/>
      <w:bookmarkEnd w:id="163"/>
      <w:bookmarkEnd w:id="164"/>
    </w:p>
    <w:p w:rsidR="006E6A39" w:rsidRPr="0020473A" w:rsidRDefault="006E6A39" w:rsidP="006E6A39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6E6A39" w:rsidRDefault="006E6A39" w:rsidP="006E6A39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/>
          <w:b/>
          <w:color w:val="000000"/>
        </w:rPr>
        <w:t>user/exchange</w:t>
      </w:r>
      <w:r w:rsidR="00382D2A">
        <w:rPr>
          <w:rFonts w:ascii="微软雅黑" w:eastAsia="微软雅黑" w:hAnsi="微软雅黑" w:cs="宋体"/>
          <w:b/>
          <w:color w:val="000000"/>
        </w:rPr>
        <w:t>/</w:t>
      </w:r>
      <w:r>
        <w:rPr>
          <w:rFonts w:ascii="微软雅黑" w:eastAsia="微软雅黑" w:hAnsi="微软雅黑" w:cs="宋体"/>
          <w:b/>
          <w:color w:val="000000"/>
        </w:rPr>
        <w:t>coin</w:t>
      </w:r>
      <w:r w:rsidR="00382D2A">
        <w:rPr>
          <w:rFonts w:ascii="微软雅黑" w:eastAsia="微软雅黑" w:hAnsi="微软雅黑" w:cs="宋体"/>
          <w:b/>
          <w:color w:val="000000"/>
        </w:rPr>
        <w:t>_req</w:t>
      </w:r>
    </w:p>
    <w:p w:rsidR="006E6A39" w:rsidRPr="0020473A" w:rsidRDefault="006E6A39" w:rsidP="006E6A39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448"/>
        <w:gridCol w:w="1021"/>
        <w:gridCol w:w="1017"/>
        <w:gridCol w:w="1596"/>
        <w:gridCol w:w="872"/>
        <w:gridCol w:w="4213"/>
      </w:tblGrid>
      <w:tr w:rsidR="006E6A39" w:rsidRPr="005F1547" w:rsidTr="000A6F9A">
        <w:trPr>
          <w:trHeight w:val="285"/>
        </w:trPr>
        <w:tc>
          <w:tcPr>
            <w:tcW w:w="71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5F1547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0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5F1547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5F1547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78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5F1547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5F1547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5F1547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456431" w:rsidRPr="005F1547" w:rsidTr="000A6F9A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Default="00456431" w:rsidP="0045643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terminal_id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Pr="005F1547" w:rsidRDefault="00456431" w:rsidP="0045643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Pr="005F1547" w:rsidRDefault="00456431" w:rsidP="0045643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Pr="00490448" w:rsidRDefault="00456431" w:rsidP="0045643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13851507401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Pr="005F1547" w:rsidRDefault="00456431" w:rsidP="0045643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Default="00456431" w:rsidP="0045643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用户手机号码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。</w:t>
            </w:r>
          </w:p>
        </w:tc>
      </w:tr>
      <w:tr w:rsidR="003F771F" w:rsidRPr="005F1547" w:rsidTr="000A6F9A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F771F" w:rsidRDefault="003F771F" w:rsidP="0045643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_ip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F771F" w:rsidRDefault="003F771F" w:rsidP="0045643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F771F" w:rsidRDefault="003F771F" w:rsidP="0045643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F771F" w:rsidRPr="00490448" w:rsidRDefault="003F771F" w:rsidP="0045643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F771F" w:rsidRPr="005F1547" w:rsidRDefault="003F771F" w:rsidP="0045643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F771F" w:rsidRDefault="003F771F" w:rsidP="0045643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的IP地址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ipv4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地址</w:t>
            </w:r>
          </w:p>
        </w:tc>
      </w:tr>
      <w:tr w:rsidR="00456431" w:rsidRPr="005F1547" w:rsidTr="000A6F9A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Default="009C7E85" w:rsidP="0045643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coin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Pr="005F1547" w:rsidRDefault="009C7E85" w:rsidP="0045643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Pr="005F1547" w:rsidRDefault="00456431" w:rsidP="0045643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Pr="00490448" w:rsidRDefault="00456431" w:rsidP="0045643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Pr="005F1547" w:rsidRDefault="00456431" w:rsidP="0045643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Default="009C7E85" w:rsidP="0045643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需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兑换的商城币数量</w:t>
            </w:r>
          </w:p>
        </w:tc>
      </w:tr>
    </w:tbl>
    <w:p w:rsidR="006E6A39" w:rsidRPr="0020473A" w:rsidRDefault="006E6A39" w:rsidP="006E6A39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602"/>
        <w:gridCol w:w="1383"/>
        <w:gridCol w:w="960"/>
        <w:gridCol w:w="777"/>
        <w:gridCol w:w="5445"/>
      </w:tblGrid>
      <w:tr w:rsidR="006E6A39" w:rsidRPr="006B0D78" w:rsidTr="000A6F9A">
        <w:trPr>
          <w:trHeight w:val="285"/>
        </w:trPr>
        <w:tc>
          <w:tcPr>
            <w:tcW w:w="78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6B0D78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6B0D78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6B0D78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8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6B0D78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67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6B0D78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3F771F" w:rsidRPr="006B0D78" w:rsidTr="000A6F9A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F771F" w:rsidRDefault="003F771F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score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F771F" w:rsidRDefault="003F771F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F771F" w:rsidRPr="006B0D78" w:rsidRDefault="003F771F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F771F" w:rsidRPr="006B0D78" w:rsidRDefault="003F771F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F771F" w:rsidRDefault="003F771F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兑换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操作消耗掉的积分数量。</w:t>
            </w:r>
          </w:p>
        </w:tc>
      </w:tr>
      <w:tr w:rsidR="006E6A39" w:rsidRPr="006B0D78" w:rsidTr="000A6F9A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6E6A39" w:rsidRPr="006B0D78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transid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6E6A39" w:rsidRPr="006B0D78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6E6A39" w:rsidRPr="006B0D78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6E6A39" w:rsidRPr="006B0D78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6E6A39" w:rsidRPr="006B0D78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该请求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的事务ID。</w:t>
            </w:r>
          </w:p>
        </w:tc>
      </w:tr>
    </w:tbl>
    <w:p w:rsidR="00456431" w:rsidRPr="0020473A" w:rsidRDefault="00456431" w:rsidP="00456431">
      <w:pPr>
        <w:pStyle w:val="3"/>
        <w:rPr>
          <w:rFonts w:ascii="微软雅黑" w:eastAsia="微软雅黑" w:hAnsi="微软雅黑"/>
        </w:rPr>
      </w:pPr>
      <w:bookmarkStart w:id="165" w:name="_Toc366158438"/>
      <w:r>
        <w:rPr>
          <w:rFonts w:ascii="微软雅黑" w:eastAsia="微软雅黑" w:hAnsi="微软雅黑" w:hint="eastAsia"/>
        </w:rPr>
        <w:t>积分</w:t>
      </w:r>
      <w:r>
        <w:rPr>
          <w:rFonts w:ascii="微软雅黑" w:eastAsia="微软雅黑" w:hAnsi="微软雅黑"/>
        </w:rPr>
        <w:t>兑换商城币</w:t>
      </w:r>
      <w:r>
        <w:rPr>
          <w:rFonts w:ascii="微软雅黑" w:eastAsia="微软雅黑" w:hAnsi="微软雅黑" w:hint="eastAsia"/>
        </w:rPr>
        <w:t>确认</w:t>
      </w:r>
      <w:r w:rsidRPr="0020473A">
        <w:rPr>
          <w:rFonts w:ascii="微软雅黑" w:eastAsia="微软雅黑" w:hAnsi="微软雅黑" w:hint="eastAsia"/>
        </w:rPr>
        <w:t>接口</w:t>
      </w:r>
      <w:r w:rsidR="00434BD2">
        <w:rPr>
          <w:rFonts w:ascii="微软雅黑" w:eastAsia="微软雅黑" w:hAnsi="微软雅黑" w:hint="eastAsia"/>
        </w:rPr>
        <w:t>（暂不开放</w:t>
      </w:r>
      <w:r w:rsidR="00434BD2">
        <w:rPr>
          <w:rFonts w:ascii="微软雅黑" w:eastAsia="微软雅黑" w:hAnsi="微软雅黑"/>
        </w:rPr>
        <w:t>）</w:t>
      </w:r>
      <w:bookmarkEnd w:id="165"/>
    </w:p>
    <w:p w:rsidR="00456431" w:rsidRPr="0020473A" w:rsidRDefault="00456431" w:rsidP="00456431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166" w:name="_Toc364254039"/>
      <w:bookmarkStart w:id="167" w:name="_Toc366158343"/>
      <w:bookmarkStart w:id="168" w:name="_Toc366158439"/>
      <w:bookmarkEnd w:id="166"/>
      <w:bookmarkEnd w:id="167"/>
      <w:bookmarkEnd w:id="168"/>
    </w:p>
    <w:p w:rsidR="00456431" w:rsidRPr="0020473A" w:rsidRDefault="00456431" w:rsidP="00456431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169" w:name="_Toc364254040"/>
      <w:bookmarkStart w:id="170" w:name="_Toc366158344"/>
      <w:bookmarkStart w:id="171" w:name="_Toc366158440"/>
      <w:bookmarkEnd w:id="169"/>
      <w:bookmarkEnd w:id="170"/>
      <w:bookmarkEnd w:id="171"/>
    </w:p>
    <w:p w:rsidR="00456431" w:rsidRPr="0020473A" w:rsidRDefault="00456431" w:rsidP="00456431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172" w:name="_Toc364254041"/>
      <w:bookmarkStart w:id="173" w:name="_Toc366158345"/>
      <w:bookmarkStart w:id="174" w:name="_Toc366158441"/>
      <w:bookmarkEnd w:id="172"/>
      <w:bookmarkEnd w:id="173"/>
      <w:bookmarkEnd w:id="174"/>
    </w:p>
    <w:p w:rsidR="00456431" w:rsidRPr="0020473A" w:rsidRDefault="00456431" w:rsidP="00456431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456431" w:rsidRDefault="00456431" w:rsidP="00456431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/>
          <w:b/>
          <w:color w:val="000000"/>
        </w:rPr>
        <w:t>user/exchange</w:t>
      </w:r>
      <w:r w:rsidR="00382D2A">
        <w:rPr>
          <w:rFonts w:ascii="微软雅黑" w:eastAsia="微软雅黑" w:hAnsi="微软雅黑" w:cs="宋体"/>
          <w:b/>
          <w:color w:val="000000"/>
        </w:rPr>
        <w:t>/</w:t>
      </w:r>
      <w:r>
        <w:rPr>
          <w:rFonts w:ascii="微软雅黑" w:eastAsia="微软雅黑" w:hAnsi="微软雅黑" w:cs="宋体"/>
          <w:b/>
          <w:color w:val="000000"/>
        </w:rPr>
        <w:t>coin_confirm</w:t>
      </w:r>
    </w:p>
    <w:p w:rsidR="00456431" w:rsidRPr="0020473A" w:rsidRDefault="00456431" w:rsidP="00456431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448"/>
        <w:gridCol w:w="1021"/>
        <w:gridCol w:w="1017"/>
        <w:gridCol w:w="1596"/>
        <w:gridCol w:w="872"/>
        <w:gridCol w:w="4213"/>
      </w:tblGrid>
      <w:tr w:rsidR="00456431" w:rsidRPr="005F1547" w:rsidTr="000A6F9A">
        <w:trPr>
          <w:trHeight w:val="285"/>
        </w:trPr>
        <w:tc>
          <w:tcPr>
            <w:tcW w:w="71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56431" w:rsidRPr="005F1547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0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56431" w:rsidRPr="005F1547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56431" w:rsidRPr="005F1547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78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56431" w:rsidRPr="005F1547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56431" w:rsidRPr="005F1547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56431" w:rsidRPr="005F1547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456431" w:rsidRPr="005F1547" w:rsidTr="000A6F9A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transid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Pr="005F1547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Pr="005F1547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Pr="00490448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Pr="005F1547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积分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兑换商城币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事务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。</w:t>
            </w:r>
          </w:p>
        </w:tc>
      </w:tr>
      <w:tr w:rsidR="00456431" w:rsidRPr="005F1547" w:rsidTr="000A6F9A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cert_code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Pr="005F1547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Pr="005F1547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Pr="00490448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Pr="005F1547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由开放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平台下发给用户的验证码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。</w:t>
            </w:r>
          </w:p>
        </w:tc>
      </w:tr>
    </w:tbl>
    <w:p w:rsidR="00456431" w:rsidRPr="0020473A" w:rsidRDefault="00456431" w:rsidP="00456431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lastRenderedPageBreak/>
        <w:t>回应参数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602"/>
        <w:gridCol w:w="1383"/>
        <w:gridCol w:w="960"/>
        <w:gridCol w:w="777"/>
        <w:gridCol w:w="5445"/>
      </w:tblGrid>
      <w:tr w:rsidR="00456431" w:rsidRPr="006B0D78" w:rsidTr="000A6F9A">
        <w:trPr>
          <w:trHeight w:val="285"/>
        </w:trPr>
        <w:tc>
          <w:tcPr>
            <w:tcW w:w="78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56431" w:rsidRPr="006B0D78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56431" w:rsidRPr="006B0D78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56431" w:rsidRPr="006B0D78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8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56431" w:rsidRPr="006B0D78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67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56431" w:rsidRPr="006B0D78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456431" w:rsidRPr="006B0D78" w:rsidTr="000A6F9A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score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Pr="006B0D78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Pr="006B0D78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兑换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操作消耗掉的积分数量。</w:t>
            </w:r>
          </w:p>
        </w:tc>
      </w:tr>
      <w:tr w:rsidR="00456431" w:rsidRPr="006B0D78" w:rsidTr="000A6F9A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56431" w:rsidRPr="006B0D78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coin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56431" w:rsidRPr="006B0D78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56431" w:rsidRPr="006B0D78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56431" w:rsidRPr="006B0D78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56431" w:rsidRPr="006B0D78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已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兑换的商城币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数量</w:t>
            </w:r>
          </w:p>
        </w:tc>
      </w:tr>
    </w:tbl>
    <w:p w:rsidR="00DE7CAB" w:rsidRPr="0020473A" w:rsidRDefault="00DE7CAB" w:rsidP="00DE7CAB">
      <w:pPr>
        <w:pStyle w:val="2"/>
        <w:rPr>
          <w:rFonts w:ascii="微软雅黑" w:eastAsia="微软雅黑" w:hAnsi="微软雅黑"/>
        </w:rPr>
      </w:pPr>
      <w:bookmarkStart w:id="175" w:name="_Toc366158442"/>
      <w:r>
        <w:rPr>
          <w:rFonts w:ascii="微软雅黑" w:eastAsia="微软雅黑" w:hAnsi="微软雅黑" w:hint="eastAsia"/>
        </w:rPr>
        <w:t>商品信</w:t>
      </w:r>
      <w:r>
        <w:rPr>
          <w:rFonts w:ascii="微软雅黑" w:eastAsia="微软雅黑" w:hAnsi="微软雅黑"/>
        </w:rPr>
        <w:t>息</w:t>
      </w:r>
      <w:r w:rsidRPr="0020473A">
        <w:rPr>
          <w:rFonts w:ascii="微软雅黑" w:eastAsia="微软雅黑" w:hAnsi="微软雅黑" w:hint="eastAsia"/>
        </w:rPr>
        <w:t>接口</w:t>
      </w:r>
      <w:bookmarkEnd w:id="175"/>
    </w:p>
    <w:p w:rsidR="00DE7CAB" w:rsidRPr="0020473A" w:rsidRDefault="00DE7CAB" w:rsidP="00DE7CAB">
      <w:pPr>
        <w:pStyle w:val="3"/>
        <w:rPr>
          <w:rFonts w:ascii="微软雅黑" w:eastAsia="微软雅黑" w:hAnsi="微软雅黑"/>
        </w:rPr>
      </w:pPr>
      <w:bookmarkStart w:id="176" w:name="_Toc366158443"/>
      <w:r>
        <w:rPr>
          <w:rFonts w:ascii="微软雅黑" w:eastAsia="微软雅黑" w:hAnsi="微软雅黑" w:hint="eastAsia"/>
        </w:rPr>
        <w:t>商品分类</w:t>
      </w:r>
      <w:r w:rsidRPr="0020473A">
        <w:rPr>
          <w:rFonts w:ascii="微软雅黑" w:eastAsia="微软雅黑" w:hAnsi="微软雅黑" w:hint="eastAsia"/>
        </w:rPr>
        <w:t>接口</w:t>
      </w:r>
      <w:bookmarkEnd w:id="176"/>
    </w:p>
    <w:p w:rsidR="00DE7CAB" w:rsidRPr="0020473A" w:rsidRDefault="00DE7CAB" w:rsidP="00DE7CAB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177" w:name="_Toc364254048"/>
      <w:bookmarkStart w:id="178" w:name="_Toc366158348"/>
      <w:bookmarkStart w:id="179" w:name="_Toc366158444"/>
      <w:bookmarkEnd w:id="177"/>
      <w:bookmarkEnd w:id="178"/>
      <w:bookmarkEnd w:id="179"/>
    </w:p>
    <w:p w:rsidR="00DE7CAB" w:rsidRPr="0020473A" w:rsidRDefault="00DE7CAB" w:rsidP="00DE7CAB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180" w:name="_Toc364254049"/>
      <w:bookmarkStart w:id="181" w:name="_Toc366158349"/>
      <w:bookmarkStart w:id="182" w:name="_Toc366158445"/>
      <w:bookmarkEnd w:id="180"/>
      <w:bookmarkEnd w:id="181"/>
      <w:bookmarkEnd w:id="182"/>
    </w:p>
    <w:p w:rsidR="00DE7CAB" w:rsidRPr="0020473A" w:rsidRDefault="00DE7CAB" w:rsidP="00DE7CAB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183" w:name="_Toc364254050"/>
      <w:bookmarkStart w:id="184" w:name="_Toc366158350"/>
      <w:bookmarkStart w:id="185" w:name="_Toc366158446"/>
      <w:bookmarkEnd w:id="183"/>
      <w:bookmarkEnd w:id="184"/>
      <w:bookmarkEnd w:id="185"/>
    </w:p>
    <w:p w:rsidR="00DE7CAB" w:rsidRPr="0020473A" w:rsidRDefault="00DE7CAB" w:rsidP="00DE7CAB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DE7CAB" w:rsidRDefault="00DE7CAB" w:rsidP="00DE7CAB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 w:rsidRPr="00577A57">
        <w:rPr>
          <w:rFonts w:ascii="微软雅黑" w:eastAsia="微软雅黑" w:hAnsi="微软雅黑" w:cs="宋体"/>
          <w:b/>
          <w:color w:val="000000"/>
        </w:rPr>
        <w:t>item</w:t>
      </w:r>
      <w:r>
        <w:rPr>
          <w:rFonts w:ascii="微软雅黑" w:eastAsia="微软雅黑" w:hAnsi="微软雅黑" w:cs="宋体"/>
          <w:b/>
          <w:color w:val="000000"/>
        </w:rPr>
        <w:t>/category</w:t>
      </w:r>
    </w:p>
    <w:p w:rsidR="00DE7CAB" w:rsidRPr="0020473A" w:rsidRDefault="00DE7CAB" w:rsidP="00DE7CAB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448"/>
        <w:gridCol w:w="1021"/>
        <w:gridCol w:w="1017"/>
        <w:gridCol w:w="1596"/>
        <w:gridCol w:w="872"/>
        <w:gridCol w:w="4213"/>
      </w:tblGrid>
      <w:tr w:rsidR="00DE7CAB" w:rsidRPr="005F1547" w:rsidTr="00835167">
        <w:trPr>
          <w:trHeight w:val="285"/>
        </w:trPr>
        <w:tc>
          <w:tcPr>
            <w:tcW w:w="71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0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78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DE7CAB" w:rsidRPr="005F1547" w:rsidTr="00835167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（无）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</w:tr>
    </w:tbl>
    <w:p w:rsidR="00DE7CAB" w:rsidRDefault="00DE7CAB" w:rsidP="00DE7CAB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pPr w:leftFromText="180" w:rightFromText="180" w:vertAnchor="text" w:horzAnchor="margin" w:tblpY="4"/>
        <w:tblW w:w="5504" w:type="pct"/>
        <w:tblLayout w:type="fixed"/>
        <w:tblLook w:val="04A0" w:firstRow="1" w:lastRow="0" w:firstColumn="1" w:lastColumn="0" w:noHBand="0" w:noVBand="1"/>
      </w:tblPr>
      <w:tblGrid>
        <w:gridCol w:w="1602"/>
        <w:gridCol w:w="1767"/>
        <w:gridCol w:w="1116"/>
        <w:gridCol w:w="1009"/>
        <w:gridCol w:w="4673"/>
      </w:tblGrid>
      <w:tr w:rsidR="00DE7CAB" w:rsidRPr="006B0D78" w:rsidTr="00835167">
        <w:trPr>
          <w:trHeight w:val="285"/>
        </w:trPr>
        <w:tc>
          <w:tcPr>
            <w:tcW w:w="78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86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4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96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29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DE7CAB" w:rsidRPr="006B0D78" w:rsidTr="00835167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2603B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category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List&lt;</w:t>
            </w:r>
            <w:hyperlink w:anchor="Category" w:history="1">
              <w:r w:rsidRPr="004513FC">
                <w:rPr>
                  <w:rStyle w:val="ab"/>
                  <w:rFonts w:ascii="微软雅黑" w:eastAsia="微软雅黑" w:hAnsi="微软雅黑" w:cs="宋体" w:hint="eastAsia"/>
                  <w:sz w:val="18"/>
                  <w:szCs w:val="18"/>
                </w:rPr>
                <w:t>C</w:t>
              </w:r>
              <w:r w:rsidRPr="004513FC">
                <w:rPr>
                  <w:rStyle w:val="ab"/>
                  <w:rFonts w:ascii="微软雅黑" w:eastAsia="微软雅黑" w:hAnsi="微软雅黑" w:cs="宋体"/>
                  <w:sz w:val="18"/>
                  <w:szCs w:val="18"/>
                </w:rPr>
                <w:t>ategory</w:t>
              </w:r>
            </w:hyperlink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商品分类</w:t>
            </w:r>
          </w:p>
        </w:tc>
      </w:tr>
    </w:tbl>
    <w:p w:rsidR="00DE7CAB" w:rsidRPr="00C67E09" w:rsidRDefault="00DE7CAB" w:rsidP="00DE7CAB">
      <w:pPr>
        <w:pStyle w:val="affe"/>
        <w:pBdr>
          <w:bottom w:val="single" w:sz="4" w:space="6" w:color="4F81BD"/>
        </w:pBdr>
        <w:rPr>
          <w:lang w:val="en-US"/>
        </w:rPr>
      </w:pPr>
      <w:bookmarkStart w:id="186" w:name="Category"/>
      <w:bookmarkEnd w:id="186"/>
      <w:r w:rsidRPr="0010256F">
        <w:rPr>
          <w:rFonts w:hint="eastAsia"/>
          <w:lang w:val="en-US"/>
        </w:rPr>
        <w:t>C</w:t>
      </w:r>
      <w:r w:rsidRPr="0010256F">
        <w:rPr>
          <w:lang w:val="en-US"/>
        </w:rPr>
        <w:t>ategory</w:t>
      </w:r>
      <w:r w:rsidRPr="00C67E09">
        <w:rPr>
          <w:rFonts w:hint="eastAsia"/>
          <w:lang w:val="en-US"/>
        </w:rPr>
        <w:t>类型</w:t>
      </w:r>
    </w:p>
    <w:tbl>
      <w:tblPr>
        <w:tblpPr w:leftFromText="180" w:rightFromText="180" w:vertAnchor="text" w:horzAnchor="margin" w:tblpY="4"/>
        <w:tblW w:w="5504" w:type="pct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1602"/>
        <w:gridCol w:w="1767"/>
        <w:gridCol w:w="1116"/>
        <w:gridCol w:w="1009"/>
        <w:gridCol w:w="4673"/>
      </w:tblGrid>
      <w:tr w:rsidR="00DE7CAB" w:rsidRPr="006B0D78" w:rsidTr="00835167">
        <w:trPr>
          <w:trHeight w:val="285"/>
        </w:trPr>
        <w:tc>
          <w:tcPr>
            <w:tcW w:w="788" w:type="pct"/>
            <w:shd w:val="clear" w:color="4F81BD" w:fill="4F81BD"/>
            <w:noWrap/>
            <w:vAlign w:val="center"/>
            <w:hideMark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869" w:type="pct"/>
            <w:shd w:val="clear" w:color="4F81BD" w:fill="4F81BD"/>
            <w:noWrap/>
            <w:vAlign w:val="center"/>
            <w:hideMark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49" w:type="pct"/>
            <w:shd w:val="clear" w:color="4F81BD" w:fill="4F81BD"/>
            <w:noWrap/>
            <w:vAlign w:val="center"/>
            <w:hideMark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96" w:type="pct"/>
            <w:shd w:val="clear" w:color="4F81BD" w:fill="4F81BD"/>
            <w:noWrap/>
            <w:vAlign w:val="center"/>
            <w:hideMark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298" w:type="pct"/>
            <w:shd w:val="clear" w:color="4F81BD" w:fill="4F81BD"/>
            <w:noWrap/>
            <w:vAlign w:val="center"/>
            <w:hideMark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DE7CAB" w:rsidRPr="006B0D78" w:rsidTr="00835167">
        <w:trPr>
          <w:trHeight w:val="285"/>
        </w:trPr>
        <w:tc>
          <w:tcPr>
            <w:tcW w:w="788" w:type="pct"/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1476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869" w:type="pct"/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49" w:type="pct"/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6" w:type="pct"/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98" w:type="pct"/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分类ID</w:t>
            </w:r>
          </w:p>
        </w:tc>
      </w:tr>
      <w:tr w:rsidR="00DE7CAB" w:rsidRPr="006B0D78" w:rsidTr="00835167">
        <w:trPr>
          <w:trHeight w:val="285"/>
        </w:trPr>
        <w:tc>
          <w:tcPr>
            <w:tcW w:w="788" w:type="pct"/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1476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pid</w:t>
            </w:r>
          </w:p>
        </w:tc>
        <w:tc>
          <w:tcPr>
            <w:tcW w:w="869" w:type="pct"/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49" w:type="pct"/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6" w:type="pct"/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98" w:type="pct"/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分类父ID</w:t>
            </w:r>
          </w:p>
        </w:tc>
      </w:tr>
      <w:tr w:rsidR="00DE7CAB" w:rsidRPr="006B0D78" w:rsidTr="00835167">
        <w:trPr>
          <w:trHeight w:val="285"/>
        </w:trPr>
        <w:tc>
          <w:tcPr>
            <w:tcW w:w="788" w:type="pct"/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1476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869" w:type="pct"/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49" w:type="pct"/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6" w:type="pct"/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98" w:type="pct"/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分类名称</w:t>
            </w:r>
          </w:p>
        </w:tc>
      </w:tr>
      <w:tr w:rsidR="00DE7CAB" w:rsidRPr="006B0D78" w:rsidTr="00835167">
        <w:trPr>
          <w:trHeight w:val="285"/>
        </w:trPr>
        <w:tc>
          <w:tcPr>
            <w:tcW w:w="788" w:type="pct"/>
            <w:shd w:val="clear" w:color="DBE5F1" w:fill="DBE5F1"/>
            <w:noWrap/>
            <w:vAlign w:val="center"/>
          </w:tcPr>
          <w:p w:rsidR="00DE7CAB" w:rsidRPr="0042603B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1476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url</w:t>
            </w:r>
          </w:p>
        </w:tc>
        <w:tc>
          <w:tcPr>
            <w:tcW w:w="869" w:type="pct"/>
            <w:shd w:val="clear" w:color="DBE5F1" w:fill="DBE5F1"/>
            <w:noWrap/>
            <w:vAlign w:val="center"/>
          </w:tcPr>
          <w:p w:rsidR="00DE7CAB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49" w:type="pct"/>
            <w:shd w:val="clear" w:color="DBE5F1" w:fill="DBE5F1"/>
            <w:noWrap/>
            <w:vAlign w:val="center"/>
          </w:tcPr>
          <w:p w:rsidR="00DE7CAB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6" w:type="pct"/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98" w:type="pct"/>
            <w:shd w:val="clear" w:color="DBE5F1" w:fill="DBE5F1"/>
            <w:noWrap/>
            <w:vAlign w:val="center"/>
          </w:tcPr>
          <w:p w:rsidR="00DE7CAB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链接</w:t>
            </w:r>
          </w:p>
        </w:tc>
      </w:tr>
    </w:tbl>
    <w:p w:rsidR="00DE7CAB" w:rsidRPr="0020473A" w:rsidRDefault="00DE7CAB" w:rsidP="00DE7CAB">
      <w:pPr>
        <w:pStyle w:val="3"/>
        <w:rPr>
          <w:rFonts w:ascii="微软雅黑" w:eastAsia="微软雅黑" w:hAnsi="微软雅黑"/>
        </w:rPr>
      </w:pPr>
      <w:bookmarkStart w:id="187" w:name="_Toc366158447"/>
      <w:r>
        <w:rPr>
          <w:rFonts w:ascii="微软雅黑" w:eastAsia="微软雅黑" w:hAnsi="微软雅黑" w:hint="eastAsia"/>
        </w:rPr>
        <w:t>商品基础信息</w:t>
      </w:r>
      <w:r w:rsidRPr="0020473A">
        <w:rPr>
          <w:rFonts w:ascii="微软雅黑" w:eastAsia="微软雅黑" w:hAnsi="微软雅黑" w:hint="eastAsia"/>
        </w:rPr>
        <w:t>接口</w:t>
      </w:r>
      <w:bookmarkEnd w:id="187"/>
      <w:r w:rsidR="00AE0506">
        <w:rPr>
          <w:rFonts w:ascii="微软雅黑" w:eastAsia="微软雅黑" w:hAnsi="微软雅黑" w:hint="eastAsia"/>
        </w:rPr>
        <w:t>( v2接口)</w:t>
      </w:r>
    </w:p>
    <w:p w:rsidR="00DE7CAB" w:rsidRPr="0020473A" w:rsidRDefault="00DE7CAB" w:rsidP="00DE7CAB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188" w:name="_Toc364254052"/>
      <w:bookmarkStart w:id="189" w:name="_Toc366158352"/>
      <w:bookmarkStart w:id="190" w:name="_Toc366158448"/>
      <w:bookmarkEnd w:id="188"/>
      <w:bookmarkEnd w:id="189"/>
      <w:bookmarkEnd w:id="190"/>
    </w:p>
    <w:p w:rsidR="00DE7CAB" w:rsidRPr="0020473A" w:rsidRDefault="00DE7CAB" w:rsidP="00DE7CAB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191" w:name="_Toc364254053"/>
      <w:bookmarkStart w:id="192" w:name="_Toc366158353"/>
      <w:bookmarkStart w:id="193" w:name="_Toc366158449"/>
      <w:bookmarkEnd w:id="191"/>
      <w:bookmarkEnd w:id="192"/>
      <w:bookmarkEnd w:id="193"/>
    </w:p>
    <w:p w:rsidR="00DE7CAB" w:rsidRPr="0020473A" w:rsidRDefault="00DE7CAB" w:rsidP="00DE7CAB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194" w:name="_Toc364254054"/>
      <w:bookmarkStart w:id="195" w:name="_Toc366158354"/>
      <w:bookmarkStart w:id="196" w:name="_Toc366158450"/>
      <w:bookmarkEnd w:id="194"/>
      <w:bookmarkEnd w:id="195"/>
      <w:bookmarkEnd w:id="196"/>
    </w:p>
    <w:p w:rsidR="00DE7CAB" w:rsidRPr="0020473A" w:rsidRDefault="00DE7CAB" w:rsidP="00DE7CAB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DE7CAB" w:rsidRPr="00C86472" w:rsidRDefault="00AE0506" w:rsidP="00DE7CAB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</w:rPr>
      </w:pPr>
      <w:r>
        <w:rPr>
          <w:rFonts w:ascii="微软雅黑" w:eastAsia="微软雅黑" w:hAnsi="微软雅黑" w:cs="宋体" w:hint="eastAsia"/>
          <w:b/>
        </w:rPr>
        <w:t>product/detail</w:t>
      </w:r>
    </w:p>
    <w:p w:rsidR="00DE7CAB" w:rsidRDefault="00DE7CAB" w:rsidP="00DE7CAB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lastRenderedPageBreak/>
        <w:t>请求参数</w:t>
      </w:r>
    </w:p>
    <w:p w:rsidR="00AE0506" w:rsidRPr="00AE0506" w:rsidRDefault="00AE0506" w:rsidP="00AE0506">
      <w:pPr>
        <w:pStyle w:val="a5"/>
      </w:pPr>
      <w:r>
        <w:t>R</w:t>
      </w:r>
      <w:r>
        <w:rPr>
          <w:rFonts w:hint="eastAsia"/>
        </w:rPr>
        <w:t>estful</w:t>
      </w:r>
      <w:r>
        <w:rPr>
          <w:rFonts w:hint="eastAsia"/>
        </w:rPr>
        <w:t>风格</w:t>
      </w:r>
      <w:r>
        <w:rPr>
          <w:rFonts w:hint="eastAsia"/>
        </w:rPr>
        <w:t xml:space="preserve"> </w:t>
      </w:r>
      <w:r>
        <w:rPr>
          <w:rFonts w:hint="eastAsia"/>
        </w:rPr>
        <w:t>直接跟商品</w:t>
      </w:r>
      <w:r>
        <w:rPr>
          <w:rFonts w:hint="eastAsia"/>
        </w:rPr>
        <w:t>id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448"/>
        <w:gridCol w:w="1021"/>
        <w:gridCol w:w="1017"/>
        <w:gridCol w:w="1596"/>
        <w:gridCol w:w="872"/>
        <w:gridCol w:w="4213"/>
      </w:tblGrid>
      <w:tr w:rsidR="00DE7CAB" w:rsidRPr="005F1547" w:rsidTr="00835167">
        <w:trPr>
          <w:trHeight w:val="285"/>
        </w:trPr>
        <w:tc>
          <w:tcPr>
            <w:tcW w:w="71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0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78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DE7CAB" w:rsidRPr="005F1547" w:rsidTr="00835167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AE0506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ext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AE0506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AE0506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AE0506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AE0506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查询扩展信息：如库存，销售数量等</w:t>
            </w:r>
          </w:p>
        </w:tc>
      </w:tr>
    </w:tbl>
    <w:p w:rsidR="000E427F" w:rsidRPr="000E427F" w:rsidRDefault="00DE7CAB" w:rsidP="000E427F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5876EB">
        <w:rPr>
          <w:rFonts w:ascii="微软雅黑" w:eastAsia="微软雅黑" w:hAnsi="微软雅黑" w:hint="eastAsia"/>
        </w:rPr>
        <w:t>回应参数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666"/>
        <w:gridCol w:w="1986"/>
        <w:gridCol w:w="992"/>
        <w:gridCol w:w="850"/>
        <w:gridCol w:w="4673"/>
      </w:tblGrid>
      <w:tr w:rsidR="00BB59E4" w:rsidRPr="006B0D78" w:rsidTr="00BB59E4">
        <w:trPr>
          <w:trHeight w:val="285"/>
        </w:trPr>
        <w:tc>
          <w:tcPr>
            <w:tcW w:w="819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E427F" w:rsidRPr="006B0D78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976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E427F" w:rsidRPr="006B0D78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8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E427F" w:rsidRPr="006B0D78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1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E427F" w:rsidRPr="006B0D78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29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E427F" w:rsidRPr="006B0D78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BB59E4" w:rsidRPr="006B0D78" w:rsidTr="00BB59E4">
        <w:trPr>
          <w:trHeight w:val="285"/>
        </w:trPr>
        <w:tc>
          <w:tcPr>
            <w:tcW w:w="819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Pr="006B0D78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5065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Pr="006B0D78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Pr="006B0D78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Pr="006B0D78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Pr="006B0D78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商品ID</w:t>
            </w:r>
          </w:p>
        </w:tc>
      </w:tr>
      <w:tr w:rsidR="00BB59E4" w:rsidRPr="005934FD" w:rsidTr="00BB59E4">
        <w:trPr>
          <w:trHeight w:val="285"/>
        </w:trPr>
        <w:tc>
          <w:tcPr>
            <w:tcW w:w="819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5065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itemId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Pr="006B0D78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Pr="006B0D78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Pr="005934FD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商品ID</w:t>
            </w:r>
          </w:p>
        </w:tc>
      </w:tr>
      <w:tr w:rsidR="00BB59E4" w:rsidRPr="005934FD" w:rsidTr="00BB59E4">
        <w:trPr>
          <w:trHeight w:val="285"/>
        </w:trPr>
        <w:tc>
          <w:tcPr>
            <w:tcW w:w="819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1B7BE2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Pr="006B0D78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Pr="006B0D78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Pr="005934FD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商品名称</w:t>
            </w:r>
          </w:p>
        </w:tc>
      </w:tr>
      <w:tr w:rsidR="00BB59E4" w:rsidRPr="005934FD" w:rsidTr="00BB59E4">
        <w:trPr>
          <w:trHeight w:val="285"/>
        </w:trPr>
        <w:tc>
          <w:tcPr>
            <w:tcW w:w="819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1B7BE2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shortName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Pr="006B0D78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Pr="006B0D78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Pr="005934FD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商品简称</w:t>
            </w:r>
          </w:p>
        </w:tc>
      </w:tr>
      <w:tr w:rsidR="00BB59E4" w:rsidRPr="005934FD" w:rsidTr="00BB59E4">
        <w:trPr>
          <w:trHeight w:val="285"/>
        </w:trPr>
        <w:tc>
          <w:tcPr>
            <w:tcW w:w="819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1B7BE2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storeId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Pr="006B0D78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Pr="006B0D78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Pr="005934FD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商户ID</w:t>
            </w:r>
          </w:p>
        </w:tc>
      </w:tr>
      <w:tr w:rsidR="00BB59E4" w:rsidRPr="005934FD" w:rsidTr="00BB59E4">
        <w:trPr>
          <w:trHeight w:val="285"/>
        </w:trPr>
        <w:tc>
          <w:tcPr>
            <w:tcW w:w="819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Pr="001B7BE2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51D5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typeId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Pr="006B0D78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Pr="006B0D78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Pr="005934FD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商品分类ID</w:t>
            </w:r>
          </w:p>
        </w:tc>
      </w:tr>
      <w:tr w:rsidR="00BB59E4" w:rsidRPr="005934FD" w:rsidTr="00BB59E4">
        <w:trPr>
          <w:trHeight w:val="285"/>
        </w:trPr>
        <w:tc>
          <w:tcPr>
            <w:tcW w:w="819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Pr="001B7BE2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753D4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typeName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Pr="006B0D78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Pr="006B0D78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Pr="005934FD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商品分类名称</w:t>
            </w:r>
          </w:p>
        </w:tc>
      </w:tr>
      <w:tr w:rsidR="00BB59E4" w:rsidRPr="005934FD" w:rsidTr="00BB59E4">
        <w:trPr>
          <w:trHeight w:val="285"/>
        </w:trPr>
        <w:tc>
          <w:tcPr>
            <w:tcW w:w="819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Pr="001B7BE2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1737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brand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Pr="006B0D78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Pr="006B0D78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Pr="005934FD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品牌</w:t>
            </w:r>
          </w:p>
        </w:tc>
      </w:tr>
      <w:tr w:rsidR="00BB59E4" w:rsidRPr="005934FD" w:rsidTr="00BB59E4">
        <w:trPr>
          <w:trHeight w:val="285"/>
        </w:trPr>
        <w:tc>
          <w:tcPr>
            <w:tcW w:w="819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Pr="001B7BE2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4603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createTime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Pr="006B0D78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Pr="006B0D78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Pr="005934FD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创建时间</w:t>
            </w:r>
          </w:p>
        </w:tc>
      </w:tr>
      <w:tr w:rsidR="00BB59E4" w:rsidRPr="005934FD" w:rsidTr="00BB59E4">
        <w:trPr>
          <w:trHeight w:val="285"/>
        </w:trPr>
        <w:tc>
          <w:tcPr>
            <w:tcW w:w="819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Pr="001B7BE2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4603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updatTime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Pr="006B0D78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Pr="006B0D78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Pr="005934FD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更新时间</w:t>
            </w:r>
          </w:p>
        </w:tc>
      </w:tr>
      <w:tr w:rsidR="00BB59E4" w:rsidRPr="005934FD" w:rsidTr="00BB59E4">
        <w:trPr>
          <w:trHeight w:val="285"/>
        </w:trPr>
        <w:tc>
          <w:tcPr>
            <w:tcW w:w="819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Pr="001B7BE2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E583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marketContent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Pr="006B0D78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Pr="006B0D78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Pr="005934FD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营销语</w:t>
            </w:r>
          </w:p>
        </w:tc>
      </w:tr>
      <w:tr w:rsidR="00BB59E4" w:rsidRPr="005934FD" w:rsidTr="00BB59E4">
        <w:trPr>
          <w:trHeight w:val="285"/>
        </w:trPr>
        <w:tc>
          <w:tcPr>
            <w:tcW w:w="819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Pr="001B7BE2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86C5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property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Pr="006B0D78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Pr="006B0D78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Pr="005934FD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参数值（逗号分隔）</w:t>
            </w:r>
          </w:p>
        </w:tc>
      </w:tr>
      <w:tr w:rsidR="00BB59E4" w:rsidRPr="005934FD" w:rsidTr="00BB59E4">
        <w:trPr>
          <w:trHeight w:val="285"/>
        </w:trPr>
        <w:tc>
          <w:tcPr>
            <w:tcW w:w="819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Pr="001B7BE2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86C5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tags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Pr="006B0D78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Pr="006B0D78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Pr="005934FD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标签（逗号分隔）</w:t>
            </w:r>
          </w:p>
        </w:tc>
      </w:tr>
      <w:tr w:rsidR="00BB59E4" w:rsidRPr="005934FD" w:rsidTr="00BB59E4">
        <w:trPr>
          <w:trHeight w:val="285"/>
        </w:trPr>
        <w:tc>
          <w:tcPr>
            <w:tcW w:w="819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Pr="001B7BE2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86C5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webPath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Pr="006B0D78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Pr="006B0D78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Pr="005934FD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封面图名称</w:t>
            </w:r>
          </w:p>
        </w:tc>
      </w:tr>
      <w:tr w:rsidR="00BB59E4" w:rsidRPr="005934FD" w:rsidTr="00BB59E4">
        <w:trPr>
          <w:trHeight w:val="285"/>
        </w:trPr>
        <w:tc>
          <w:tcPr>
            <w:tcW w:w="819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Pr="001B7BE2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86C5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marketPrice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Pr="006B0D78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Pr="006B0D78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Pr="005934FD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市场价</w:t>
            </w:r>
          </w:p>
        </w:tc>
      </w:tr>
      <w:tr w:rsidR="00BB59E4" w:rsidRPr="005934FD" w:rsidTr="00BB59E4">
        <w:trPr>
          <w:trHeight w:val="285"/>
        </w:trPr>
        <w:tc>
          <w:tcPr>
            <w:tcW w:w="819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Pr="001B7BE2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86C5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shopPrice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Pr="006B0D78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Pr="006B0D78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Pr="005934FD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商城价</w:t>
            </w:r>
          </w:p>
        </w:tc>
      </w:tr>
      <w:tr w:rsidR="00BB59E4" w:rsidRPr="005934FD" w:rsidTr="00BB59E4">
        <w:trPr>
          <w:trHeight w:val="285"/>
        </w:trPr>
        <w:tc>
          <w:tcPr>
            <w:tcW w:w="819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Pr="001B7BE2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E30E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logisticsFee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Pr="006B0D78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Pr="006B0D78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Pr="005934FD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物流费</w:t>
            </w:r>
          </w:p>
        </w:tc>
      </w:tr>
      <w:tr w:rsidR="00BB59E4" w:rsidRPr="005934FD" w:rsidTr="00BB59E4">
        <w:trPr>
          <w:trHeight w:val="285"/>
        </w:trPr>
        <w:tc>
          <w:tcPr>
            <w:tcW w:w="819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Pr="001B7BE2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E30E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logisticsFeeType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Pr="006B0D78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Pr="006B0D78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Pr="005934FD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物流费累计方式（0不累计，1累计）</w:t>
            </w:r>
          </w:p>
        </w:tc>
      </w:tr>
      <w:tr w:rsidR="00BB59E4" w:rsidRPr="005934FD" w:rsidTr="00BB59E4">
        <w:trPr>
          <w:trHeight w:val="285"/>
        </w:trPr>
        <w:tc>
          <w:tcPr>
            <w:tcW w:w="819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Pr="001B7BE2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E30E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postFlag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Pr="006B0D78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Pr="006B0D78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Pr="005934FD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是否需要物流配送（0不需要，1需要）</w:t>
            </w:r>
          </w:p>
        </w:tc>
      </w:tr>
      <w:tr w:rsidR="00BB59E4" w:rsidRPr="005934FD" w:rsidTr="00BB59E4">
        <w:trPr>
          <w:trHeight w:val="285"/>
        </w:trPr>
        <w:tc>
          <w:tcPr>
            <w:tcW w:w="819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Pr="001B7BE2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E30E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itemMode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Pr="006B0D78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Pr="006B0D78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Pr="005934FD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商品类型（0实物，1虚拟物）</w:t>
            </w:r>
          </w:p>
        </w:tc>
      </w:tr>
      <w:tr w:rsidR="00BB59E4" w:rsidRPr="005934FD" w:rsidTr="00BB59E4">
        <w:trPr>
          <w:trHeight w:val="285"/>
        </w:trPr>
        <w:tc>
          <w:tcPr>
            <w:tcW w:w="819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Pr="001B7BE2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E30E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startTime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Pr="006B0D78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Pr="006B0D78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Pr="005934FD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销售有效开始时间</w:t>
            </w:r>
          </w:p>
        </w:tc>
      </w:tr>
      <w:tr w:rsidR="00BB59E4" w:rsidRPr="005934FD" w:rsidTr="00BB59E4">
        <w:trPr>
          <w:trHeight w:val="285"/>
        </w:trPr>
        <w:tc>
          <w:tcPr>
            <w:tcW w:w="819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Pr="001B7BE2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4467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stopTime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Pr="006B0D78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Pr="006B0D78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Pr="005934FD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销售有效结束时间</w:t>
            </w:r>
          </w:p>
        </w:tc>
      </w:tr>
      <w:tr w:rsidR="00BB59E4" w:rsidRPr="005934FD" w:rsidTr="00BB59E4">
        <w:trPr>
          <w:trHeight w:val="285"/>
        </w:trPr>
        <w:tc>
          <w:tcPr>
            <w:tcW w:w="819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Pr="001B7BE2" w:rsidRDefault="00013480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userLevels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92148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Pr="006B0D78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Pr="006B0D78" w:rsidRDefault="00013480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L1，L2</w:t>
            </w:r>
          </w:p>
        </w:tc>
        <w:tc>
          <w:tcPr>
            <w:tcW w:w="22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Pr="005934FD" w:rsidRDefault="00013480" w:rsidP="0001348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专属商品 L1：红钻专属</w:t>
            </w:r>
          </w:p>
        </w:tc>
      </w:tr>
      <w:tr w:rsidR="00BB59E4" w:rsidRPr="005934FD" w:rsidTr="00BB59E4">
        <w:trPr>
          <w:trHeight w:val="285"/>
        </w:trPr>
        <w:tc>
          <w:tcPr>
            <w:tcW w:w="819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Pr="001B7BE2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4467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warmPrompt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92148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Pr="006B0D78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Pr="006B0D78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Pr="005934FD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温馨提示</w:t>
            </w:r>
          </w:p>
        </w:tc>
      </w:tr>
      <w:tr w:rsidR="00BB59E4" w:rsidRPr="005934FD" w:rsidTr="00BB59E4">
        <w:trPr>
          <w:trHeight w:val="285"/>
        </w:trPr>
        <w:tc>
          <w:tcPr>
            <w:tcW w:w="819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Pr="001B7BE2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4467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groupFlag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92148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Pr="006B0D78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Pr="006B0D78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Pr="005934FD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是否优惠套餐</w:t>
            </w:r>
          </w:p>
        </w:tc>
      </w:tr>
      <w:tr w:rsidR="00BB59E4" w:rsidRPr="005934FD" w:rsidTr="00BB59E4">
        <w:trPr>
          <w:trHeight w:val="285"/>
        </w:trPr>
        <w:tc>
          <w:tcPr>
            <w:tcW w:w="819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Pr="001B7BE2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4467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paymentCash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92148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Pr="006B0D78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Pr="006B0D78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Pr="005934FD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商品支持的支付方式：现金支付（0不支持，1支持）</w:t>
            </w:r>
          </w:p>
        </w:tc>
      </w:tr>
      <w:tr w:rsidR="00BB59E4" w:rsidRPr="005934FD" w:rsidTr="00BB59E4">
        <w:trPr>
          <w:trHeight w:val="285"/>
        </w:trPr>
        <w:tc>
          <w:tcPr>
            <w:tcW w:w="819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Pr="001B7BE2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4467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paymentCoin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92148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Pr="006B0D78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Pr="006B0D78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Pr="005934FD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商品支持的支付方式：商城币支付（0不支持，1支持）</w:t>
            </w:r>
          </w:p>
        </w:tc>
      </w:tr>
      <w:tr w:rsidR="00BB59E4" w:rsidRPr="005934FD" w:rsidTr="00BB59E4">
        <w:trPr>
          <w:trHeight w:val="285"/>
        </w:trPr>
        <w:tc>
          <w:tcPr>
            <w:tcW w:w="819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Pr="001B7BE2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4467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paymentScore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92148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Pr="006B0D78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Pr="006B0D78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Pr="005934FD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商品支持的支付方式：积分支付（0不支持，1支持）</w:t>
            </w:r>
          </w:p>
        </w:tc>
      </w:tr>
      <w:tr w:rsidR="00BB59E4" w:rsidRPr="005934FD" w:rsidTr="00BB59E4">
        <w:trPr>
          <w:trHeight w:val="285"/>
        </w:trPr>
        <w:tc>
          <w:tcPr>
            <w:tcW w:w="819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Pr="001B7BE2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9154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isValid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92148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Pr="006B0D78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Pr="006B0D78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Pr="005934FD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0下架，1上架</w:t>
            </w:r>
          </w:p>
        </w:tc>
      </w:tr>
      <w:tr w:rsidR="00BB59E4" w:rsidRPr="005934FD" w:rsidTr="00BB59E4">
        <w:trPr>
          <w:trHeight w:val="285"/>
        </w:trPr>
        <w:tc>
          <w:tcPr>
            <w:tcW w:w="819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Pr="001B7BE2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9154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iseckill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92148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Pr="006B0D78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Pr="006B0D78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Pr="005934FD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是否秒杀商品</w:t>
            </w:r>
          </w:p>
        </w:tc>
      </w:tr>
      <w:tr w:rsidR="00BB59E4" w:rsidRPr="005934FD" w:rsidTr="00BB59E4">
        <w:trPr>
          <w:trHeight w:val="285"/>
        </w:trPr>
        <w:tc>
          <w:tcPr>
            <w:tcW w:w="819" w:type="pct"/>
            <w:tcBorders>
              <w:top w:val="nil"/>
              <w:left w:val="single" w:sz="4" w:space="0" w:color="95B3D7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Pr="001B7BE2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93099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minPrice</w:t>
            </w:r>
          </w:p>
        </w:tc>
        <w:tc>
          <w:tcPr>
            <w:tcW w:w="976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92148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Pr="006B0D78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Pr="006B0D78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98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E427F" w:rsidRPr="005934FD" w:rsidRDefault="000E427F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最低会员价</w:t>
            </w:r>
          </w:p>
        </w:tc>
      </w:tr>
      <w:tr w:rsidR="00BB59E4" w:rsidRPr="005934FD" w:rsidTr="00BB59E4">
        <w:trPr>
          <w:trHeight w:val="285"/>
        </w:trPr>
        <w:tc>
          <w:tcPr>
            <w:tcW w:w="819" w:type="pct"/>
            <w:tcBorders>
              <w:top w:val="nil"/>
              <w:left w:val="single" w:sz="4" w:space="0" w:color="95B3D7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13F74" w:rsidRPr="00930990" w:rsidRDefault="00013F74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itemPayment</w:t>
            </w:r>
          </w:p>
        </w:tc>
        <w:tc>
          <w:tcPr>
            <w:tcW w:w="976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13F74" w:rsidRPr="0092148F" w:rsidRDefault="00013F74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itemPayment</w:t>
            </w:r>
          </w:p>
        </w:tc>
        <w:tc>
          <w:tcPr>
            <w:tcW w:w="488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13F74" w:rsidRDefault="00013F74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13F74" w:rsidRPr="006B0D78" w:rsidRDefault="00013F74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98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13F74" w:rsidRDefault="002F3ECA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扩展支付信息</w:t>
            </w:r>
          </w:p>
        </w:tc>
      </w:tr>
      <w:tr w:rsidR="00BB59E4" w:rsidRPr="005934FD" w:rsidTr="00BB59E4">
        <w:trPr>
          <w:trHeight w:val="285"/>
        </w:trPr>
        <w:tc>
          <w:tcPr>
            <w:tcW w:w="819" w:type="pct"/>
            <w:tcBorders>
              <w:top w:val="nil"/>
              <w:left w:val="single" w:sz="4" w:space="0" w:color="95B3D7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13F74" w:rsidRPr="00930990" w:rsidRDefault="00013F74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storeInfo</w:t>
            </w:r>
          </w:p>
        </w:tc>
        <w:tc>
          <w:tcPr>
            <w:tcW w:w="976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13F74" w:rsidRPr="0092148F" w:rsidRDefault="00BF2241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storeInfo</w:t>
            </w:r>
          </w:p>
        </w:tc>
        <w:tc>
          <w:tcPr>
            <w:tcW w:w="488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13F74" w:rsidRDefault="00013F74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13F74" w:rsidRPr="006B0D78" w:rsidRDefault="00013F74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98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13F74" w:rsidRDefault="002F3ECA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商户信息</w:t>
            </w:r>
          </w:p>
        </w:tc>
      </w:tr>
      <w:tr w:rsidR="00BB59E4" w:rsidRPr="005934FD" w:rsidTr="00BB59E4">
        <w:trPr>
          <w:trHeight w:val="285"/>
        </w:trPr>
        <w:tc>
          <w:tcPr>
            <w:tcW w:w="819" w:type="pct"/>
            <w:tcBorders>
              <w:top w:val="nil"/>
              <w:left w:val="single" w:sz="4" w:space="0" w:color="95B3D7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13F74" w:rsidRDefault="00013F74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sysTypePath</w:t>
            </w:r>
          </w:p>
        </w:tc>
        <w:tc>
          <w:tcPr>
            <w:tcW w:w="976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13F74" w:rsidRPr="0092148F" w:rsidRDefault="00BF2241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List&lt;sysTypepath&gt;</w:t>
            </w:r>
          </w:p>
        </w:tc>
        <w:tc>
          <w:tcPr>
            <w:tcW w:w="488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13F74" w:rsidRDefault="00013F74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13F74" w:rsidRPr="006B0D78" w:rsidRDefault="00013F74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98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13F74" w:rsidRDefault="002F3ECA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商品层级分类</w:t>
            </w:r>
          </w:p>
        </w:tc>
      </w:tr>
      <w:tr w:rsidR="00BB59E4" w:rsidRPr="005934FD" w:rsidTr="00BB59E4">
        <w:trPr>
          <w:trHeight w:val="285"/>
        </w:trPr>
        <w:tc>
          <w:tcPr>
            <w:tcW w:w="819" w:type="pct"/>
            <w:tcBorders>
              <w:top w:val="nil"/>
              <w:left w:val="single" w:sz="4" w:space="0" w:color="95B3D7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13F74" w:rsidRDefault="00013F74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lastRenderedPageBreak/>
              <w:t>itemPrices</w:t>
            </w:r>
          </w:p>
        </w:tc>
        <w:tc>
          <w:tcPr>
            <w:tcW w:w="976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13F74" w:rsidRPr="0092148F" w:rsidRDefault="00BF2241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List&lt;itemPrices&gt;</w:t>
            </w:r>
          </w:p>
        </w:tc>
        <w:tc>
          <w:tcPr>
            <w:tcW w:w="488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13F74" w:rsidRDefault="00013F74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13F74" w:rsidRPr="006B0D78" w:rsidRDefault="00013F74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98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13F74" w:rsidRDefault="002F3ECA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扩展价格：红钻价等。。</w:t>
            </w:r>
          </w:p>
        </w:tc>
      </w:tr>
      <w:tr w:rsidR="00BB59E4" w:rsidRPr="005934FD" w:rsidTr="00BB59E4">
        <w:trPr>
          <w:trHeight w:val="285"/>
        </w:trPr>
        <w:tc>
          <w:tcPr>
            <w:tcW w:w="819" w:type="pct"/>
            <w:tcBorders>
              <w:top w:val="nil"/>
              <w:left w:val="single" w:sz="4" w:space="0" w:color="95B3D7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13F74" w:rsidRDefault="00013F74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itemProperties</w:t>
            </w:r>
          </w:p>
        </w:tc>
        <w:tc>
          <w:tcPr>
            <w:tcW w:w="976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13F74" w:rsidRPr="0092148F" w:rsidRDefault="00BF2241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itemProperties</w:t>
            </w:r>
          </w:p>
        </w:tc>
        <w:tc>
          <w:tcPr>
            <w:tcW w:w="488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13F74" w:rsidRDefault="00013F74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13F74" w:rsidRPr="006B0D78" w:rsidRDefault="00013F74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98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13F74" w:rsidRDefault="00F95D58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扩展属性 </w:t>
            </w:r>
          </w:p>
        </w:tc>
      </w:tr>
      <w:tr w:rsidR="00BB59E4" w:rsidRPr="005934FD" w:rsidTr="00BB59E4">
        <w:trPr>
          <w:trHeight w:val="285"/>
        </w:trPr>
        <w:tc>
          <w:tcPr>
            <w:tcW w:w="819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13F74" w:rsidRDefault="00013F74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ext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13F74" w:rsidRPr="0092148F" w:rsidRDefault="00BF2241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ext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13F74" w:rsidRDefault="00013F74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13F74" w:rsidRPr="006B0D78" w:rsidRDefault="00013F74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13F74" w:rsidRDefault="002F3ECA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商品扩展信息，库存等。。。</w:t>
            </w:r>
          </w:p>
        </w:tc>
      </w:tr>
    </w:tbl>
    <w:p w:rsidR="000E427F" w:rsidRDefault="000E427F" w:rsidP="000E427F">
      <w:pPr>
        <w:pStyle w:val="a5"/>
      </w:pPr>
    </w:p>
    <w:p w:rsidR="000E427F" w:rsidRPr="00E51C1C" w:rsidRDefault="000E427F" w:rsidP="00DE7CAB">
      <w:pPr>
        <w:pStyle w:val="affe"/>
        <w:pBdr>
          <w:bottom w:val="single" w:sz="4" w:space="6" w:color="4F81BD"/>
        </w:pBdr>
      </w:pPr>
      <w:bookmarkStart w:id="197" w:name="ItemPriceInfo"/>
      <w:bookmarkEnd w:id="197"/>
    </w:p>
    <w:p w:rsidR="00DE7CAB" w:rsidRPr="00C67E09" w:rsidRDefault="00E952E2" w:rsidP="00DE7CAB">
      <w:pPr>
        <w:pStyle w:val="affe"/>
        <w:pBdr>
          <w:bottom w:val="single" w:sz="4" w:space="6" w:color="4F81BD"/>
        </w:pBdr>
        <w:rPr>
          <w:lang w:val="en-US"/>
        </w:rPr>
      </w:pPr>
      <w:r>
        <w:rPr>
          <w:rFonts w:hint="eastAsia"/>
          <w:lang w:val="en-US" w:eastAsia="zh-CN"/>
        </w:rPr>
        <w:t>I</w:t>
      </w:r>
      <w:r w:rsidR="00AF143A">
        <w:rPr>
          <w:lang w:val="en-US"/>
        </w:rPr>
        <w:t>temPrice</w:t>
      </w:r>
      <w:r w:rsidR="00AF143A">
        <w:rPr>
          <w:rFonts w:hint="eastAsia"/>
          <w:lang w:val="en-US" w:eastAsia="zh-CN"/>
        </w:rPr>
        <w:t>s</w:t>
      </w:r>
      <w:r w:rsidR="00DE7CAB" w:rsidRPr="00C67E09">
        <w:rPr>
          <w:rFonts w:hint="eastAsia"/>
          <w:lang w:val="en-US"/>
        </w:rPr>
        <w:t>类型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810"/>
        <w:gridCol w:w="1842"/>
        <w:gridCol w:w="992"/>
        <w:gridCol w:w="1700"/>
        <w:gridCol w:w="3823"/>
      </w:tblGrid>
      <w:tr w:rsidR="00DE7CAB" w:rsidRPr="006B0D78" w:rsidTr="002E59B7">
        <w:trPr>
          <w:trHeight w:val="285"/>
        </w:trPr>
        <w:tc>
          <w:tcPr>
            <w:tcW w:w="890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906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8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836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18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DE7CAB" w:rsidRPr="006B0D78" w:rsidTr="002E59B7">
        <w:trPr>
          <w:trHeight w:val="285"/>
        </w:trPr>
        <w:tc>
          <w:tcPr>
            <w:tcW w:w="890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C79C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saleId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商品ID </w:t>
            </w:r>
          </w:p>
        </w:tc>
      </w:tr>
      <w:tr w:rsidR="00DE7CAB" w:rsidRPr="005934FD" w:rsidTr="002E59B7">
        <w:trPr>
          <w:trHeight w:val="285"/>
        </w:trPr>
        <w:tc>
          <w:tcPr>
            <w:tcW w:w="890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C79C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priceTypeCode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6B0D78" w:rsidRDefault="002E59B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L1</w:t>
            </w: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934FD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1466E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价格类型</w:t>
            </w:r>
          </w:p>
        </w:tc>
      </w:tr>
      <w:tr w:rsidR="00DE7CAB" w:rsidRPr="005934FD" w:rsidTr="002E59B7">
        <w:trPr>
          <w:trHeight w:val="285"/>
        </w:trPr>
        <w:tc>
          <w:tcPr>
            <w:tcW w:w="890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6C79CC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C79C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priceType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B67DED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6B0D78" w:rsidRDefault="002E59B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红钻会员</w:t>
            </w: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223DE6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A52940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价格类型中文名</w:t>
            </w:r>
          </w:p>
        </w:tc>
      </w:tr>
      <w:tr w:rsidR="00DE7CAB" w:rsidRPr="005934FD" w:rsidTr="002E59B7">
        <w:trPr>
          <w:trHeight w:val="285"/>
        </w:trPr>
        <w:tc>
          <w:tcPr>
            <w:tcW w:w="890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6C79CC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C79C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price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B67DED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6B0D78" w:rsidRDefault="008171CF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223DE6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会员价</w:t>
            </w:r>
          </w:p>
        </w:tc>
      </w:tr>
    </w:tbl>
    <w:p w:rsidR="00DE7CAB" w:rsidRDefault="00DE7CAB" w:rsidP="00DE7CAB">
      <w:pPr>
        <w:pStyle w:val="affe"/>
        <w:pBdr>
          <w:bottom w:val="single" w:sz="4" w:space="6" w:color="4F81BD"/>
        </w:pBdr>
        <w:rPr>
          <w:lang w:eastAsia="zh-CN"/>
        </w:rPr>
      </w:pPr>
      <w:bookmarkStart w:id="198" w:name="ItemProperty"/>
      <w:bookmarkEnd w:id="198"/>
      <w:r w:rsidRPr="00414EAE">
        <w:rPr>
          <w:lang w:val="en-US"/>
        </w:rPr>
        <w:t>I</w:t>
      </w:r>
      <w:r w:rsidR="00E952E2">
        <w:rPr>
          <w:lang w:val="en-US"/>
        </w:rPr>
        <w:t>temPropert</w:t>
      </w:r>
      <w:r w:rsidR="00E952E2">
        <w:rPr>
          <w:rFonts w:hint="eastAsia"/>
          <w:lang w:val="en-US" w:eastAsia="zh-CN"/>
        </w:rPr>
        <w:t>ies</w:t>
      </w:r>
      <w:r>
        <w:rPr>
          <w:rFonts w:hint="eastAsia"/>
        </w:rPr>
        <w:t>类型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667"/>
        <w:gridCol w:w="1985"/>
        <w:gridCol w:w="992"/>
        <w:gridCol w:w="1700"/>
        <w:gridCol w:w="3823"/>
      </w:tblGrid>
      <w:tr w:rsidR="00DE7CAB" w:rsidRPr="006B0D78" w:rsidTr="00835167">
        <w:trPr>
          <w:trHeight w:val="285"/>
        </w:trPr>
        <w:tc>
          <w:tcPr>
            <w:tcW w:w="820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976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8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836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18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DE7CAB" w:rsidRPr="006B0D78" w:rsidTr="00835167">
        <w:trPr>
          <w:trHeight w:val="285"/>
        </w:trPr>
        <w:tc>
          <w:tcPr>
            <w:tcW w:w="820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9564A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属性ID</w:t>
            </w:r>
          </w:p>
        </w:tc>
      </w:tr>
      <w:tr w:rsidR="00DE7CAB" w:rsidRPr="005934FD" w:rsidTr="00835167">
        <w:trPr>
          <w:trHeight w:val="285"/>
        </w:trPr>
        <w:tc>
          <w:tcPr>
            <w:tcW w:w="820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9564A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itemId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934FD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商品ID</w:t>
            </w:r>
          </w:p>
        </w:tc>
      </w:tr>
      <w:tr w:rsidR="00DE7CAB" w:rsidRPr="005934FD" w:rsidTr="00835167">
        <w:trPr>
          <w:trHeight w:val="285"/>
        </w:trPr>
        <w:tc>
          <w:tcPr>
            <w:tcW w:w="820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09564A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9564A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propertyId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B67DED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223DE6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系统属性配置ID</w:t>
            </w:r>
          </w:p>
        </w:tc>
      </w:tr>
      <w:tr w:rsidR="00DE7CAB" w:rsidRPr="005934FD" w:rsidTr="00835167">
        <w:trPr>
          <w:trHeight w:val="285"/>
        </w:trPr>
        <w:tc>
          <w:tcPr>
            <w:tcW w:w="820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09564A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9564A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propertyName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B67DED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223DE6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属性名称</w:t>
            </w:r>
          </w:p>
        </w:tc>
      </w:tr>
      <w:tr w:rsidR="00DE7CAB" w:rsidRPr="005934FD" w:rsidTr="00835167">
        <w:trPr>
          <w:trHeight w:val="285"/>
        </w:trPr>
        <w:tc>
          <w:tcPr>
            <w:tcW w:w="820" w:type="pct"/>
            <w:tcBorders>
              <w:top w:val="nil"/>
              <w:left w:val="single" w:sz="4" w:space="0" w:color="95B3D7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9564A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propertyValue</w:t>
            </w:r>
          </w:p>
        </w:tc>
        <w:tc>
          <w:tcPr>
            <w:tcW w:w="976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934FD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属性值</w:t>
            </w:r>
          </w:p>
        </w:tc>
      </w:tr>
      <w:tr w:rsidR="00DE7CAB" w:rsidRPr="005934FD" w:rsidTr="00835167">
        <w:trPr>
          <w:trHeight w:val="285"/>
        </w:trPr>
        <w:tc>
          <w:tcPr>
            <w:tcW w:w="820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09564A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FD1269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</w:tr>
    </w:tbl>
    <w:p w:rsidR="00DE7CAB" w:rsidRPr="000A236D" w:rsidRDefault="000A236D" w:rsidP="000A236D">
      <w:pPr>
        <w:pStyle w:val="affe"/>
        <w:pBdr>
          <w:bottom w:val="single" w:sz="4" w:space="6" w:color="4F81BD"/>
        </w:pBdr>
        <w:rPr>
          <w:lang w:val="en-US"/>
        </w:rPr>
      </w:pPr>
      <w:bookmarkStart w:id="199" w:name="ItemInfo"/>
      <w:bookmarkEnd w:id="199"/>
      <w:r w:rsidRPr="000A236D">
        <w:rPr>
          <w:lang w:val="en-US"/>
        </w:rPr>
        <w:t>I</w:t>
      </w:r>
      <w:r w:rsidRPr="000A236D">
        <w:rPr>
          <w:rFonts w:hint="eastAsia"/>
          <w:lang w:val="en-US"/>
        </w:rPr>
        <w:t>temPayment</w:t>
      </w:r>
      <w:r w:rsidRPr="000A236D">
        <w:rPr>
          <w:rFonts w:hint="eastAsia"/>
          <w:lang w:val="en-US"/>
        </w:rPr>
        <w:t>类型</w:t>
      </w:r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1847"/>
        <w:gridCol w:w="1847"/>
        <w:gridCol w:w="1847"/>
        <w:gridCol w:w="1847"/>
        <w:gridCol w:w="1848"/>
      </w:tblGrid>
      <w:tr w:rsidR="000A236D" w:rsidTr="00FC6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</w:tcPr>
          <w:p w:rsidR="000A236D" w:rsidRPr="0083143A" w:rsidRDefault="000A236D" w:rsidP="000A236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 w:val="0"/>
                <w:bCs w:val="0"/>
                <w:color w:val="FFFFFF"/>
                <w:sz w:val="18"/>
                <w:szCs w:val="18"/>
              </w:rPr>
            </w:pPr>
            <w:r w:rsidRPr="0083143A">
              <w:rPr>
                <w:rFonts w:ascii="微软雅黑" w:eastAsia="微软雅黑" w:hAnsi="微软雅黑" w:cs="宋体" w:hint="eastAsia"/>
                <w:b w:val="0"/>
                <w:bCs w:val="0"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1847" w:type="dxa"/>
          </w:tcPr>
          <w:p w:rsidR="000A236D" w:rsidRPr="0083143A" w:rsidRDefault="000A236D" w:rsidP="00DE7CAB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b w:val="0"/>
                <w:bCs w:val="0"/>
                <w:color w:val="FFFFFF"/>
                <w:sz w:val="18"/>
                <w:szCs w:val="18"/>
              </w:rPr>
            </w:pPr>
            <w:r w:rsidRPr="0083143A">
              <w:rPr>
                <w:rFonts w:ascii="微软雅黑" w:eastAsia="微软雅黑" w:hAnsi="微软雅黑" w:cs="宋体" w:hint="eastAsia"/>
                <w:b w:val="0"/>
                <w:bCs w:val="0"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1847" w:type="dxa"/>
          </w:tcPr>
          <w:p w:rsidR="000A236D" w:rsidRPr="0083143A" w:rsidRDefault="000A236D" w:rsidP="00DE7CAB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b w:val="0"/>
                <w:bCs w:val="0"/>
                <w:color w:val="FFFFFF"/>
                <w:sz w:val="18"/>
                <w:szCs w:val="18"/>
              </w:rPr>
            </w:pPr>
            <w:r w:rsidRPr="0083143A">
              <w:rPr>
                <w:rFonts w:ascii="微软雅黑" w:eastAsia="微软雅黑" w:hAnsi="微软雅黑" w:cs="宋体" w:hint="eastAsia"/>
                <w:b w:val="0"/>
                <w:bCs w:val="0"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1847" w:type="dxa"/>
          </w:tcPr>
          <w:p w:rsidR="000A236D" w:rsidRPr="0083143A" w:rsidRDefault="000A236D" w:rsidP="00DE7CAB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b w:val="0"/>
                <w:bCs w:val="0"/>
                <w:color w:val="FFFFFF"/>
                <w:sz w:val="18"/>
                <w:szCs w:val="18"/>
              </w:rPr>
            </w:pPr>
            <w:r w:rsidRPr="0083143A">
              <w:rPr>
                <w:rFonts w:ascii="微软雅黑" w:eastAsia="微软雅黑" w:hAnsi="微软雅黑" w:cs="宋体" w:hint="eastAsia"/>
                <w:b w:val="0"/>
                <w:bCs w:val="0"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1848" w:type="dxa"/>
          </w:tcPr>
          <w:p w:rsidR="000A236D" w:rsidRPr="0083143A" w:rsidRDefault="000A236D" w:rsidP="00DE7CAB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b w:val="0"/>
                <w:bCs w:val="0"/>
                <w:color w:val="FFFFFF"/>
                <w:sz w:val="18"/>
                <w:szCs w:val="18"/>
              </w:rPr>
            </w:pPr>
            <w:r w:rsidRPr="0083143A">
              <w:rPr>
                <w:rFonts w:ascii="微软雅黑" w:eastAsia="微软雅黑" w:hAnsi="微软雅黑" w:cs="宋体" w:hint="eastAsia"/>
                <w:b w:val="0"/>
                <w:bCs w:val="0"/>
                <w:color w:val="FFFFFF"/>
                <w:sz w:val="18"/>
                <w:szCs w:val="18"/>
              </w:rPr>
              <w:t>描述</w:t>
            </w:r>
          </w:p>
        </w:tc>
      </w:tr>
      <w:tr w:rsidR="000A236D" w:rsidTr="00FC6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</w:tcPr>
          <w:p w:rsidR="000A236D" w:rsidRPr="0083143A" w:rsidRDefault="0083143A" w:rsidP="0083143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 w:val="0"/>
                <w:bCs w:val="0"/>
                <w:color w:val="000000"/>
                <w:sz w:val="18"/>
                <w:szCs w:val="18"/>
              </w:rPr>
            </w:pPr>
            <w:r w:rsidRPr="0083143A">
              <w:rPr>
                <w:rFonts w:ascii="微软雅黑" w:eastAsia="微软雅黑" w:hAnsi="微软雅黑" w:cs="宋体" w:hint="eastAsia"/>
                <w:b w:val="0"/>
                <w:bCs w:val="0"/>
                <w:color w:val="000000"/>
                <w:sz w:val="18"/>
                <w:szCs w:val="18"/>
              </w:rPr>
              <w:t>payType</w:t>
            </w:r>
          </w:p>
        </w:tc>
        <w:tc>
          <w:tcPr>
            <w:tcW w:w="1847" w:type="dxa"/>
          </w:tcPr>
          <w:p w:rsidR="000A236D" w:rsidRPr="0083143A" w:rsidRDefault="0083143A" w:rsidP="0083143A">
            <w:pPr>
              <w:widowControl/>
              <w:autoSpaceDE/>
              <w:autoSpaceDN/>
              <w:adjustRightIn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3143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1847" w:type="dxa"/>
          </w:tcPr>
          <w:p w:rsidR="000A236D" w:rsidRPr="0083143A" w:rsidRDefault="000A236D" w:rsidP="0083143A">
            <w:pPr>
              <w:widowControl/>
              <w:autoSpaceDE/>
              <w:autoSpaceDN/>
              <w:adjustRightIn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47" w:type="dxa"/>
          </w:tcPr>
          <w:p w:rsidR="000A236D" w:rsidRPr="0083143A" w:rsidRDefault="0083143A" w:rsidP="0083143A">
            <w:pPr>
              <w:widowControl/>
              <w:autoSpaceDE/>
              <w:autoSpaceDN/>
              <w:adjustRightIn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3143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848" w:type="dxa"/>
          </w:tcPr>
          <w:p w:rsidR="00FB1A6E" w:rsidRDefault="00FB1A6E" w:rsidP="0083143A">
            <w:pPr>
              <w:widowControl/>
              <w:autoSpaceDE/>
              <w:autoSpaceDN/>
              <w:adjustRightIn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支付类型 ：</w:t>
            </w:r>
          </w:p>
          <w:p w:rsidR="000A236D" w:rsidRPr="0083143A" w:rsidRDefault="00FB1A6E" w:rsidP="0083143A">
            <w:pPr>
              <w:widowControl/>
              <w:autoSpaceDE/>
              <w:autoSpaceDN/>
              <w:adjustRightIn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 独立 1组合</w:t>
            </w:r>
          </w:p>
        </w:tc>
      </w:tr>
      <w:tr w:rsidR="000A236D" w:rsidTr="00FC6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</w:tcPr>
          <w:p w:rsidR="000A236D" w:rsidRPr="0083143A" w:rsidRDefault="0083143A" w:rsidP="0083143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 w:val="0"/>
                <w:bCs w:val="0"/>
                <w:color w:val="000000"/>
                <w:sz w:val="18"/>
                <w:szCs w:val="18"/>
              </w:rPr>
            </w:pPr>
            <w:r w:rsidRPr="0083143A">
              <w:rPr>
                <w:rFonts w:ascii="微软雅黑" w:eastAsia="微软雅黑" w:hAnsi="微软雅黑" w:cs="宋体" w:hint="eastAsia"/>
                <w:b w:val="0"/>
                <w:bCs w:val="0"/>
                <w:color w:val="000000"/>
                <w:sz w:val="18"/>
                <w:szCs w:val="18"/>
              </w:rPr>
              <w:t>cashPayRatio</w:t>
            </w:r>
          </w:p>
        </w:tc>
        <w:tc>
          <w:tcPr>
            <w:tcW w:w="1847" w:type="dxa"/>
          </w:tcPr>
          <w:p w:rsidR="000A236D" w:rsidRPr="0083143A" w:rsidRDefault="0083143A" w:rsidP="0083143A">
            <w:pPr>
              <w:widowControl/>
              <w:autoSpaceDE/>
              <w:autoSpaceDN/>
              <w:adjustRightInd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3143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1847" w:type="dxa"/>
          </w:tcPr>
          <w:p w:rsidR="000A236D" w:rsidRPr="0083143A" w:rsidRDefault="000A236D" w:rsidP="0083143A">
            <w:pPr>
              <w:widowControl/>
              <w:autoSpaceDE/>
              <w:autoSpaceDN/>
              <w:adjustRightInd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47" w:type="dxa"/>
          </w:tcPr>
          <w:p w:rsidR="000A236D" w:rsidRPr="0083143A" w:rsidRDefault="0083143A" w:rsidP="0083143A">
            <w:pPr>
              <w:widowControl/>
              <w:autoSpaceDE/>
              <w:autoSpaceDN/>
              <w:adjustRightInd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3143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848" w:type="dxa"/>
          </w:tcPr>
          <w:p w:rsidR="000A236D" w:rsidRPr="0083143A" w:rsidRDefault="00FB1A6E" w:rsidP="0083143A">
            <w:pPr>
              <w:widowControl/>
              <w:autoSpaceDE/>
              <w:autoSpaceDN/>
              <w:adjustRightInd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现金支付比例</w:t>
            </w:r>
          </w:p>
        </w:tc>
      </w:tr>
      <w:tr w:rsidR="000A236D" w:rsidTr="00FC6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</w:tcPr>
          <w:p w:rsidR="000A236D" w:rsidRPr="0083143A" w:rsidRDefault="0083143A" w:rsidP="0083143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 w:val="0"/>
                <w:bCs w:val="0"/>
                <w:color w:val="000000"/>
                <w:sz w:val="18"/>
                <w:szCs w:val="18"/>
              </w:rPr>
            </w:pPr>
            <w:r w:rsidRPr="0083143A">
              <w:rPr>
                <w:rFonts w:ascii="微软雅黑" w:eastAsia="微软雅黑" w:hAnsi="微软雅黑" w:cs="宋体" w:hint="eastAsia"/>
                <w:b w:val="0"/>
                <w:bCs w:val="0"/>
                <w:color w:val="000000"/>
                <w:sz w:val="18"/>
                <w:szCs w:val="18"/>
              </w:rPr>
              <w:t>otherPayRatio</w:t>
            </w:r>
          </w:p>
        </w:tc>
        <w:tc>
          <w:tcPr>
            <w:tcW w:w="1847" w:type="dxa"/>
          </w:tcPr>
          <w:p w:rsidR="000A236D" w:rsidRPr="0083143A" w:rsidRDefault="0083143A" w:rsidP="0083143A">
            <w:pPr>
              <w:widowControl/>
              <w:autoSpaceDE/>
              <w:autoSpaceDN/>
              <w:adjustRightIn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3143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1847" w:type="dxa"/>
          </w:tcPr>
          <w:p w:rsidR="000A236D" w:rsidRPr="0083143A" w:rsidRDefault="000A236D" w:rsidP="0083143A">
            <w:pPr>
              <w:widowControl/>
              <w:autoSpaceDE/>
              <w:autoSpaceDN/>
              <w:adjustRightIn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47" w:type="dxa"/>
          </w:tcPr>
          <w:p w:rsidR="000A236D" w:rsidRPr="0083143A" w:rsidRDefault="0083143A" w:rsidP="0083143A">
            <w:pPr>
              <w:widowControl/>
              <w:autoSpaceDE/>
              <w:autoSpaceDN/>
              <w:adjustRightIn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3143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48" w:type="dxa"/>
          </w:tcPr>
          <w:p w:rsidR="000A236D" w:rsidRPr="0083143A" w:rsidRDefault="00FB1A6E" w:rsidP="0083143A">
            <w:pPr>
              <w:widowControl/>
              <w:autoSpaceDE/>
              <w:autoSpaceDN/>
              <w:adjustRightIn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商城币或积分支付比例</w:t>
            </w:r>
          </w:p>
        </w:tc>
      </w:tr>
      <w:tr w:rsidR="0083143A" w:rsidTr="00FC6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</w:tcPr>
          <w:p w:rsidR="0083143A" w:rsidRPr="0083143A" w:rsidRDefault="0083143A" w:rsidP="0083143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 w:val="0"/>
                <w:bCs w:val="0"/>
                <w:color w:val="000000"/>
                <w:sz w:val="18"/>
                <w:szCs w:val="18"/>
              </w:rPr>
            </w:pPr>
            <w:r w:rsidRPr="0083143A">
              <w:rPr>
                <w:rFonts w:ascii="微软雅黑" w:eastAsia="微软雅黑" w:hAnsi="微软雅黑" w:cs="宋体" w:hint="eastAsia"/>
                <w:b w:val="0"/>
                <w:bCs w:val="0"/>
                <w:color w:val="000000"/>
                <w:sz w:val="18"/>
                <w:szCs w:val="18"/>
              </w:rPr>
              <w:t>billPay</w:t>
            </w:r>
          </w:p>
        </w:tc>
        <w:tc>
          <w:tcPr>
            <w:tcW w:w="1847" w:type="dxa"/>
          </w:tcPr>
          <w:p w:rsidR="0083143A" w:rsidRPr="0083143A" w:rsidRDefault="0083143A" w:rsidP="0083143A">
            <w:pPr>
              <w:widowControl/>
              <w:autoSpaceDE/>
              <w:autoSpaceDN/>
              <w:adjustRightInd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3143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1847" w:type="dxa"/>
          </w:tcPr>
          <w:p w:rsidR="0083143A" w:rsidRPr="0083143A" w:rsidRDefault="0083143A" w:rsidP="0083143A">
            <w:pPr>
              <w:widowControl/>
              <w:autoSpaceDE/>
              <w:autoSpaceDN/>
              <w:adjustRightInd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47" w:type="dxa"/>
          </w:tcPr>
          <w:p w:rsidR="0083143A" w:rsidRPr="0083143A" w:rsidRDefault="0083143A" w:rsidP="0083143A">
            <w:pPr>
              <w:widowControl/>
              <w:autoSpaceDE/>
              <w:autoSpaceDN/>
              <w:adjustRightInd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3143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48" w:type="dxa"/>
          </w:tcPr>
          <w:p w:rsidR="0083143A" w:rsidRDefault="00FB1A6E" w:rsidP="0083143A">
            <w:pPr>
              <w:widowControl/>
              <w:autoSpaceDE/>
              <w:autoSpaceDN/>
              <w:adjustRightInd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话费支付：</w:t>
            </w:r>
          </w:p>
          <w:p w:rsidR="00FB1A6E" w:rsidRPr="0083143A" w:rsidRDefault="00FB1A6E" w:rsidP="0083143A">
            <w:pPr>
              <w:widowControl/>
              <w:autoSpaceDE/>
              <w:autoSpaceDN/>
              <w:adjustRightInd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0不支持 1 支持</w:t>
            </w:r>
          </w:p>
        </w:tc>
      </w:tr>
    </w:tbl>
    <w:p w:rsidR="000A236D" w:rsidRPr="00FC66CA" w:rsidRDefault="00FC66CA" w:rsidP="00FC66CA">
      <w:pPr>
        <w:pStyle w:val="affe"/>
        <w:pBdr>
          <w:bottom w:val="single" w:sz="4" w:space="6" w:color="4F81BD"/>
        </w:pBdr>
        <w:rPr>
          <w:lang w:val="en-US"/>
        </w:rPr>
      </w:pPr>
      <w:r w:rsidRPr="00FC66CA">
        <w:rPr>
          <w:rFonts w:hint="eastAsia"/>
          <w:lang w:val="en-US"/>
        </w:rPr>
        <w:t>sysTypePath</w:t>
      </w:r>
      <w:r w:rsidRPr="00FC66CA">
        <w:rPr>
          <w:rFonts w:hint="eastAsia"/>
          <w:lang w:val="en-US"/>
        </w:rPr>
        <w:t>类型</w:t>
      </w:r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1847"/>
        <w:gridCol w:w="1847"/>
        <w:gridCol w:w="1847"/>
        <w:gridCol w:w="1847"/>
        <w:gridCol w:w="1848"/>
      </w:tblGrid>
      <w:tr w:rsidR="00FC66CA" w:rsidTr="00FC6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</w:tcPr>
          <w:p w:rsidR="00FC66CA" w:rsidRPr="00FC66CA" w:rsidRDefault="00FC66CA" w:rsidP="00FC66C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 w:val="0"/>
                <w:bCs w:val="0"/>
                <w:color w:val="FFFFFF"/>
                <w:sz w:val="18"/>
                <w:szCs w:val="18"/>
              </w:rPr>
            </w:pPr>
            <w:r w:rsidRPr="00FC66CA">
              <w:rPr>
                <w:rFonts w:ascii="微软雅黑" w:eastAsia="微软雅黑" w:hAnsi="微软雅黑" w:cs="宋体" w:hint="eastAsia"/>
                <w:b w:val="0"/>
                <w:bCs w:val="0"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1847" w:type="dxa"/>
          </w:tcPr>
          <w:p w:rsidR="00FC66CA" w:rsidRPr="00FC66CA" w:rsidRDefault="00FC66CA" w:rsidP="00FC66CA">
            <w:pPr>
              <w:widowControl/>
              <w:autoSpaceDE/>
              <w:autoSpaceDN/>
              <w:adjustRightIn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b w:val="0"/>
                <w:bCs w:val="0"/>
                <w:color w:val="FFFFFF"/>
                <w:sz w:val="18"/>
                <w:szCs w:val="18"/>
              </w:rPr>
            </w:pPr>
            <w:r w:rsidRPr="00FC66CA">
              <w:rPr>
                <w:rFonts w:ascii="微软雅黑" w:eastAsia="微软雅黑" w:hAnsi="微软雅黑" w:cs="宋体" w:hint="eastAsia"/>
                <w:b w:val="0"/>
                <w:bCs w:val="0"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1847" w:type="dxa"/>
          </w:tcPr>
          <w:p w:rsidR="00FC66CA" w:rsidRPr="00FC66CA" w:rsidRDefault="00FC66CA" w:rsidP="00FC66CA">
            <w:pPr>
              <w:widowControl/>
              <w:autoSpaceDE/>
              <w:autoSpaceDN/>
              <w:adjustRightIn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b w:val="0"/>
                <w:bCs w:val="0"/>
                <w:color w:val="FFFFFF"/>
                <w:sz w:val="18"/>
                <w:szCs w:val="18"/>
              </w:rPr>
            </w:pPr>
            <w:r w:rsidRPr="00FC66CA">
              <w:rPr>
                <w:rFonts w:ascii="微软雅黑" w:eastAsia="微软雅黑" w:hAnsi="微软雅黑" w:cs="宋体" w:hint="eastAsia"/>
                <w:b w:val="0"/>
                <w:bCs w:val="0"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1847" w:type="dxa"/>
          </w:tcPr>
          <w:p w:rsidR="00FC66CA" w:rsidRPr="00FC66CA" w:rsidRDefault="00FC66CA" w:rsidP="00FC66CA">
            <w:pPr>
              <w:widowControl/>
              <w:autoSpaceDE/>
              <w:autoSpaceDN/>
              <w:adjustRightIn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b w:val="0"/>
                <w:bCs w:val="0"/>
                <w:color w:val="FFFFFF"/>
                <w:sz w:val="18"/>
                <w:szCs w:val="18"/>
              </w:rPr>
            </w:pPr>
            <w:r w:rsidRPr="00FC66CA">
              <w:rPr>
                <w:rFonts w:ascii="微软雅黑" w:eastAsia="微软雅黑" w:hAnsi="微软雅黑" w:cs="宋体" w:hint="eastAsia"/>
                <w:b w:val="0"/>
                <w:bCs w:val="0"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1848" w:type="dxa"/>
          </w:tcPr>
          <w:p w:rsidR="00FC66CA" w:rsidRPr="00FC66CA" w:rsidRDefault="00FC66CA" w:rsidP="00FC66CA">
            <w:pPr>
              <w:widowControl/>
              <w:autoSpaceDE/>
              <w:autoSpaceDN/>
              <w:adjustRightIn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b w:val="0"/>
                <w:bCs w:val="0"/>
                <w:color w:val="FFFFFF"/>
                <w:sz w:val="18"/>
                <w:szCs w:val="18"/>
              </w:rPr>
            </w:pPr>
            <w:r w:rsidRPr="00FC66CA">
              <w:rPr>
                <w:rFonts w:ascii="微软雅黑" w:eastAsia="微软雅黑" w:hAnsi="微软雅黑" w:cs="宋体" w:hint="eastAsia"/>
                <w:b w:val="0"/>
                <w:bCs w:val="0"/>
                <w:color w:val="FFFFFF"/>
                <w:sz w:val="18"/>
                <w:szCs w:val="18"/>
              </w:rPr>
              <w:t>描述</w:t>
            </w:r>
          </w:p>
        </w:tc>
      </w:tr>
      <w:tr w:rsidR="00FC66CA" w:rsidTr="00FC6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</w:tcPr>
          <w:p w:rsidR="00FC66CA" w:rsidRPr="00FC66CA" w:rsidRDefault="00FC66CA" w:rsidP="00FC66C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 w:val="0"/>
                <w:bCs w:val="0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847" w:type="dxa"/>
          </w:tcPr>
          <w:p w:rsidR="00FC66CA" w:rsidRPr="00FC66CA" w:rsidRDefault="00FC66CA" w:rsidP="00FC66CA">
            <w:pPr>
              <w:widowControl/>
              <w:autoSpaceDE/>
              <w:autoSpaceDN/>
              <w:adjustRightIn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C66C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847" w:type="dxa"/>
          </w:tcPr>
          <w:p w:rsidR="00FC66CA" w:rsidRPr="00FC66CA" w:rsidRDefault="00FC66CA" w:rsidP="00FC66CA">
            <w:pPr>
              <w:widowControl/>
              <w:autoSpaceDE/>
              <w:autoSpaceDN/>
              <w:adjustRightIn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47" w:type="dxa"/>
          </w:tcPr>
          <w:p w:rsidR="00FC66CA" w:rsidRPr="00FC66CA" w:rsidRDefault="00FC66CA" w:rsidP="00FC66CA">
            <w:pPr>
              <w:widowControl/>
              <w:autoSpaceDE/>
              <w:autoSpaceDN/>
              <w:adjustRightIn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C66C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1000001</w:t>
            </w:r>
          </w:p>
        </w:tc>
        <w:tc>
          <w:tcPr>
            <w:tcW w:w="1848" w:type="dxa"/>
          </w:tcPr>
          <w:p w:rsidR="00FC66CA" w:rsidRPr="00BE2106" w:rsidRDefault="00BE2106" w:rsidP="00FC66CA">
            <w:pPr>
              <w:widowControl/>
              <w:autoSpaceDE/>
              <w:autoSpaceDN/>
              <w:adjustRightIn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E210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分类id</w:t>
            </w:r>
          </w:p>
        </w:tc>
      </w:tr>
      <w:tr w:rsidR="00FC66CA" w:rsidTr="00FC6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</w:tcPr>
          <w:p w:rsidR="00FC66CA" w:rsidRPr="00FC66CA" w:rsidRDefault="00FC66CA" w:rsidP="00FC66C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 w:val="0"/>
                <w:bCs w:val="0"/>
                <w:color w:val="000000"/>
                <w:sz w:val="18"/>
                <w:szCs w:val="18"/>
              </w:rPr>
            </w:pPr>
            <w:r w:rsidRPr="00FC66CA">
              <w:rPr>
                <w:rFonts w:ascii="微软雅黑" w:eastAsia="微软雅黑" w:hAnsi="微软雅黑" w:cs="宋体" w:hint="eastAsia"/>
                <w:b w:val="0"/>
                <w:bCs w:val="0"/>
                <w:color w:val="000000"/>
                <w:sz w:val="18"/>
                <w:szCs w:val="18"/>
              </w:rPr>
              <w:t>pId</w:t>
            </w:r>
          </w:p>
        </w:tc>
        <w:tc>
          <w:tcPr>
            <w:tcW w:w="1847" w:type="dxa"/>
          </w:tcPr>
          <w:p w:rsidR="00FC66CA" w:rsidRPr="00FC66CA" w:rsidRDefault="00FC66CA" w:rsidP="00FC66CA">
            <w:pPr>
              <w:widowControl/>
              <w:autoSpaceDE/>
              <w:autoSpaceDN/>
              <w:adjustRightInd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C66C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847" w:type="dxa"/>
          </w:tcPr>
          <w:p w:rsidR="00FC66CA" w:rsidRPr="00FC66CA" w:rsidRDefault="00FC66CA" w:rsidP="00FC66CA">
            <w:pPr>
              <w:widowControl/>
              <w:autoSpaceDE/>
              <w:autoSpaceDN/>
              <w:adjustRightInd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47" w:type="dxa"/>
          </w:tcPr>
          <w:p w:rsidR="00FC66CA" w:rsidRPr="00FC66CA" w:rsidRDefault="00FC66CA" w:rsidP="00FC66CA">
            <w:pPr>
              <w:widowControl/>
              <w:autoSpaceDE/>
              <w:autoSpaceDN/>
              <w:adjustRightInd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C66C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848" w:type="dxa"/>
          </w:tcPr>
          <w:p w:rsidR="00FC66CA" w:rsidRPr="00BE2106" w:rsidRDefault="00BE2106" w:rsidP="00FC66CA">
            <w:pPr>
              <w:widowControl/>
              <w:autoSpaceDE/>
              <w:autoSpaceDN/>
              <w:adjustRightInd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E210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父id</w:t>
            </w:r>
          </w:p>
        </w:tc>
      </w:tr>
      <w:tr w:rsidR="00FC66CA" w:rsidTr="00FC6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</w:tcPr>
          <w:p w:rsidR="00FC66CA" w:rsidRPr="00FC66CA" w:rsidRDefault="00FC66CA" w:rsidP="00FC66C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 w:val="0"/>
                <w:bCs w:val="0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1847" w:type="dxa"/>
          </w:tcPr>
          <w:p w:rsidR="00FC66CA" w:rsidRPr="00FC66CA" w:rsidRDefault="00FC66CA" w:rsidP="00FC66CA">
            <w:pPr>
              <w:widowControl/>
              <w:autoSpaceDE/>
              <w:autoSpaceDN/>
              <w:adjustRightIn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C66C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847" w:type="dxa"/>
          </w:tcPr>
          <w:p w:rsidR="00FC66CA" w:rsidRPr="00FC66CA" w:rsidRDefault="00FC66CA" w:rsidP="00FC66CA">
            <w:pPr>
              <w:widowControl/>
              <w:autoSpaceDE/>
              <w:autoSpaceDN/>
              <w:adjustRightIn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47" w:type="dxa"/>
          </w:tcPr>
          <w:p w:rsidR="00FC66CA" w:rsidRPr="00FC66CA" w:rsidRDefault="00FC66CA" w:rsidP="00FC66CA">
            <w:pPr>
              <w:widowControl/>
              <w:autoSpaceDE/>
              <w:autoSpaceDN/>
              <w:adjustRightIn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C66C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虚拟商品</w:t>
            </w:r>
          </w:p>
        </w:tc>
        <w:tc>
          <w:tcPr>
            <w:tcW w:w="1848" w:type="dxa"/>
          </w:tcPr>
          <w:p w:rsidR="00FC66CA" w:rsidRPr="00BE2106" w:rsidRDefault="00BE2106" w:rsidP="00FC66CA">
            <w:pPr>
              <w:widowControl/>
              <w:autoSpaceDE/>
              <w:autoSpaceDN/>
              <w:adjustRightIn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E210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分类名称</w:t>
            </w:r>
          </w:p>
        </w:tc>
      </w:tr>
      <w:tr w:rsidR="00FC66CA" w:rsidTr="00FC6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</w:tcPr>
          <w:p w:rsidR="00FC66CA" w:rsidRPr="00FC66CA" w:rsidRDefault="00FC66CA" w:rsidP="00FC66C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 w:val="0"/>
                <w:bCs w:val="0"/>
                <w:color w:val="000000"/>
                <w:sz w:val="18"/>
                <w:szCs w:val="18"/>
              </w:rPr>
              <w:lastRenderedPageBreak/>
              <w:t>type</w:t>
            </w:r>
          </w:p>
        </w:tc>
        <w:tc>
          <w:tcPr>
            <w:tcW w:w="1847" w:type="dxa"/>
          </w:tcPr>
          <w:p w:rsidR="00FC66CA" w:rsidRPr="00FC66CA" w:rsidRDefault="00FC66CA" w:rsidP="00FC66CA">
            <w:pPr>
              <w:widowControl/>
              <w:autoSpaceDE/>
              <w:autoSpaceDN/>
              <w:adjustRightInd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C66C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847" w:type="dxa"/>
          </w:tcPr>
          <w:p w:rsidR="00FC66CA" w:rsidRPr="00FC66CA" w:rsidRDefault="00FC66CA" w:rsidP="00FC66CA">
            <w:pPr>
              <w:widowControl/>
              <w:autoSpaceDE/>
              <w:autoSpaceDN/>
              <w:adjustRightInd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47" w:type="dxa"/>
          </w:tcPr>
          <w:p w:rsidR="00FC66CA" w:rsidRPr="00FC66CA" w:rsidRDefault="00FC66CA" w:rsidP="00FC66CA">
            <w:pPr>
              <w:widowControl/>
              <w:autoSpaceDE/>
              <w:autoSpaceDN/>
              <w:adjustRightInd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C66C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848" w:type="dxa"/>
          </w:tcPr>
          <w:p w:rsidR="00FC66CA" w:rsidRPr="00BE2106" w:rsidRDefault="00BE2106" w:rsidP="00FC66CA">
            <w:pPr>
              <w:widowControl/>
              <w:autoSpaceDE/>
              <w:autoSpaceDN/>
              <w:adjustRightInd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E210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分类类型：</w:t>
            </w:r>
          </w:p>
          <w:p w:rsidR="00BE2106" w:rsidRPr="00BE2106" w:rsidRDefault="00BE2106" w:rsidP="00FC66CA">
            <w:pPr>
              <w:widowControl/>
              <w:autoSpaceDE/>
              <w:autoSpaceDN/>
              <w:adjustRightInd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E210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 商户类型 2商品类型</w:t>
            </w:r>
          </w:p>
        </w:tc>
      </w:tr>
    </w:tbl>
    <w:p w:rsidR="00BE2106" w:rsidRDefault="00BE2106" w:rsidP="00BE2106">
      <w:pPr>
        <w:pStyle w:val="affe"/>
        <w:pBdr>
          <w:bottom w:val="single" w:sz="4" w:space="6" w:color="4F81BD"/>
        </w:pBdr>
        <w:rPr>
          <w:lang w:val="en-US" w:eastAsia="zh-CN"/>
        </w:rPr>
      </w:pPr>
      <w:r w:rsidRPr="00BE2106">
        <w:rPr>
          <w:rFonts w:hint="eastAsia"/>
          <w:lang w:val="en-US"/>
        </w:rPr>
        <w:t>storeInfo</w:t>
      </w:r>
      <w:r w:rsidRPr="00BE2106">
        <w:rPr>
          <w:rFonts w:hint="eastAsia"/>
          <w:lang w:val="en-US"/>
        </w:rPr>
        <w:t>类型</w:t>
      </w:r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1847"/>
        <w:gridCol w:w="1847"/>
        <w:gridCol w:w="1847"/>
        <w:gridCol w:w="1847"/>
        <w:gridCol w:w="1848"/>
      </w:tblGrid>
      <w:tr w:rsidR="00BE2106" w:rsidTr="00BE21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</w:tcPr>
          <w:p w:rsidR="00BE2106" w:rsidRPr="00BE2106" w:rsidRDefault="00BE2106" w:rsidP="00BE210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 w:val="0"/>
                <w:bCs w:val="0"/>
                <w:color w:val="FFFFFF"/>
                <w:sz w:val="18"/>
                <w:szCs w:val="18"/>
              </w:rPr>
            </w:pPr>
            <w:r w:rsidRPr="00BE2106">
              <w:rPr>
                <w:rFonts w:ascii="微软雅黑" w:eastAsia="微软雅黑" w:hAnsi="微软雅黑" w:cs="宋体" w:hint="eastAsia"/>
                <w:b w:val="0"/>
                <w:bCs w:val="0"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1847" w:type="dxa"/>
          </w:tcPr>
          <w:p w:rsidR="00BE2106" w:rsidRPr="00BE2106" w:rsidRDefault="00BE2106" w:rsidP="00BE2106">
            <w:pPr>
              <w:widowControl/>
              <w:autoSpaceDE/>
              <w:autoSpaceDN/>
              <w:adjustRightIn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b w:val="0"/>
                <w:bCs w:val="0"/>
                <w:color w:val="FFFFFF"/>
                <w:sz w:val="18"/>
                <w:szCs w:val="18"/>
              </w:rPr>
            </w:pPr>
            <w:r w:rsidRPr="00BE2106">
              <w:rPr>
                <w:rFonts w:ascii="微软雅黑" w:eastAsia="微软雅黑" w:hAnsi="微软雅黑" w:cs="宋体" w:hint="eastAsia"/>
                <w:b w:val="0"/>
                <w:bCs w:val="0"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1847" w:type="dxa"/>
          </w:tcPr>
          <w:p w:rsidR="00BE2106" w:rsidRPr="00BE2106" w:rsidRDefault="00BE2106" w:rsidP="00BE2106">
            <w:pPr>
              <w:widowControl/>
              <w:autoSpaceDE/>
              <w:autoSpaceDN/>
              <w:adjustRightIn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b w:val="0"/>
                <w:bCs w:val="0"/>
                <w:color w:val="FFFFFF"/>
                <w:sz w:val="18"/>
                <w:szCs w:val="18"/>
              </w:rPr>
            </w:pPr>
            <w:r w:rsidRPr="00BE2106">
              <w:rPr>
                <w:rFonts w:ascii="微软雅黑" w:eastAsia="微软雅黑" w:hAnsi="微软雅黑" w:cs="宋体" w:hint="eastAsia"/>
                <w:b w:val="0"/>
                <w:bCs w:val="0"/>
                <w:color w:val="FFFFFF"/>
                <w:sz w:val="18"/>
                <w:szCs w:val="18"/>
              </w:rPr>
              <w:t>是否必填</w:t>
            </w:r>
          </w:p>
        </w:tc>
        <w:tc>
          <w:tcPr>
            <w:tcW w:w="1847" w:type="dxa"/>
          </w:tcPr>
          <w:p w:rsidR="00BE2106" w:rsidRPr="00BE2106" w:rsidRDefault="00BE2106" w:rsidP="00BE2106">
            <w:pPr>
              <w:widowControl/>
              <w:autoSpaceDE/>
              <w:autoSpaceDN/>
              <w:adjustRightIn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b w:val="0"/>
                <w:bCs w:val="0"/>
                <w:color w:val="FFFFFF"/>
                <w:sz w:val="18"/>
                <w:szCs w:val="18"/>
              </w:rPr>
            </w:pPr>
            <w:r w:rsidRPr="00BE2106">
              <w:rPr>
                <w:rFonts w:ascii="微软雅黑" w:eastAsia="微软雅黑" w:hAnsi="微软雅黑" w:cs="宋体" w:hint="eastAsia"/>
                <w:b w:val="0"/>
                <w:bCs w:val="0"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1848" w:type="dxa"/>
          </w:tcPr>
          <w:p w:rsidR="00BE2106" w:rsidRPr="00BE2106" w:rsidRDefault="00BE2106" w:rsidP="00BE2106">
            <w:pPr>
              <w:widowControl/>
              <w:autoSpaceDE/>
              <w:autoSpaceDN/>
              <w:adjustRightInd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b w:val="0"/>
                <w:bCs w:val="0"/>
                <w:color w:val="FFFFFF"/>
                <w:sz w:val="18"/>
                <w:szCs w:val="18"/>
              </w:rPr>
            </w:pPr>
            <w:r w:rsidRPr="00BE2106">
              <w:rPr>
                <w:rFonts w:ascii="微软雅黑" w:eastAsia="微软雅黑" w:hAnsi="微软雅黑" w:cs="宋体" w:hint="eastAsia"/>
                <w:b w:val="0"/>
                <w:bCs w:val="0"/>
                <w:color w:val="FFFFFF"/>
                <w:sz w:val="18"/>
                <w:szCs w:val="18"/>
              </w:rPr>
              <w:t>描述</w:t>
            </w:r>
          </w:p>
        </w:tc>
      </w:tr>
      <w:tr w:rsidR="00BE2106" w:rsidTr="00BE2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</w:tcPr>
          <w:p w:rsidR="00BE2106" w:rsidRPr="00BE2106" w:rsidRDefault="00BE2106" w:rsidP="00BE210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 w:val="0"/>
                <w:bCs w:val="0"/>
                <w:color w:val="000000"/>
                <w:sz w:val="18"/>
                <w:szCs w:val="18"/>
              </w:rPr>
            </w:pPr>
            <w:r w:rsidRPr="00BE2106">
              <w:rPr>
                <w:rFonts w:ascii="微软雅黑" w:eastAsia="微软雅黑" w:hAnsi="微软雅黑" w:cs="宋体" w:hint="eastAsia"/>
                <w:b w:val="0"/>
                <w:bCs w:val="0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1847" w:type="dxa"/>
          </w:tcPr>
          <w:p w:rsidR="00BE2106" w:rsidRPr="00BE2106" w:rsidRDefault="00BE2106" w:rsidP="00BE2106">
            <w:pPr>
              <w:widowControl/>
              <w:autoSpaceDE/>
              <w:autoSpaceDN/>
              <w:adjustRightIn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E210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847" w:type="dxa"/>
          </w:tcPr>
          <w:p w:rsidR="00BE2106" w:rsidRPr="00BE2106" w:rsidRDefault="00BE2106" w:rsidP="00BE2106">
            <w:pPr>
              <w:widowControl/>
              <w:autoSpaceDE/>
              <w:autoSpaceDN/>
              <w:adjustRightIn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1847" w:type="dxa"/>
          </w:tcPr>
          <w:p w:rsidR="00BE2106" w:rsidRPr="00BE2106" w:rsidRDefault="00BE2106" w:rsidP="00BE2106">
            <w:pPr>
              <w:widowControl/>
              <w:autoSpaceDE/>
              <w:autoSpaceDN/>
              <w:adjustRightIn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48" w:type="dxa"/>
          </w:tcPr>
          <w:p w:rsidR="00BE2106" w:rsidRPr="00BE2106" w:rsidRDefault="00BE2106" w:rsidP="00BE2106">
            <w:pPr>
              <w:widowControl/>
              <w:autoSpaceDE/>
              <w:autoSpaceDN/>
              <w:adjustRightIn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E210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商户名称</w:t>
            </w:r>
          </w:p>
        </w:tc>
      </w:tr>
      <w:tr w:rsidR="00BE2106" w:rsidTr="00BE21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</w:tcPr>
          <w:p w:rsidR="00BE2106" w:rsidRPr="00BE2106" w:rsidRDefault="00BE2106" w:rsidP="00BE210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 w:val="0"/>
                <w:bCs w:val="0"/>
                <w:color w:val="000000"/>
                <w:sz w:val="18"/>
                <w:szCs w:val="18"/>
              </w:rPr>
            </w:pPr>
            <w:r w:rsidRPr="00BE2106">
              <w:rPr>
                <w:rFonts w:ascii="微软雅黑" w:eastAsia="微软雅黑" w:hAnsi="微软雅黑" w:cs="宋体" w:hint="eastAsia"/>
                <w:b w:val="0"/>
                <w:bCs w:val="0"/>
                <w:color w:val="000000"/>
                <w:sz w:val="18"/>
                <w:szCs w:val="18"/>
              </w:rPr>
              <w:t>shortName</w:t>
            </w:r>
          </w:p>
        </w:tc>
        <w:tc>
          <w:tcPr>
            <w:tcW w:w="1847" w:type="dxa"/>
          </w:tcPr>
          <w:p w:rsidR="00BE2106" w:rsidRPr="00BE2106" w:rsidRDefault="00BE2106" w:rsidP="00BE2106">
            <w:pPr>
              <w:widowControl/>
              <w:autoSpaceDE/>
              <w:autoSpaceDN/>
              <w:adjustRightInd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E210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847" w:type="dxa"/>
          </w:tcPr>
          <w:p w:rsidR="00BE2106" w:rsidRPr="00BE2106" w:rsidRDefault="00BE2106" w:rsidP="00BE2106">
            <w:pPr>
              <w:widowControl/>
              <w:autoSpaceDE/>
              <w:autoSpaceDN/>
              <w:adjustRightInd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1847" w:type="dxa"/>
          </w:tcPr>
          <w:p w:rsidR="00BE2106" w:rsidRPr="00BE2106" w:rsidRDefault="00BE2106" w:rsidP="00BE2106">
            <w:pPr>
              <w:widowControl/>
              <w:autoSpaceDE/>
              <w:autoSpaceDN/>
              <w:adjustRightInd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48" w:type="dxa"/>
          </w:tcPr>
          <w:p w:rsidR="00BE2106" w:rsidRPr="00BE2106" w:rsidRDefault="00BE2106" w:rsidP="00BE2106">
            <w:pPr>
              <w:widowControl/>
              <w:autoSpaceDE/>
              <w:autoSpaceDN/>
              <w:adjustRightInd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E210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短名称</w:t>
            </w:r>
          </w:p>
        </w:tc>
      </w:tr>
    </w:tbl>
    <w:p w:rsidR="00BE2106" w:rsidRDefault="00BE2106" w:rsidP="00BE2106"/>
    <w:p w:rsidR="00C73BC7" w:rsidRPr="00BE2106" w:rsidRDefault="00C73BC7" w:rsidP="00C73BC7">
      <w:pPr>
        <w:pStyle w:val="affe"/>
        <w:pBdr>
          <w:bottom w:val="single" w:sz="4" w:space="6" w:color="4F81BD"/>
        </w:pBdr>
        <w:rPr>
          <w:lang w:val="en-US"/>
        </w:rPr>
      </w:pPr>
      <w:r w:rsidRPr="00C73BC7">
        <w:rPr>
          <w:rFonts w:hint="eastAsia"/>
          <w:lang w:val="en-US"/>
        </w:rPr>
        <w:t xml:space="preserve">ext </w:t>
      </w:r>
      <w:r w:rsidRPr="00C73BC7">
        <w:rPr>
          <w:rFonts w:hint="eastAsia"/>
          <w:lang w:val="en-US"/>
        </w:rPr>
        <w:t>类型</w:t>
      </w:r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1847"/>
        <w:gridCol w:w="1847"/>
        <w:gridCol w:w="1847"/>
        <w:gridCol w:w="1847"/>
        <w:gridCol w:w="1848"/>
      </w:tblGrid>
      <w:tr w:rsidR="00C73BC7" w:rsidTr="00C73B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</w:tcPr>
          <w:p w:rsidR="00C73BC7" w:rsidRDefault="00C73BC7" w:rsidP="00DE7CAB">
            <w:pPr>
              <w:pStyle w:val="a5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847" w:type="dxa"/>
          </w:tcPr>
          <w:p w:rsidR="00C73BC7" w:rsidRDefault="00C73BC7" w:rsidP="00DE7CAB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847" w:type="dxa"/>
          </w:tcPr>
          <w:p w:rsidR="00C73BC7" w:rsidRDefault="00C73BC7" w:rsidP="00DE7CAB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847" w:type="dxa"/>
          </w:tcPr>
          <w:p w:rsidR="00C73BC7" w:rsidRDefault="00C73BC7" w:rsidP="00DE7CAB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示例值</w:t>
            </w:r>
          </w:p>
        </w:tc>
        <w:tc>
          <w:tcPr>
            <w:tcW w:w="1848" w:type="dxa"/>
          </w:tcPr>
          <w:p w:rsidR="00C73BC7" w:rsidRDefault="00C73BC7" w:rsidP="00DE7CAB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C73BC7" w:rsidTr="00C73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</w:tcPr>
          <w:p w:rsidR="00C73BC7" w:rsidRPr="00C73BC7" w:rsidRDefault="00C73BC7" w:rsidP="00C73BC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 w:val="0"/>
                <w:bCs w:val="0"/>
                <w:color w:val="000000"/>
                <w:sz w:val="18"/>
                <w:szCs w:val="18"/>
              </w:rPr>
            </w:pPr>
            <w:r w:rsidRPr="00C73BC7">
              <w:rPr>
                <w:rFonts w:ascii="微软雅黑" w:eastAsia="微软雅黑" w:hAnsi="微软雅黑" w:cs="宋体" w:hint="eastAsia"/>
                <w:b w:val="0"/>
                <w:bCs w:val="0"/>
                <w:color w:val="000000"/>
                <w:sz w:val="18"/>
                <w:szCs w:val="18"/>
              </w:rPr>
              <w:t>stockNUM</w:t>
            </w:r>
          </w:p>
        </w:tc>
        <w:tc>
          <w:tcPr>
            <w:tcW w:w="1847" w:type="dxa"/>
          </w:tcPr>
          <w:p w:rsidR="00C73BC7" w:rsidRPr="00C73BC7" w:rsidRDefault="00C73BC7" w:rsidP="00C73BC7">
            <w:pPr>
              <w:widowControl/>
              <w:autoSpaceDE/>
              <w:autoSpaceDN/>
              <w:adjustRightIn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C73BC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1847" w:type="dxa"/>
          </w:tcPr>
          <w:p w:rsidR="00C73BC7" w:rsidRDefault="00C73BC7" w:rsidP="00DE7CAB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:rsidR="00C73BC7" w:rsidRDefault="00C73BC7" w:rsidP="00DE7CAB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8" w:type="dxa"/>
          </w:tcPr>
          <w:p w:rsidR="00C73BC7" w:rsidRPr="00C73BC7" w:rsidRDefault="00C73BC7" w:rsidP="00C73BC7">
            <w:pPr>
              <w:widowControl/>
              <w:autoSpaceDE/>
              <w:autoSpaceDN/>
              <w:adjustRightIn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C73BC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库存</w:t>
            </w:r>
          </w:p>
        </w:tc>
      </w:tr>
      <w:tr w:rsidR="00C73BC7" w:rsidTr="00C73B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</w:tcPr>
          <w:p w:rsidR="00C73BC7" w:rsidRPr="00C73BC7" w:rsidRDefault="00C73BC7" w:rsidP="00C73BC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 w:val="0"/>
                <w:bCs w:val="0"/>
                <w:color w:val="000000"/>
                <w:sz w:val="18"/>
                <w:szCs w:val="18"/>
              </w:rPr>
            </w:pPr>
            <w:r w:rsidRPr="00C73BC7">
              <w:rPr>
                <w:rFonts w:ascii="微软雅黑" w:eastAsia="微软雅黑" w:hAnsi="微软雅黑" w:cs="宋体" w:hint="eastAsia"/>
                <w:b w:val="0"/>
                <w:bCs w:val="0"/>
                <w:color w:val="000000"/>
                <w:sz w:val="18"/>
                <w:szCs w:val="18"/>
              </w:rPr>
              <w:t>saleNum</w:t>
            </w:r>
          </w:p>
        </w:tc>
        <w:tc>
          <w:tcPr>
            <w:tcW w:w="1847" w:type="dxa"/>
          </w:tcPr>
          <w:p w:rsidR="00C73BC7" w:rsidRPr="00C73BC7" w:rsidRDefault="00C73BC7" w:rsidP="00C73BC7">
            <w:pPr>
              <w:widowControl/>
              <w:autoSpaceDE/>
              <w:autoSpaceDN/>
              <w:adjustRightInd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C73BC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1847" w:type="dxa"/>
          </w:tcPr>
          <w:p w:rsidR="00C73BC7" w:rsidRDefault="00C73BC7" w:rsidP="00DE7CAB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:rsidR="00C73BC7" w:rsidRDefault="00C73BC7" w:rsidP="00DE7CAB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8" w:type="dxa"/>
          </w:tcPr>
          <w:p w:rsidR="00C73BC7" w:rsidRPr="00C73BC7" w:rsidRDefault="00C73BC7" w:rsidP="00C73BC7">
            <w:pPr>
              <w:widowControl/>
              <w:autoSpaceDE/>
              <w:autoSpaceDN/>
              <w:adjustRightInd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C73BC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已销售数量</w:t>
            </w:r>
          </w:p>
        </w:tc>
      </w:tr>
      <w:tr w:rsidR="00C73BC7" w:rsidTr="00C73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</w:tcPr>
          <w:p w:rsidR="00C73BC7" w:rsidRPr="00C73BC7" w:rsidRDefault="00C73BC7" w:rsidP="00C73BC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 w:val="0"/>
                <w:bCs w:val="0"/>
                <w:color w:val="000000"/>
                <w:sz w:val="18"/>
                <w:szCs w:val="18"/>
              </w:rPr>
            </w:pPr>
            <w:r w:rsidRPr="00C73BC7">
              <w:rPr>
                <w:rFonts w:ascii="微软雅黑" w:eastAsia="微软雅黑" w:hAnsi="微软雅黑" w:cs="宋体" w:hint="eastAsia"/>
                <w:b w:val="0"/>
                <w:bCs w:val="0"/>
                <w:color w:val="000000"/>
                <w:sz w:val="18"/>
                <w:szCs w:val="18"/>
              </w:rPr>
              <w:t>clickNum</w:t>
            </w:r>
          </w:p>
        </w:tc>
        <w:tc>
          <w:tcPr>
            <w:tcW w:w="1847" w:type="dxa"/>
          </w:tcPr>
          <w:p w:rsidR="00C73BC7" w:rsidRPr="00C73BC7" w:rsidRDefault="00C73BC7" w:rsidP="00C73BC7">
            <w:pPr>
              <w:widowControl/>
              <w:autoSpaceDE/>
              <w:autoSpaceDN/>
              <w:adjustRightIn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C73BC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1847" w:type="dxa"/>
          </w:tcPr>
          <w:p w:rsidR="00C73BC7" w:rsidRDefault="00C73BC7" w:rsidP="00DE7CAB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:rsidR="00C73BC7" w:rsidRDefault="00C73BC7" w:rsidP="00DE7CAB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8" w:type="dxa"/>
          </w:tcPr>
          <w:p w:rsidR="00C73BC7" w:rsidRPr="00C73BC7" w:rsidRDefault="00C73BC7" w:rsidP="00C73BC7">
            <w:pPr>
              <w:widowControl/>
              <w:autoSpaceDE/>
              <w:autoSpaceDN/>
              <w:adjustRightIn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C73BC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人气值</w:t>
            </w:r>
          </w:p>
        </w:tc>
      </w:tr>
      <w:tr w:rsidR="00C73BC7" w:rsidTr="00C73B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</w:tcPr>
          <w:p w:rsidR="00C73BC7" w:rsidRPr="00C73BC7" w:rsidRDefault="00C73BC7" w:rsidP="00C73BC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 w:val="0"/>
                <w:bCs w:val="0"/>
                <w:color w:val="000000"/>
                <w:sz w:val="18"/>
                <w:szCs w:val="18"/>
              </w:rPr>
            </w:pPr>
            <w:r w:rsidRPr="00C73BC7">
              <w:rPr>
                <w:rFonts w:ascii="微软雅黑" w:eastAsia="微软雅黑" w:hAnsi="微软雅黑" w:cs="宋体" w:hint="eastAsia"/>
                <w:b w:val="0"/>
                <w:bCs w:val="0"/>
                <w:color w:val="000000"/>
                <w:sz w:val="18"/>
                <w:szCs w:val="18"/>
              </w:rPr>
              <w:t>commentNum</w:t>
            </w:r>
          </w:p>
        </w:tc>
        <w:tc>
          <w:tcPr>
            <w:tcW w:w="1847" w:type="dxa"/>
          </w:tcPr>
          <w:p w:rsidR="00C73BC7" w:rsidRPr="00C73BC7" w:rsidRDefault="00C73BC7" w:rsidP="00C73BC7">
            <w:pPr>
              <w:widowControl/>
              <w:autoSpaceDE/>
              <w:autoSpaceDN/>
              <w:adjustRightInd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C73BC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1847" w:type="dxa"/>
          </w:tcPr>
          <w:p w:rsidR="00C73BC7" w:rsidRDefault="00C73BC7" w:rsidP="00DE7CAB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:rsidR="00C73BC7" w:rsidRDefault="00C73BC7" w:rsidP="00DE7CAB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8" w:type="dxa"/>
          </w:tcPr>
          <w:p w:rsidR="00C73BC7" w:rsidRPr="00C73BC7" w:rsidRDefault="00C73BC7" w:rsidP="00C73BC7">
            <w:pPr>
              <w:widowControl/>
              <w:autoSpaceDE/>
              <w:autoSpaceDN/>
              <w:adjustRightInd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C73BC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评论次数</w:t>
            </w:r>
          </w:p>
        </w:tc>
      </w:tr>
      <w:tr w:rsidR="00C73BC7" w:rsidTr="00C73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</w:tcPr>
          <w:p w:rsidR="00C73BC7" w:rsidRPr="00C73BC7" w:rsidRDefault="00C73BC7" w:rsidP="00C73BC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 w:val="0"/>
                <w:bCs w:val="0"/>
                <w:color w:val="000000"/>
                <w:sz w:val="18"/>
                <w:szCs w:val="18"/>
              </w:rPr>
            </w:pPr>
            <w:r w:rsidRPr="00C73BC7">
              <w:rPr>
                <w:rFonts w:ascii="微软雅黑" w:eastAsia="微软雅黑" w:hAnsi="微软雅黑" w:cs="宋体" w:hint="eastAsia"/>
                <w:b w:val="0"/>
                <w:bCs w:val="0"/>
                <w:color w:val="000000"/>
                <w:sz w:val="18"/>
                <w:szCs w:val="18"/>
              </w:rPr>
              <w:t>userNum</w:t>
            </w:r>
          </w:p>
        </w:tc>
        <w:tc>
          <w:tcPr>
            <w:tcW w:w="1847" w:type="dxa"/>
          </w:tcPr>
          <w:p w:rsidR="00C73BC7" w:rsidRPr="00C73BC7" w:rsidRDefault="00C73BC7" w:rsidP="00C73BC7">
            <w:pPr>
              <w:widowControl/>
              <w:autoSpaceDE/>
              <w:autoSpaceDN/>
              <w:adjustRightIn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C73BC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1847" w:type="dxa"/>
          </w:tcPr>
          <w:p w:rsidR="00C73BC7" w:rsidRDefault="00C73BC7" w:rsidP="00DE7CAB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:rsidR="00C73BC7" w:rsidRDefault="00C73BC7" w:rsidP="00DE7CAB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8" w:type="dxa"/>
          </w:tcPr>
          <w:p w:rsidR="00C73BC7" w:rsidRPr="00C73BC7" w:rsidRDefault="00C73BC7" w:rsidP="00C73BC7">
            <w:pPr>
              <w:widowControl/>
              <w:autoSpaceDE/>
              <w:autoSpaceDN/>
              <w:adjustRightIn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C73BC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购买人数</w:t>
            </w:r>
          </w:p>
        </w:tc>
      </w:tr>
      <w:tr w:rsidR="00C73BC7" w:rsidTr="00C73B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</w:tcPr>
          <w:p w:rsidR="00C73BC7" w:rsidRPr="00C73BC7" w:rsidRDefault="00C73BC7" w:rsidP="00C73BC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 w:val="0"/>
                <w:bCs w:val="0"/>
                <w:color w:val="000000"/>
                <w:sz w:val="18"/>
                <w:szCs w:val="18"/>
              </w:rPr>
            </w:pPr>
            <w:r w:rsidRPr="00C73BC7">
              <w:rPr>
                <w:rFonts w:ascii="微软雅黑" w:eastAsia="微软雅黑" w:hAnsi="微软雅黑" w:cs="宋体" w:hint="eastAsia"/>
                <w:b w:val="0"/>
                <w:bCs w:val="0"/>
                <w:color w:val="000000"/>
                <w:sz w:val="18"/>
                <w:szCs w:val="18"/>
              </w:rPr>
              <w:t>collectNum</w:t>
            </w:r>
          </w:p>
        </w:tc>
        <w:tc>
          <w:tcPr>
            <w:tcW w:w="1847" w:type="dxa"/>
          </w:tcPr>
          <w:p w:rsidR="00C73BC7" w:rsidRPr="00C73BC7" w:rsidRDefault="00C73BC7" w:rsidP="00C73BC7">
            <w:pPr>
              <w:widowControl/>
              <w:autoSpaceDE/>
              <w:autoSpaceDN/>
              <w:adjustRightInd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C73BC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1847" w:type="dxa"/>
          </w:tcPr>
          <w:p w:rsidR="00C73BC7" w:rsidRDefault="00C73BC7" w:rsidP="00DE7CAB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:rsidR="00C73BC7" w:rsidRDefault="00C73BC7" w:rsidP="00DE7CAB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8" w:type="dxa"/>
          </w:tcPr>
          <w:p w:rsidR="00C73BC7" w:rsidRPr="00C73BC7" w:rsidRDefault="00C73BC7" w:rsidP="00C73BC7">
            <w:pPr>
              <w:widowControl/>
              <w:autoSpaceDE/>
              <w:autoSpaceDN/>
              <w:adjustRightInd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C73BC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收藏次数</w:t>
            </w:r>
          </w:p>
        </w:tc>
      </w:tr>
      <w:tr w:rsidR="00C73BC7" w:rsidTr="00C73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</w:tcPr>
          <w:p w:rsidR="00C73BC7" w:rsidRPr="00C73BC7" w:rsidRDefault="00C73BC7" w:rsidP="00C73BC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 w:val="0"/>
                <w:bCs w:val="0"/>
                <w:color w:val="000000"/>
                <w:sz w:val="18"/>
                <w:szCs w:val="18"/>
              </w:rPr>
            </w:pPr>
            <w:r w:rsidRPr="00C73BC7">
              <w:rPr>
                <w:rFonts w:ascii="微软雅黑" w:eastAsia="微软雅黑" w:hAnsi="微软雅黑" w:cs="宋体" w:hint="eastAsia"/>
                <w:b w:val="0"/>
                <w:bCs w:val="0"/>
                <w:color w:val="000000"/>
                <w:sz w:val="18"/>
                <w:szCs w:val="18"/>
              </w:rPr>
              <w:t>rank</w:t>
            </w:r>
          </w:p>
        </w:tc>
        <w:tc>
          <w:tcPr>
            <w:tcW w:w="1847" w:type="dxa"/>
          </w:tcPr>
          <w:p w:rsidR="00C73BC7" w:rsidRPr="00C73BC7" w:rsidRDefault="00C73BC7" w:rsidP="00C73BC7">
            <w:pPr>
              <w:widowControl/>
              <w:autoSpaceDE/>
              <w:autoSpaceDN/>
              <w:adjustRightIn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C73BC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1847" w:type="dxa"/>
          </w:tcPr>
          <w:p w:rsidR="00C73BC7" w:rsidRDefault="00C73BC7" w:rsidP="00DE7CAB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:rsidR="00C73BC7" w:rsidRDefault="00C73BC7" w:rsidP="00DE7CAB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8" w:type="dxa"/>
          </w:tcPr>
          <w:p w:rsidR="00C73BC7" w:rsidRPr="00C73BC7" w:rsidRDefault="00C73BC7" w:rsidP="00C73BC7">
            <w:pPr>
              <w:widowControl/>
              <w:autoSpaceDE/>
              <w:autoSpaceDN/>
              <w:adjustRightIn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C73BC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商品评分</w:t>
            </w:r>
          </w:p>
        </w:tc>
      </w:tr>
    </w:tbl>
    <w:p w:rsidR="00BE2106" w:rsidRPr="00653896" w:rsidRDefault="00BE2106" w:rsidP="00DE7CAB">
      <w:pPr>
        <w:pStyle w:val="a5"/>
      </w:pPr>
    </w:p>
    <w:p w:rsidR="00DE7CAB" w:rsidRDefault="00DE7CAB" w:rsidP="00DE7CAB">
      <w:pPr>
        <w:pStyle w:val="3"/>
        <w:rPr>
          <w:rFonts w:ascii="微软雅黑" w:eastAsia="微软雅黑" w:hAnsi="微软雅黑"/>
        </w:rPr>
      </w:pPr>
      <w:bookmarkStart w:id="200" w:name="_Toc366158451"/>
      <w:r>
        <w:rPr>
          <w:rFonts w:ascii="微软雅黑" w:eastAsia="微软雅黑" w:hAnsi="微软雅黑" w:hint="eastAsia"/>
        </w:rPr>
        <w:t>套餐商品信息</w:t>
      </w:r>
      <w:r w:rsidRPr="0020473A">
        <w:rPr>
          <w:rFonts w:ascii="微软雅黑" w:eastAsia="微软雅黑" w:hAnsi="微软雅黑" w:hint="eastAsia"/>
        </w:rPr>
        <w:t>接口</w:t>
      </w:r>
      <w:bookmarkEnd w:id="200"/>
    </w:p>
    <w:p w:rsidR="00DE7CAB" w:rsidRPr="0020473A" w:rsidRDefault="00DE7CAB" w:rsidP="00DE7CAB">
      <w:pPr>
        <w:pStyle w:val="aff9"/>
        <w:spacing w:line="360" w:lineRule="auto"/>
        <w:ind w:firstLine="40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获取套餐</w:t>
      </w:r>
      <w:r>
        <w:rPr>
          <w:rFonts w:ascii="微软雅黑" w:eastAsia="微软雅黑" w:hAnsi="微软雅黑"/>
          <w:szCs w:val="21"/>
        </w:rPr>
        <w:t>商品中包含的所有商品信息</w:t>
      </w:r>
      <w:r w:rsidRPr="0020473A">
        <w:rPr>
          <w:rFonts w:ascii="微软雅黑" w:eastAsia="微软雅黑" w:hAnsi="微软雅黑" w:hint="eastAsia"/>
          <w:szCs w:val="21"/>
        </w:rPr>
        <w:t>。</w:t>
      </w:r>
    </w:p>
    <w:p w:rsidR="00DE7CAB" w:rsidRPr="0020473A" w:rsidRDefault="00DE7CAB" w:rsidP="00DE7CAB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01" w:name="_Toc364254056"/>
      <w:bookmarkStart w:id="202" w:name="_Toc366158356"/>
      <w:bookmarkStart w:id="203" w:name="_Toc366158452"/>
      <w:bookmarkEnd w:id="201"/>
      <w:bookmarkEnd w:id="202"/>
      <w:bookmarkEnd w:id="203"/>
    </w:p>
    <w:p w:rsidR="00DE7CAB" w:rsidRPr="0020473A" w:rsidRDefault="00DE7CAB" w:rsidP="00DE7CAB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04" w:name="_Toc364254057"/>
      <w:bookmarkStart w:id="205" w:name="_Toc366158357"/>
      <w:bookmarkStart w:id="206" w:name="_Toc366158453"/>
      <w:bookmarkEnd w:id="204"/>
      <w:bookmarkEnd w:id="205"/>
      <w:bookmarkEnd w:id="206"/>
    </w:p>
    <w:p w:rsidR="00DE7CAB" w:rsidRPr="0020473A" w:rsidRDefault="00DE7CAB" w:rsidP="00DE7CAB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07" w:name="_Toc364254058"/>
      <w:bookmarkStart w:id="208" w:name="_Toc366158358"/>
      <w:bookmarkStart w:id="209" w:name="_Toc366158454"/>
      <w:bookmarkEnd w:id="207"/>
      <w:bookmarkEnd w:id="208"/>
      <w:bookmarkEnd w:id="209"/>
    </w:p>
    <w:p w:rsidR="00DE7CAB" w:rsidRPr="0020473A" w:rsidRDefault="00DE7CAB" w:rsidP="00DE7CAB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DE7CAB" w:rsidRPr="00C86472" w:rsidRDefault="00DE7CAB" w:rsidP="00DE7CAB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</w:rPr>
      </w:pPr>
      <w:r w:rsidRPr="00C86472">
        <w:rPr>
          <w:rFonts w:ascii="微软雅黑" w:eastAsia="微软雅黑" w:hAnsi="微软雅黑" w:cs="宋体"/>
          <w:b/>
        </w:rPr>
        <w:t>item/itemGroup</w:t>
      </w:r>
    </w:p>
    <w:p w:rsidR="00DE7CAB" w:rsidRDefault="00DE7CAB" w:rsidP="00DE7CAB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448"/>
        <w:gridCol w:w="1021"/>
        <w:gridCol w:w="1017"/>
        <w:gridCol w:w="1596"/>
        <w:gridCol w:w="872"/>
        <w:gridCol w:w="4213"/>
      </w:tblGrid>
      <w:tr w:rsidR="00DE7CAB" w:rsidRPr="005F1547" w:rsidTr="00835167">
        <w:trPr>
          <w:trHeight w:val="285"/>
        </w:trPr>
        <w:tc>
          <w:tcPr>
            <w:tcW w:w="71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0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78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DE7CAB" w:rsidRPr="005F1547" w:rsidTr="00835167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D676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saleId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待查商品ID</w:t>
            </w:r>
          </w:p>
        </w:tc>
      </w:tr>
    </w:tbl>
    <w:p w:rsidR="00DE7CAB" w:rsidRDefault="00DE7CAB" w:rsidP="00DE7CAB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lastRenderedPageBreak/>
        <w:t>回应参数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450"/>
        <w:gridCol w:w="2469"/>
        <w:gridCol w:w="1307"/>
        <w:gridCol w:w="872"/>
        <w:gridCol w:w="1098"/>
        <w:gridCol w:w="2971"/>
      </w:tblGrid>
      <w:tr w:rsidR="00DE7CAB" w:rsidRPr="005F1547" w:rsidTr="005E1473">
        <w:trPr>
          <w:trHeight w:val="285"/>
        </w:trPr>
        <w:tc>
          <w:tcPr>
            <w:tcW w:w="713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1214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643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54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146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DE7CAB" w:rsidRPr="005F1547" w:rsidTr="005E1473">
        <w:trPr>
          <w:trHeight w:val="285"/>
        </w:trPr>
        <w:tc>
          <w:tcPr>
            <w:tcW w:w="71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C191E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group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C191E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HashMap&lt;String, </w:t>
            </w:r>
            <w:r w:rsidRPr="00BC3E37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List&lt;</w:t>
            </w:r>
            <w:hyperlink w:anchor="ItemGroupInfo" w:history="1">
              <w:r w:rsidRPr="004513FC">
                <w:rPr>
                  <w:rStyle w:val="ab"/>
                  <w:rFonts w:ascii="微软雅黑" w:eastAsia="微软雅黑" w:hAnsi="微软雅黑" w:cs="宋体"/>
                  <w:sz w:val="18"/>
                  <w:szCs w:val="18"/>
                </w:rPr>
                <w:t>ItemGroupInfo</w:t>
              </w:r>
            </w:hyperlink>
            <w:r w:rsidRPr="00BC3E37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&gt;</w:t>
            </w:r>
            <w:r w:rsidRPr="003C191E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</w:tr>
      <w:tr w:rsidR="00DE7CAB" w:rsidRPr="005F1547" w:rsidTr="005E1473">
        <w:trPr>
          <w:trHeight w:val="412"/>
        </w:trPr>
        <w:tc>
          <w:tcPr>
            <w:tcW w:w="71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21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49044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</w:tr>
    </w:tbl>
    <w:p w:rsidR="00DE7CAB" w:rsidRPr="00851493" w:rsidRDefault="00DE7CAB" w:rsidP="00DE7CAB">
      <w:pPr>
        <w:pStyle w:val="affe"/>
        <w:pBdr>
          <w:bottom w:val="single" w:sz="4" w:space="6" w:color="4F81BD"/>
        </w:pBdr>
        <w:rPr>
          <w:lang w:val="en-US"/>
        </w:rPr>
      </w:pPr>
      <w:bookmarkStart w:id="210" w:name="ItemGroupInfo"/>
      <w:bookmarkEnd w:id="210"/>
      <w:r w:rsidRPr="00851493">
        <w:rPr>
          <w:lang w:val="en-US"/>
        </w:rPr>
        <w:t>ItemGroupInfo</w:t>
      </w:r>
      <w:r w:rsidRPr="00851493">
        <w:rPr>
          <w:rFonts w:hint="eastAsia"/>
          <w:lang w:val="en-US"/>
        </w:rPr>
        <w:t>类型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450"/>
        <w:gridCol w:w="1779"/>
        <w:gridCol w:w="1275"/>
        <w:gridCol w:w="990"/>
        <w:gridCol w:w="1702"/>
        <w:gridCol w:w="2971"/>
      </w:tblGrid>
      <w:tr w:rsidR="00DE7CAB" w:rsidRPr="005F1547" w:rsidTr="00835167">
        <w:trPr>
          <w:trHeight w:val="285"/>
        </w:trPr>
        <w:tc>
          <w:tcPr>
            <w:tcW w:w="713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87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62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8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83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146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DE7CAB" w:rsidRPr="005F1547" w:rsidTr="00835167">
        <w:trPr>
          <w:trHeight w:val="285"/>
        </w:trPr>
        <w:tc>
          <w:tcPr>
            <w:tcW w:w="71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6729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items</w:t>
            </w:r>
          </w:p>
        </w:tc>
        <w:tc>
          <w:tcPr>
            <w:tcW w:w="87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6729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List&lt;</w:t>
            </w:r>
            <w:hyperlink w:anchor="ItemInfo" w:history="1">
              <w:r w:rsidRPr="005E1473">
                <w:rPr>
                  <w:rStyle w:val="ab"/>
                  <w:rFonts w:ascii="微软雅黑" w:eastAsia="微软雅黑" w:hAnsi="微软雅黑" w:cs="宋体"/>
                  <w:sz w:val="18"/>
                  <w:szCs w:val="18"/>
                </w:rPr>
                <w:t>ItemInfo</w:t>
              </w:r>
            </w:hyperlink>
            <w:r w:rsidRPr="0036729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</w:tr>
      <w:tr w:rsidR="00DE7CAB" w:rsidRPr="005F1547" w:rsidTr="00835167">
        <w:trPr>
          <w:trHeight w:val="412"/>
        </w:trPr>
        <w:tc>
          <w:tcPr>
            <w:tcW w:w="71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1F044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info</w:t>
            </w:r>
          </w:p>
        </w:tc>
        <w:tc>
          <w:tcPr>
            <w:tcW w:w="87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64071D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hyperlink w:anchor="ItemInfo" w:history="1">
              <w:r w:rsidR="00DE7CAB" w:rsidRPr="005E1473">
                <w:rPr>
                  <w:rStyle w:val="ab"/>
                  <w:rFonts w:ascii="微软雅黑" w:eastAsia="微软雅黑" w:hAnsi="微软雅黑" w:cs="宋体"/>
                  <w:sz w:val="18"/>
                  <w:szCs w:val="18"/>
                </w:rPr>
                <w:t>ItemInfo</w:t>
              </w:r>
            </w:hyperlink>
          </w:p>
        </w:tc>
        <w:tc>
          <w:tcPr>
            <w:tcW w:w="62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49044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</w:tr>
    </w:tbl>
    <w:p w:rsidR="00DE7CAB" w:rsidRDefault="00DE7CAB" w:rsidP="00DE7CAB">
      <w:pPr>
        <w:pStyle w:val="a5"/>
        <w:ind w:firstLine="360"/>
      </w:pPr>
      <w:r>
        <w:rPr>
          <w:rFonts w:ascii="微软雅黑" w:eastAsia="微软雅黑" w:hAnsi="微软雅黑" w:cs="宋体" w:hint="eastAsia"/>
          <w:color w:val="000000"/>
          <w:sz w:val="18"/>
          <w:szCs w:val="18"/>
        </w:rPr>
        <w:t xml:space="preserve"> </w:t>
      </w:r>
    </w:p>
    <w:p w:rsidR="00DE7CAB" w:rsidRDefault="00DE7CAB" w:rsidP="00DE7CAB">
      <w:pPr>
        <w:pStyle w:val="a5"/>
      </w:pPr>
    </w:p>
    <w:p w:rsidR="00DE7CAB" w:rsidRDefault="00DE7CAB" w:rsidP="00DE7CAB">
      <w:pPr>
        <w:pStyle w:val="3"/>
        <w:rPr>
          <w:rFonts w:ascii="微软雅黑" w:eastAsia="微软雅黑" w:hAnsi="微软雅黑"/>
        </w:rPr>
      </w:pPr>
      <w:bookmarkStart w:id="211" w:name="_Toc366158455"/>
      <w:r>
        <w:rPr>
          <w:rFonts w:ascii="微软雅黑" w:eastAsia="微软雅黑" w:hAnsi="微软雅黑" w:hint="eastAsia"/>
        </w:rPr>
        <w:t>商品归属</w:t>
      </w:r>
      <w:r>
        <w:rPr>
          <w:rFonts w:ascii="微软雅黑" w:eastAsia="微软雅黑" w:hAnsi="微软雅黑"/>
        </w:rPr>
        <w:t>套餐</w:t>
      </w:r>
      <w:r>
        <w:rPr>
          <w:rFonts w:ascii="微软雅黑" w:eastAsia="微软雅黑" w:hAnsi="微软雅黑" w:hint="eastAsia"/>
        </w:rPr>
        <w:t>信息</w:t>
      </w:r>
      <w:r w:rsidRPr="0020473A">
        <w:rPr>
          <w:rFonts w:ascii="微软雅黑" w:eastAsia="微软雅黑" w:hAnsi="微软雅黑" w:hint="eastAsia"/>
        </w:rPr>
        <w:t>接口</w:t>
      </w:r>
      <w:bookmarkEnd w:id="211"/>
    </w:p>
    <w:p w:rsidR="00DE7CAB" w:rsidRPr="0020473A" w:rsidRDefault="00DE7CAB" w:rsidP="00DE7CAB">
      <w:pPr>
        <w:pStyle w:val="aff9"/>
        <w:spacing w:line="360" w:lineRule="auto"/>
        <w:ind w:firstLine="40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获取</w:t>
      </w:r>
      <w:r>
        <w:rPr>
          <w:rFonts w:ascii="微软雅黑" w:eastAsia="微软雅黑" w:hAnsi="微软雅黑"/>
          <w:szCs w:val="21"/>
        </w:rPr>
        <w:t>商品</w:t>
      </w:r>
      <w:r>
        <w:rPr>
          <w:rFonts w:ascii="微软雅黑" w:eastAsia="微软雅黑" w:hAnsi="微软雅黑" w:hint="eastAsia"/>
          <w:szCs w:val="21"/>
        </w:rPr>
        <w:t>所属</w:t>
      </w:r>
      <w:r>
        <w:rPr>
          <w:rFonts w:ascii="微软雅黑" w:eastAsia="微软雅黑" w:hAnsi="微软雅黑"/>
          <w:szCs w:val="21"/>
        </w:rPr>
        <w:t>套餐的信息</w:t>
      </w:r>
      <w:r w:rsidRPr="0020473A">
        <w:rPr>
          <w:rFonts w:ascii="微软雅黑" w:eastAsia="微软雅黑" w:hAnsi="微软雅黑" w:hint="eastAsia"/>
          <w:szCs w:val="21"/>
        </w:rPr>
        <w:t>。</w:t>
      </w:r>
    </w:p>
    <w:p w:rsidR="00DE7CAB" w:rsidRPr="0020473A" w:rsidRDefault="00DE7CAB" w:rsidP="00DE7CAB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12" w:name="_Toc364254060"/>
      <w:bookmarkStart w:id="213" w:name="_Toc366158360"/>
      <w:bookmarkStart w:id="214" w:name="_Toc366158456"/>
      <w:bookmarkEnd w:id="212"/>
      <w:bookmarkEnd w:id="213"/>
      <w:bookmarkEnd w:id="214"/>
    </w:p>
    <w:p w:rsidR="00DE7CAB" w:rsidRPr="0020473A" w:rsidRDefault="00DE7CAB" w:rsidP="00DE7CAB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15" w:name="_Toc364254061"/>
      <w:bookmarkStart w:id="216" w:name="_Toc366158361"/>
      <w:bookmarkStart w:id="217" w:name="_Toc366158457"/>
      <w:bookmarkEnd w:id="215"/>
      <w:bookmarkEnd w:id="216"/>
      <w:bookmarkEnd w:id="217"/>
    </w:p>
    <w:p w:rsidR="00DE7CAB" w:rsidRPr="0020473A" w:rsidRDefault="00DE7CAB" w:rsidP="00DE7CAB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18" w:name="_Toc364254062"/>
      <w:bookmarkStart w:id="219" w:name="_Toc366158362"/>
      <w:bookmarkStart w:id="220" w:name="_Toc366158458"/>
      <w:bookmarkEnd w:id="218"/>
      <w:bookmarkEnd w:id="219"/>
      <w:bookmarkEnd w:id="220"/>
    </w:p>
    <w:p w:rsidR="00DE7CAB" w:rsidRPr="0020473A" w:rsidRDefault="00DE7CAB" w:rsidP="00DE7CAB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DE7CAB" w:rsidRPr="00C86472" w:rsidRDefault="00DE7CAB" w:rsidP="00DE7CAB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</w:rPr>
      </w:pPr>
      <w:r w:rsidRPr="00C86472">
        <w:rPr>
          <w:rFonts w:ascii="微软雅黑" w:eastAsia="微软雅黑" w:hAnsi="微软雅黑" w:cs="宋体"/>
          <w:b/>
        </w:rPr>
        <w:t>item/groupItems</w:t>
      </w:r>
    </w:p>
    <w:p w:rsidR="00DE7CAB" w:rsidRPr="0020473A" w:rsidRDefault="00DE7CAB" w:rsidP="00DE7CAB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448"/>
        <w:gridCol w:w="1021"/>
        <w:gridCol w:w="1017"/>
        <w:gridCol w:w="1596"/>
        <w:gridCol w:w="872"/>
        <w:gridCol w:w="4213"/>
      </w:tblGrid>
      <w:tr w:rsidR="00DE7CAB" w:rsidRPr="005F1547" w:rsidTr="00835167">
        <w:trPr>
          <w:trHeight w:val="285"/>
        </w:trPr>
        <w:tc>
          <w:tcPr>
            <w:tcW w:w="71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0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78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DE7CAB" w:rsidRPr="005F1547" w:rsidTr="00835167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D676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saleId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商品ID</w:t>
            </w:r>
          </w:p>
        </w:tc>
      </w:tr>
    </w:tbl>
    <w:p w:rsidR="00DE7CAB" w:rsidRDefault="00DE7CAB" w:rsidP="00DE7CAB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450"/>
        <w:gridCol w:w="1779"/>
        <w:gridCol w:w="1275"/>
        <w:gridCol w:w="990"/>
        <w:gridCol w:w="1702"/>
        <w:gridCol w:w="2971"/>
      </w:tblGrid>
      <w:tr w:rsidR="00DE7CAB" w:rsidRPr="005F1547" w:rsidTr="00835167">
        <w:trPr>
          <w:trHeight w:val="285"/>
        </w:trPr>
        <w:tc>
          <w:tcPr>
            <w:tcW w:w="713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87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62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8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83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146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DE7CAB" w:rsidRPr="005F1547" w:rsidTr="00835167">
        <w:trPr>
          <w:trHeight w:val="285"/>
        </w:trPr>
        <w:tc>
          <w:tcPr>
            <w:tcW w:w="71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(无)</w:t>
            </w:r>
          </w:p>
        </w:tc>
        <w:tc>
          <w:tcPr>
            <w:tcW w:w="87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64071D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hyperlink w:anchor="ItemGroupInfo" w:history="1">
              <w:r w:rsidR="00DE7CAB" w:rsidRPr="005E1473">
                <w:rPr>
                  <w:rStyle w:val="ab"/>
                </w:rPr>
                <w:t>ItemGroupInfo</w:t>
              </w:r>
            </w:hyperlink>
          </w:p>
        </w:tc>
        <w:tc>
          <w:tcPr>
            <w:tcW w:w="62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Cs w:val="21"/>
              </w:rPr>
              <w:t>商品</w:t>
            </w:r>
            <w:r>
              <w:rPr>
                <w:rFonts w:ascii="微软雅黑" w:eastAsia="微软雅黑" w:hAnsi="微软雅黑" w:hint="eastAsia"/>
                <w:szCs w:val="21"/>
              </w:rPr>
              <w:t>所属</w:t>
            </w:r>
            <w:r>
              <w:rPr>
                <w:rFonts w:ascii="微软雅黑" w:eastAsia="微软雅黑" w:hAnsi="微软雅黑"/>
                <w:szCs w:val="21"/>
              </w:rPr>
              <w:t>套餐的信息</w:t>
            </w:r>
          </w:p>
        </w:tc>
      </w:tr>
    </w:tbl>
    <w:p w:rsidR="00DE7CAB" w:rsidRPr="003765FC" w:rsidRDefault="00DE7CAB" w:rsidP="00DE7CAB">
      <w:pPr>
        <w:pStyle w:val="a5"/>
      </w:pPr>
    </w:p>
    <w:p w:rsidR="00F96250" w:rsidRPr="0020473A" w:rsidRDefault="00F96250" w:rsidP="00F96250">
      <w:pPr>
        <w:pStyle w:val="2"/>
        <w:rPr>
          <w:rFonts w:ascii="微软雅黑" w:eastAsia="微软雅黑" w:hAnsi="微软雅黑"/>
        </w:rPr>
      </w:pPr>
      <w:bookmarkStart w:id="221" w:name="_Toc366158459"/>
      <w:r>
        <w:rPr>
          <w:rFonts w:ascii="微软雅黑" w:eastAsia="微软雅黑" w:hAnsi="微软雅黑" w:hint="eastAsia"/>
        </w:rPr>
        <w:lastRenderedPageBreak/>
        <w:t>订单</w:t>
      </w:r>
      <w:r>
        <w:rPr>
          <w:rFonts w:ascii="微软雅黑" w:eastAsia="微软雅黑" w:hAnsi="微软雅黑"/>
        </w:rPr>
        <w:t>信息</w:t>
      </w:r>
      <w:r w:rsidRPr="0020473A">
        <w:rPr>
          <w:rFonts w:ascii="微软雅黑" w:eastAsia="微软雅黑" w:hAnsi="微软雅黑" w:hint="eastAsia"/>
        </w:rPr>
        <w:t>接口</w:t>
      </w:r>
      <w:bookmarkEnd w:id="221"/>
    </w:p>
    <w:p w:rsidR="00F96250" w:rsidRPr="0020473A" w:rsidRDefault="00F96250" w:rsidP="00F96250">
      <w:pPr>
        <w:pStyle w:val="3"/>
        <w:rPr>
          <w:rFonts w:ascii="微软雅黑" w:eastAsia="微软雅黑" w:hAnsi="微软雅黑"/>
        </w:rPr>
      </w:pPr>
      <w:bookmarkStart w:id="222" w:name="_Toc366158460"/>
      <w:r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/>
        </w:rPr>
        <w:t>订单列表</w:t>
      </w:r>
      <w:r w:rsidRPr="0020473A">
        <w:rPr>
          <w:rFonts w:ascii="微软雅黑" w:eastAsia="微软雅黑" w:hAnsi="微软雅黑" w:hint="eastAsia"/>
        </w:rPr>
        <w:t>接口</w:t>
      </w:r>
      <w:bookmarkEnd w:id="222"/>
    </w:p>
    <w:p w:rsidR="00F96250" w:rsidRPr="0020473A" w:rsidRDefault="00F96250" w:rsidP="00F96250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23" w:name="_Toc364254065"/>
      <w:bookmarkStart w:id="224" w:name="_Toc366158365"/>
      <w:bookmarkStart w:id="225" w:name="_Toc366158461"/>
      <w:bookmarkEnd w:id="223"/>
      <w:bookmarkEnd w:id="224"/>
      <w:bookmarkEnd w:id="225"/>
    </w:p>
    <w:p w:rsidR="00F96250" w:rsidRPr="0020473A" w:rsidRDefault="00F96250" w:rsidP="00F96250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26" w:name="_Toc364254066"/>
      <w:bookmarkStart w:id="227" w:name="_Toc366158366"/>
      <w:bookmarkStart w:id="228" w:name="_Toc366158462"/>
      <w:bookmarkEnd w:id="226"/>
      <w:bookmarkEnd w:id="227"/>
      <w:bookmarkEnd w:id="228"/>
    </w:p>
    <w:p w:rsidR="00F96250" w:rsidRPr="0020473A" w:rsidRDefault="00F96250" w:rsidP="00F96250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29" w:name="_Toc364254067"/>
      <w:bookmarkStart w:id="230" w:name="_Toc366158367"/>
      <w:bookmarkStart w:id="231" w:name="_Toc366158463"/>
      <w:bookmarkEnd w:id="229"/>
      <w:bookmarkEnd w:id="230"/>
      <w:bookmarkEnd w:id="231"/>
    </w:p>
    <w:p w:rsidR="003473E8" w:rsidRPr="0020473A" w:rsidRDefault="003473E8" w:rsidP="003473E8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3473E8" w:rsidRDefault="003473E8" w:rsidP="003473E8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/>
          <w:b/>
          <w:color w:val="000000"/>
        </w:rPr>
        <w:t>order/user_orders</w:t>
      </w:r>
    </w:p>
    <w:p w:rsidR="003473E8" w:rsidRPr="0020473A" w:rsidRDefault="003473E8" w:rsidP="003473E8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448"/>
        <w:gridCol w:w="1021"/>
        <w:gridCol w:w="1017"/>
        <w:gridCol w:w="1596"/>
        <w:gridCol w:w="872"/>
        <w:gridCol w:w="4213"/>
      </w:tblGrid>
      <w:tr w:rsidR="003473E8" w:rsidRPr="005F1547" w:rsidTr="00835167">
        <w:trPr>
          <w:trHeight w:val="285"/>
        </w:trPr>
        <w:tc>
          <w:tcPr>
            <w:tcW w:w="71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473E8" w:rsidRPr="005F1547" w:rsidRDefault="003473E8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0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473E8" w:rsidRPr="005F1547" w:rsidRDefault="003473E8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473E8" w:rsidRPr="005F1547" w:rsidRDefault="003473E8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78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473E8" w:rsidRPr="005F1547" w:rsidRDefault="003473E8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473E8" w:rsidRPr="005F1547" w:rsidRDefault="003473E8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473E8" w:rsidRPr="005F1547" w:rsidRDefault="003473E8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3473E8" w:rsidRPr="005F1547" w:rsidTr="00835167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473E8" w:rsidRPr="005F1547" w:rsidRDefault="0000355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token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473E8" w:rsidRPr="005F1547" w:rsidRDefault="003473E8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473E8" w:rsidRPr="005F1547" w:rsidRDefault="003473E8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473E8" w:rsidRPr="005F1547" w:rsidRDefault="003473E8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473E8" w:rsidRPr="005F1547" w:rsidRDefault="003473E8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473E8" w:rsidRPr="005F1547" w:rsidRDefault="0000355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见 </w:t>
            </w:r>
            <w:hyperlink w:anchor="_请求参数格式" w:history="1">
              <w:r w:rsidRPr="00003555">
                <w:rPr>
                  <w:rStyle w:val="ab"/>
                  <w:rFonts w:ascii="微软雅黑" w:eastAsia="微软雅黑" w:hAnsi="微软雅黑" w:cs="宋体" w:hint="eastAsia"/>
                  <w:sz w:val="18"/>
                  <w:szCs w:val="18"/>
                </w:rPr>
                <w:t>公共</w:t>
              </w:r>
              <w:r w:rsidRPr="00003555">
                <w:rPr>
                  <w:rStyle w:val="ab"/>
                  <w:rFonts w:ascii="微软雅黑" w:eastAsia="微软雅黑" w:hAnsi="微软雅黑" w:cs="宋体"/>
                  <w:sz w:val="18"/>
                  <w:szCs w:val="18"/>
                </w:rPr>
                <w:t>参数说明</w:t>
              </w:r>
            </w:hyperlink>
          </w:p>
        </w:tc>
      </w:tr>
      <w:tr w:rsidR="00835167" w:rsidRPr="005F1547" w:rsidTr="00835167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351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page_no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Pr="005F1547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Pr="005F1547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Pr="00490448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Pr="005F1547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第几分页</w:t>
            </w:r>
          </w:p>
        </w:tc>
      </w:tr>
      <w:tr w:rsidR="00835167" w:rsidRPr="005F1547" w:rsidTr="00835167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Pr="00835167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351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page</w:t>
            </w:r>
            <w:r w:rsidRPr="00835167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_</w:t>
            </w:r>
            <w:r w:rsidRPr="008351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size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Pr="005F1547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Pr="005F1547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Pr="00490448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Pr="005F1547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351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10条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每页多少条</w:t>
            </w:r>
          </w:p>
        </w:tc>
      </w:tr>
      <w:tr w:rsidR="00835167" w:rsidRPr="005F1547" w:rsidTr="00835167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Pr="00835167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351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Pr="005F1547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Pr="005F1547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Pr="00490448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Pr="005F1547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订单状态</w:t>
            </w:r>
          </w:p>
          <w:p w:rsidR="00835167" w:rsidRDefault="00835167" w:rsidP="00835167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351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</w:t>
            </w:r>
            <w:r w:rsidRPr="00835167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全部订单</w:t>
            </w:r>
          </w:p>
          <w:p w:rsidR="00835167" w:rsidRDefault="00835167" w:rsidP="00835167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351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1已支付</w:t>
            </w:r>
          </w:p>
          <w:p w:rsidR="00835167" w:rsidRDefault="00835167" w:rsidP="00835167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351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2未支付</w:t>
            </w:r>
          </w:p>
        </w:tc>
      </w:tr>
    </w:tbl>
    <w:p w:rsidR="003473E8" w:rsidRDefault="003473E8" w:rsidP="003473E8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4"/>
        <w:gridCol w:w="2601"/>
        <w:gridCol w:w="996"/>
        <w:gridCol w:w="854"/>
        <w:gridCol w:w="3075"/>
      </w:tblGrid>
      <w:tr w:rsidR="00835167" w:rsidTr="00835167">
        <w:trPr>
          <w:trHeight w:val="285"/>
        </w:trPr>
        <w:tc>
          <w:tcPr>
            <w:tcW w:w="84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35167" w:rsidRDefault="00835167" w:rsidP="00835167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143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35167" w:rsidRDefault="00835167" w:rsidP="00835167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5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35167" w:rsidRDefault="00835167" w:rsidP="00835167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35167" w:rsidRDefault="00835167" w:rsidP="00835167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169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35167" w:rsidRDefault="00835167" w:rsidP="00835167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835167" w:rsidTr="00835167">
        <w:trPr>
          <w:trHeight w:val="285"/>
        </w:trPr>
        <w:tc>
          <w:tcPr>
            <w:tcW w:w="84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35167" w:rsidRDefault="00835167" w:rsidP="00835167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total_num</w:t>
            </w:r>
          </w:p>
        </w:tc>
        <w:tc>
          <w:tcPr>
            <w:tcW w:w="143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35167" w:rsidRDefault="00835167" w:rsidP="00835167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35167" w:rsidRDefault="00835167" w:rsidP="00835167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35167" w:rsidRDefault="00835167" w:rsidP="00835167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9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35167" w:rsidRDefault="00835167" w:rsidP="00835167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总记录数</w:t>
            </w:r>
          </w:p>
        </w:tc>
      </w:tr>
      <w:tr w:rsidR="00835167" w:rsidTr="00835167">
        <w:trPr>
          <w:trHeight w:val="285"/>
        </w:trPr>
        <w:tc>
          <w:tcPr>
            <w:tcW w:w="84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35167" w:rsidRDefault="00835167" w:rsidP="00835167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total_page</w:t>
            </w:r>
          </w:p>
        </w:tc>
        <w:tc>
          <w:tcPr>
            <w:tcW w:w="143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35167" w:rsidRDefault="00835167" w:rsidP="00835167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35167" w:rsidRDefault="00835167" w:rsidP="00835167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35167" w:rsidRDefault="00835167" w:rsidP="00835167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9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35167" w:rsidRDefault="00835167" w:rsidP="00835167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总页数</w:t>
            </w:r>
          </w:p>
        </w:tc>
      </w:tr>
      <w:tr w:rsidR="00835167" w:rsidTr="00835167">
        <w:trPr>
          <w:trHeight w:val="285"/>
        </w:trPr>
        <w:tc>
          <w:tcPr>
            <w:tcW w:w="84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35167" w:rsidRDefault="00835167" w:rsidP="00835167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143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35167" w:rsidRDefault="00835167" w:rsidP="00835167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List&lt;</w:t>
            </w:r>
            <w:hyperlink w:anchor="OrderItem" w:history="1">
              <w:r w:rsidRPr="005E1473">
                <w:rPr>
                  <w:rStyle w:val="ab"/>
                  <w:rFonts w:ascii="微软雅黑" w:eastAsia="微软雅黑" w:hAnsi="微软雅黑"/>
                  <w:sz w:val="18"/>
                  <w:szCs w:val="18"/>
                </w:rPr>
                <w:t>Order</w:t>
              </w:r>
              <w:r w:rsidRPr="005E1473">
                <w:rPr>
                  <w:rStyle w:val="ab"/>
                  <w:rFonts w:ascii="微软雅黑" w:eastAsia="微软雅黑" w:hAnsi="微软雅黑" w:hint="eastAsia"/>
                  <w:sz w:val="18"/>
                  <w:szCs w:val="18"/>
                </w:rPr>
                <w:t>Item</w:t>
              </w:r>
            </w:hyperlink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35167" w:rsidRDefault="00835167" w:rsidP="00835167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35167" w:rsidRDefault="00835167" w:rsidP="00835167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69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35167" w:rsidRDefault="00835167" w:rsidP="00835167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列表数据</w:t>
            </w:r>
          </w:p>
        </w:tc>
      </w:tr>
    </w:tbl>
    <w:p w:rsidR="00835167" w:rsidRDefault="005E1473" w:rsidP="00835167">
      <w:pPr>
        <w:pStyle w:val="affe"/>
        <w:pBdr>
          <w:bottom w:val="single" w:sz="4" w:space="6" w:color="4F81BD"/>
        </w:pBdr>
      </w:pPr>
      <w:r>
        <w:t>OrderItem</w:t>
      </w:r>
      <w:r w:rsidR="00835167">
        <w:rPr>
          <w:rFonts w:hint="eastAsia"/>
        </w:rPr>
        <w:t>类型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842"/>
        <w:gridCol w:w="1215"/>
        <w:gridCol w:w="959"/>
        <w:gridCol w:w="920"/>
        <w:gridCol w:w="4300"/>
      </w:tblGrid>
      <w:tr w:rsidR="00835167" w:rsidRPr="004A4D02" w:rsidTr="00835167">
        <w:trPr>
          <w:trHeight w:val="285"/>
        </w:trPr>
        <w:tc>
          <w:tcPr>
            <w:tcW w:w="997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835167" w:rsidRPr="004A4D02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5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835167" w:rsidRPr="004A4D02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1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835167" w:rsidRPr="004A4D02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9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835167" w:rsidRPr="004A4D02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32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835167" w:rsidRPr="004A4D02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835167" w:rsidRPr="004A4D02" w:rsidTr="00835167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835167" w:rsidRPr="004A4D02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order_id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835167" w:rsidRPr="004A4D02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835167" w:rsidRPr="004A4D02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Pr="004A4D02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835167" w:rsidRPr="004A4D02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</w:p>
        </w:tc>
      </w:tr>
      <w:tr w:rsidR="00835167" w:rsidRPr="004A4D02" w:rsidTr="00835167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835167" w:rsidRPr="004A4D02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image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835167" w:rsidRPr="004A4D02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835167" w:rsidRPr="004A4D02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Pr="004A4D02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835167" w:rsidRPr="004A4D02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商品图片</w:t>
            </w:r>
          </w:p>
        </w:tc>
      </w:tr>
      <w:tr w:rsidR="00835167" w:rsidRPr="004A4D02" w:rsidTr="00835167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835167" w:rsidRPr="004A4D02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fare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835167" w:rsidRPr="004A4D02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835167" w:rsidRPr="004A4D02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Pr="004A4D02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835167" w:rsidRPr="004A4D02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运费</w:t>
            </w:r>
          </w:p>
        </w:tc>
      </w:tr>
      <w:tr w:rsidR="00835167" w:rsidRPr="004A4D02" w:rsidTr="00835167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835167" w:rsidRPr="004A4D02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price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835167" w:rsidRPr="004A4D02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835167" w:rsidRPr="004A4D02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Pr="004A4D02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835167" w:rsidRPr="004A4D02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单价</w:t>
            </w:r>
          </w:p>
        </w:tc>
      </w:tr>
      <w:tr w:rsidR="00835167" w:rsidRPr="004A4D02" w:rsidTr="00835167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835167" w:rsidRPr="004A4D02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835167" w:rsidRPr="004A4D02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835167" w:rsidRPr="004A4D02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Pr="004A4D02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835167" w:rsidRPr="004A4D02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数量</w:t>
            </w:r>
          </w:p>
        </w:tc>
      </w:tr>
      <w:tr w:rsidR="00835167" w:rsidRPr="004A4D02" w:rsidTr="00835167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835167" w:rsidRPr="004A4D02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terminal_id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835167" w:rsidRPr="004A4D02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835167" w:rsidRPr="004A4D02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Pr="004A4D02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835167" w:rsidRPr="004A4D02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手机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号</w:t>
            </w:r>
          </w:p>
        </w:tc>
      </w:tr>
      <w:tr w:rsidR="00835167" w:rsidRPr="004A4D02" w:rsidTr="00835167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835167" w:rsidRPr="004A4D02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835167" w:rsidRPr="004A4D02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835167" w:rsidRPr="004A4D02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Pr="004A4D02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835167" w:rsidRPr="004A4D02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状态</w:t>
            </w:r>
          </w:p>
        </w:tc>
      </w:tr>
      <w:tr w:rsidR="00835167" w:rsidRPr="004A4D02" w:rsidTr="00835167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835167" w:rsidRPr="004A4D02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order_time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835167" w:rsidRPr="004A4D02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835167" w:rsidRPr="004A4D02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Pr="004A4D02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835167" w:rsidRPr="004A4D02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时间</w:t>
            </w:r>
          </w:p>
        </w:tc>
      </w:tr>
      <w:tr w:rsidR="00835167" w:rsidRPr="004A4D02" w:rsidTr="00835167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amount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Pr="004A4D02" w:rsidRDefault="000639B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Pr="004A4D02" w:rsidRDefault="000639B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Pr="004A4D02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金额</w:t>
            </w:r>
          </w:p>
        </w:tc>
      </w:tr>
      <w:tr w:rsidR="00835167" w:rsidRPr="004A4D02" w:rsidTr="00835167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pay_type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Pr="004A4D02" w:rsidRDefault="000639B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Pr="004A4D02" w:rsidRDefault="000639B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Pr="004A4D02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方式</w:t>
            </w:r>
          </w:p>
        </w:tc>
      </w:tr>
      <w:tr w:rsidR="00835167" w:rsidRPr="004A4D02" w:rsidTr="00835167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pay_time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Pr="004A4D02" w:rsidRDefault="000639B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Pr="004A4D02" w:rsidRDefault="000639B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Pr="004A4D02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时间</w:t>
            </w:r>
          </w:p>
        </w:tc>
      </w:tr>
      <w:tr w:rsidR="00835167" w:rsidRPr="004A4D02" w:rsidTr="00835167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lastRenderedPageBreak/>
              <w:t>coin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Pr="004A4D02" w:rsidRDefault="000639B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Pr="004A4D02" w:rsidRDefault="000639B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Pr="004A4D02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商城币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支付数额</w:t>
            </w:r>
          </w:p>
        </w:tc>
      </w:tr>
      <w:tr w:rsidR="00835167" w:rsidRPr="004A4D02" w:rsidTr="00835167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cash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Pr="004A4D02" w:rsidRDefault="000639B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Pr="004A4D02" w:rsidRDefault="000639B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Pr="004A4D02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现金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支付数额</w:t>
            </w:r>
          </w:p>
        </w:tc>
      </w:tr>
      <w:tr w:rsidR="00835167" w:rsidRPr="004A4D02" w:rsidTr="00835167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score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Pr="004A4D02" w:rsidRDefault="000639B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Pr="004A4D02" w:rsidRDefault="000639B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Pr="004A4D02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积分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支付数额</w:t>
            </w:r>
          </w:p>
        </w:tc>
      </w:tr>
    </w:tbl>
    <w:p w:rsidR="00F96250" w:rsidRPr="0020473A" w:rsidRDefault="00F96250" w:rsidP="00F96250">
      <w:pPr>
        <w:pStyle w:val="3"/>
        <w:rPr>
          <w:rFonts w:ascii="微软雅黑" w:eastAsia="微软雅黑" w:hAnsi="微软雅黑"/>
        </w:rPr>
      </w:pPr>
      <w:bookmarkStart w:id="232" w:name="_Toc366158464"/>
      <w:r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/>
        </w:rPr>
        <w:t>订单</w:t>
      </w:r>
      <w:r>
        <w:rPr>
          <w:rFonts w:ascii="微软雅黑" w:eastAsia="微软雅黑" w:hAnsi="微软雅黑" w:hint="eastAsia"/>
        </w:rPr>
        <w:t>详情</w:t>
      </w:r>
      <w:r w:rsidRPr="0020473A">
        <w:rPr>
          <w:rFonts w:ascii="微软雅黑" w:eastAsia="微软雅黑" w:hAnsi="微软雅黑" w:hint="eastAsia"/>
        </w:rPr>
        <w:t>接口</w:t>
      </w:r>
      <w:bookmarkEnd w:id="232"/>
    </w:p>
    <w:p w:rsidR="00F96250" w:rsidRPr="0020473A" w:rsidRDefault="00F96250" w:rsidP="00F96250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33" w:name="_Toc364254069"/>
      <w:bookmarkStart w:id="234" w:name="_Toc366158369"/>
      <w:bookmarkStart w:id="235" w:name="_Toc366158465"/>
      <w:bookmarkEnd w:id="233"/>
      <w:bookmarkEnd w:id="234"/>
      <w:bookmarkEnd w:id="235"/>
    </w:p>
    <w:p w:rsidR="00F96250" w:rsidRPr="0020473A" w:rsidRDefault="00F96250" w:rsidP="00F96250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36" w:name="_Toc364254070"/>
      <w:bookmarkStart w:id="237" w:name="_Toc366158370"/>
      <w:bookmarkStart w:id="238" w:name="_Toc366158466"/>
      <w:bookmarkEnd w:id="236"/>
      <w:bookmarkEnd w:id="237"/>
      <w:bookmarkEnd w:id="238"/>
    </w:p>
    <w:p w:rsidR="00F96250" w:rsidRPr="0020473A" w:rsidRDefault="00F96250" w:rsidP="00F96250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39" w:name="_Toc364254071"/>
      <w:bookmarkStart w:id="240" w:name="_Toc366158371"/>
      <w:bookmarkStart w:id="241" w:name="_Toc366158467"/>
      <w:bookmarkEnd w:id="239"/>
      <w:bookmarkEnd w:id="240"/>
      <w:bookmarkEnd w:id="241"/>
    </w:p>
    <w:p w:rsidR="00F96250" w:rsidRPr="0020473A" w:rsidRDefault="00F96250" w:rsidP="00F96250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F96250" w:rsidRDefault="00F96250" w:rsidP="00F96250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/>
          <w:b/>
          <w:color w:val="000000"/>
        </w:rPr>
        <w:t>order/user_order_detail</w:t>
      </w:r>
    </w:p>
    <w:p w:rsidR="00F96250" w:rsidRPr="0020473A" w:rsidRDefault="00F96250" w:rsidP="00F96250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595"/>
        <w:gridCol w:w="874"/>
        <w:gridCol w:w="1017"/>
        <w:gridCol w:w="1596"/>
        <w:gridCol w:w="872"/>
        <w:gridCol w:w="4213"/>
      </w:tblGrid>
      <w:tr w:rsidR="00F96250" w:rsidRPr="005F1547" w:rsidTr="00F764D9">
        <w:trPr>
          <w:trHeight w:val="285"/>
        </w:trPr>
        <w:tc>
          <w:tcPr>
            <w:tcW w:w="784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6250" w:rsidRPr="005F1547" w:rsidRDefault="00F96250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43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6250" w:rsidRPr="005F1547" w:rsidRDefault="00F96250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6250" w:rsidRPr="005F1547" w:rsidRDefault="00F96250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78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6250" w:rsidRPr="005F1547" w:rsidRDefault="00F96250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6250" w:rsidRPr="005F1547" w:rsidRDefault="00F96250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6250" w:rsidRPr="005F1547" w:rsidRDefault="00F96250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F764D9" w:rsidRPr="005F1547" w:rsidTr="00F764D9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764D9" w:rsidRPr="005F1547" w:rsidRDefault="00F764D9" w:rsidP="00F764D9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order_id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764D9" w:rsidRPr="005F1547" w:rsidRDefault="00F764D9" w:rsidP="00F764D9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764D9" w:rsidRPr="005F1547" w:rsidRDefault="00F764D9" w:rsidP="00F764D9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764D9" w:rsidRPr="005F1547" w:rsidRDefault="00F764D9" w:rsidP="00F764D9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764D9" w:rsidRPr="005F1547" w:rsidRDefault="00F764D9" w:rsidP="00F764D9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764D9" w:rsidRPr="005F1547" w:rsidRDefault="00F764D9" w:rsidP="00F764D9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商城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订单号</w:t>
            </w:r>
          </w:p>
        </w:tc>
      </w:tr>
    </w:tbl>
    <w:p w:rsidR="00F96250" w:rsidRDefault="00F96250" w:rsidP="00F96250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4"/>
        <w:gridCol w:w="2601"/>
        <w:gridCol w:w="996"/>
        <w:gridCol w:w="854"/>
        <w:gridCol w:w="3075"/>
      </w:tblGrid>
      <w:tr w:rsidR="000B2ADE" w:rsidTr="000B2ADE">
        <w:trPr>
          <w:trHeight w:val="285"/>
        </w:trPr>
        <w:tc>
          <w:tcPr>
            <w:tcW w:w="84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ADE" w:rsidRDefault="000B2ADE" w:rsidP="000B2ADE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143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ADE" w:rsidRDefault="000B2ADE" w:rsidP="000B2ADE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5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ADE" w:rsidRDefault="000B2ADE" w:rsidP="000B2ADE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ADE" w:rsidRDefault="000B2ADE" w:rsidP="000B2ADE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169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ADE" w:rsidRDefault="000B2ADE" w:rsidP="000B2ADE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0B2ADE" w:rsidTr="000B2ADE">
        <w:trPr>
          <w:trHeight w:val="285"/>
        </w:trPr>
        <w:tc>
          <w:tcPr>
            <w:tcW w:w="84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ADE" w:rsidRDefault="000B2ADE" w:rsidP="000B2ADE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order</w:t>
            </w:r>
          </w:p>
        </w:tc>
        <w:tc>
          <w:tcPr>
            <w:tcW w:w="143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ADE" w:rsidRDefault="0064071D" w:rsidP="000B2ADE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hyperlink w:anchor="OrderItem" w:history="1">
              <w:r w:rsidR="000B2ADE">
                <w:rPr>
                  <w:rStyle w:val="ab"/>
                  <w:rFonts w:ascii="微软雅黑" w:eastAsia="微软雅黑" w:hAnsi="微软雅黑"/>
                  <w:sz w:val="18"/>
                  <w:szCs w:val="18"/>
                </w:rPr>
                <w:t>Order</w:t>
              </w:r>
              <w:r w:rsidR="000B2ADE" w:rsidRPr="004513FC">
                <w:rPr>
                  <w:rStyle w:val="ab"/>
                  <w:rFonts w:ascii="微软雅黑" w:eastAsia="微软雅黑" w:hAnsi="微软雅黑"/>
                  <w:sz w:val="18"/>
                  <w:szCs w:val="18"/>
                </w:rPr>
                <w:t>Item</w:t>
              </w:r>
            </w:hyperlink>
          </w:p>
        </w:tc>
        <w:tc>
          <w:tcPr>
            <w:tcW w:w="55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ADE" w:rsidRDefault="000B2ADE" w:rsidP="000B2ADE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ADE" w:rsidRDefault="000B2ADE" w:rsidP="000B2ADE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69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ADE" w:rsidRDefault="000B2ADE" w:rsidP="000B2ADE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信息</w:t>
            </w:r>
          </w:p>
        </w:tc>
      </w:tr>
    </w:tbl>
    <w:p w:rsidR="000B2ADE" w:rsidRPr="009645DB" w:rsidRDefault="000B2ADE" w:rsidP="000B2ADE">
      <w:pPr>
        <w:pStyle w:val="affe"/>
        <w:pBdr>
          <w:bottom w:val="single" w:sz="4" w:space="6" w:color="4F81BD"/>
        </w:pBdr>
      </w:pPr>
      <w:bookmarkStart w:id="242" w:name="OrderItem"/>
      <w:bookmarkEnd w:id="242"/>
      <w:r>
        <w:rPr>
          <w:rFonts w:hint="eastAsia"/>
        </w:rPr>
        <w:t xml:space="preserve"> </w:t>
      </w:r>
      <w:r>
        <w:t>OrderItem</w:t>
      </w:r>
      <w:r>
        <w:rPr>
          <w:rFonts w:hint="eastAsia"/>
        </w:rPr>
        <w:t>类型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738"/>
        <w:gridCol w:w="2617"/>
        <w:gridCol w:w="1161"/>
        <w:gridCol w:w="1017"/>
        <w:gridCol w:w="3634"/>
      </w:tblGrid>
      <w:tr w:rsidR="00F96250" w:rsidRPr="006B0D78" w:rsidTr="000B2ADE">
        <w:trPr>
          <w:trHeight w:val="285"/>
        </w:trPr>
        <w:tc>
          <w:tcPr>
            <w:tcW w:w="85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6250" w:rsidRPr="006B0D78" w:rsidRDefault="00F96250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128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6250" w:rsidRPr="006B0D78" w:rsidRDefault="00F96250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7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6250" w:rsidRPr="006B0D78" w:rsidRDefault="00F96250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6250" w:rsidRPr="006B0D78" w:rsidRDefault="00F96250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178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6250" w:rsidRPr="006B0D78" w:rsidRDefault="00F96250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F96250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6250" w:rsidRPr="006B0D78" w:rsidRDefault="000B2ADE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B2ADE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createTime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6250" w:rsidRPr="006B0D78" w:rsidRDefault="00BA34D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6250" w:rsidRPr="006B0D78" w:rsidRDefault="00F96250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6250" w:rsidRPr="006B0D78" w:rsidRDefault="00F96250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6250" w:rsidRPr="006B0D78" w:rsidRDefault="00BA34D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创建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时间</w:t>
            </w:r>
          </w:p>
        </w:tc>
      </w:tr>
      <w:tr w:rsidR="00F96250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6250" w:rsidRDefault="000B2ADE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B2ADE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createSource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6250" w:rsidRDefault="00BA34D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6250" w:rsidRPr="006B0D78" w:rsidRDefault="00F96250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6250" w:rsidRPr="006B0D78" w:rsidRDefault="00F96250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6250" w:rsidRPr="005934FD" w:rsidRDefault="00BA34D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创建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订单来源</w:t>
            </w:r>
          </w:p>
        </w:tc>
      </w:tr>
      <w:tr w:rsidR="00F96250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6250" w:rsidRDefault="000B2ADE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B2ADE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payStatus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6250" w:rsidRDefault="00BA34D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6250" w:rsidRPr="006B0D78" w:rsidRDefault="00F96250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6250" w:rsidRPr="006B0D78" w:rsidRDefault="00F96250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6250" w:rsidRDefault="00BA34D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状态</w:t>
            </w:r>
          </w:p>
          <w:p w:rsidR="00BA34D8" w:rsidRDefault="00BA34D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0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 w:rsidR="00D23AE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未</w:t>
            </w:r>
            <w:r w:rsidR="00D23AE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</w:t>
            </w:r>
          </w:p>
          <w:p w:rsidR="00BA34D8" w:rsidRDefault="00BA34D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 w:rsidR="00D23AE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1 </w:t>
            </w:r>
            <w:r w:rsidR="00D23AE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支付中</w:t>
            </w:r>
          </w:p>
          <w:p w:rsidR="00D23AE6" w:rsidRPr="005934FD" w:rsidRDefault="00D23AE6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2 已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</w:t>
            </w:r>
          </w:p>
        </w:tc>
      </w:tr>
      <w:tr w:rsidR="00F96250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6250" w:rsidRDefault="000B2ADE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B2ADE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closeStatus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6250" w:rsidRDefault="00BA34D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6250" w:rsidRPr="006B0D78" w:rsidRDefault="00F96250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6250" w:rsidRPr="006B0D78" w:rsidRDefault="00F96250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6250" w:rsidRDefault="00BA34D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关闭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状态</w:t>
            </w:r>
          </w:p>
          <w:p w:rsidR="00BA34D8" w:rsidRDefault="00BA34D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0 正常</w:t>
            </w:r>
          </w:p>
          <w:p w:rsidR="00BA34D8" w:rsidRPr="005934FD" w:rsidRDefault="00BA34D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1 已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关闭</w:t>
            </w:r>
          </w:p>
        </w:tc>
      </w:tr>
      <w:tr w:rsidR="00F96250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6250" w:rsidRDefault="000B2ADE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B2ADE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expireTime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6250" w:rsidRDefault="003D371F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6250" w:rsidRPr="006B0D78" w:rsidRDefault="00F96250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6250" w:rsidRPr="006B0D78" w:rsidRDefault="00F96250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6250" w:rsidRPr="005934FD" w:rsidRDefault="003D371F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订单失效时长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，单位秒</w:t>
            </w:r>
            <w:r w:rsidR="00D23AE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</w:t>
            </w:r>
          </w:p>
        </w:tc>
      </w:tr>
      <w:tr w:rsidR="00F96250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6250" w:rsidRDefault="000B2ADE" w:rsidP="000B2AD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B2ADE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payTime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6250" w:rsidRDefault="003D371F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6250" w:rsidRPr="006B0D78" w:rsidRDefault="00F96250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6250" w:rsidRPr="006B0D78" w:rsidRDefault="00F96250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6250" w:rsidRPr="005934FD" w:rsidRDefault="003D371F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时间</w:t>
            </w:r>
          </w:p>
        </w:tc>
      </w:tr>
      <w:tr w:rsidR="00D70AC3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70AC3" w:rsidRDefault="000B2ADE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B2ADE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userId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70AC3" w:rsidRDefault="00D70AC3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70AC3" w:rsidRPr="006B0D78" w:rsidRDefault="00D70AC3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70AC3" w:rsidRPr="006B0D78" w:rsidRDefault="00D70AC3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70AC3" w:rsidRDefault="00D70AC3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下单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用户</w:t>
            </w:r>
          </w:p>
        </w:tc>
      </w:tr>
      <w:tr w:rsidR="000B2ADE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B2ADE" w:rsidRPr="000B2ADE" w:rsidRDefault="000B2ADE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B2ADE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totalPayAmount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B2ADE" w:rsidRDefault="000B2ADE" w:rsidP="003D371F">
            <w:pPr>
              <w:widowControl/>
              <w:autoSpaceDE/>
              <w:autoSpaceDN/>
              <w:adjustRightInd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B2ADE" w:rsidRPr="006B0D78" w:rsidRDefault="000B2ADE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B2ADE" w:rsidRPr="006B0D78" w:rsidRDefault="000B2ADE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B2ADE" w:rsidRDefault="000B2ADE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</w:tr>
      <w:tr w:rsidR="000B2ADE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B2ADE" w:rsidRPr="000B2ADE" w:rsidRDefault="000B2ADE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B2ADE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deleteStatus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B2ADE" w:rsidRDefault="000B2ADE" w:rsidP="003D371F">
            <w:pPr>
              <w:widowControl/>
              <w:autoSpaceDE/>
              <w:autoSpaceDN/>
              <w:adjustRightInd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B2ADE" w:rsidRPr="006B0D78" w:rsidRDefault="000B2ADE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B2ADE" w:rsidRPr="006B0D78" w:rsidRDefault="000B2ADE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B2ADE" w:rsidRDefault="000B2ADE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</w:tr>
      <w:tr w:rsidR="000B2ADE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B2ADE" w:rsidRPr="000B2ADE" w:rsidRDefault="000B2ADE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B2ADE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deleteTime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B2ADE" w:rsidRDefault="000B2ADE" w:rsidP="003D371F">
            <w:pPr>
              <w:widowControl/>
              <w:autoSpaceDE/>
              <w:autoSpaceDN/>
              <w:adjustRightInd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B2ADE" w:rsidRPr="006B0D78" w:rsidRDefault="000B2ADE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B2ADE" w:rsidRPr="006B0D78" w:rsidRDefault="000B2ADE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B2ADE" w:rsidRDefault="000B2ADE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</w:tr>
      <w:tr w:rsidR="003D371F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D371F" w:rsidRDefault="000B2ADE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B2ADE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paymentInfos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D371F" w:rsidRDefault="003D371F" w:rsidP="003D371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List&lt;</w:t>
            </w:r>
            <w:hyperlink w:anchor="PaymentItem" w:history="1">
              <w:r w:rsidRPr="005E1473">
                <w:rPr>
                  <w:rStyle w:val="ab"/>
                  <w:rFonts w:ascii="微软雅黑" w:eastAsia="微软雅黑" w:hAnsi="微软雅黑"/>
                  <w:sz w:val="18"/>
                  <w:szCs w:val="18"/>
                </w:rPr>
                <w:t>Payment</w:t>
              </w:r>
              <w:r w:rsidRPr="005E1473">
                <w:rPr>
                  <w:rStyle w:val="ab"/>
                  <w:rFonts w:ascii="微软雅黑" w:eastAsia="微软雅黑" w:hAnsi="微软雅黑" w:hint="eastAsia"/>
                  <w:sz w:val="18"/>
                  <w:szCs w:val="18"/>
                </w:rPr>
                <w:t>Item</w:t>
              </w:r>
            </w:hyperlink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D371F" w:rsidRPr="006B0D78" w:rsidRDefault="003D371F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D371F" w:rsidRPr="006B0D78" w:rsidRDefault="003D371F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D371F" w:rsidRDefault="003D371F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项目</w:t>
            </w:r>
          </w:p>
        </w:tc>
      </w:tr>
      <w:tr w:rsidR="003D371F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D371F" w:rsidRDefault="000B2ADE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B2ADE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goodsInfos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D371F" w:rsidRDefault="0064071D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hyperlink w:anchor="GoodsItem" w:history="1">
              <w:r w:rsidR="003D371F" w:rsidRPr="005E1473">
                <w:rPr>
                  <w:rStyle w:val="ab"/>
                  <w:rFonts w:ascii="微软雅黑" w:eastAsia="微软雅黑" w:hAnsi="微软雅黑" w:cs="宋体"/>
                  <w:sz w:val="18"/>
                  <w:szCs w:val="18"/>
                </w:rPr>
                <w:t>Goods</w:t>
              </w:r>
              <w:r w:rsidR="003D371F" w:rsidRPr="005E1473">
                <w:rPr>
                  <w:rStyle w:val="ab"/>
                  <w:rFonts w:ascii="微软雅黑" w:eastAsia="微软雅黑" w:hAnsi="微软雅黑" w:cs="宋体" w:hint="eastAsia"/>
                  <w:sz w:val="18"/>
                  <w:szCs w:val="18"/>
                </w:rPr>
                <w:t>Item</w:t>
              </w:r>
            </w:hyperlink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D371F" w:rsidRPr="006B0D78" w:rsidRDefault="003D371F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D371F" w:rsidRPr="006B0D78" w:rsidRDefault="003D371F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D371F" w:rsidRDefault="003D371F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信息</w:t>
            </w:r>
          </w:p>
        </w:tc>
      </w:tr>
      <w:tr w:rsidR="00F96250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6250" w:rsidRDefault="003D371F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remark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6250" w:rsidRDefault="003D371F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6250" w:rsidRPr="006B0D78" w:rsidRDefault="00F96250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6250" w:rsidRPr="006B0D78" w:rsidRDefault="00F96250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6250" w:rsidRPr="005934FD" w:rsidRDefault="003D371F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说明</w:t>
            </w:r>
          </w:p>
        </w:tc>
      </w:tr>
    </w:tbl>
    <w:p w:rsidR="001D4230" w:rsidRDefault="001D4230" w:rsidP="001D4230">
      <w:pPr>
        <w:pStyle w:val="affe"/>
        <w:pBdr>
          <w:bottom w:val="single" w:sz="4" w:space="6" w:color="4F81BD"/>
        </w:pBdr>
      </w:pPr>
      <w:bookmarkStart w:id="243" w:name="PaymentItem"/>
      <w:bookmarkEnd w:id="243"/>
      <w:r>
        <w:lastRenderedPageBreak/>
        <w:t>PaymentItem</w:t>
      </w:r>
      <w:r>
        <w:rPr>
          <w:rFonts w:hint="eastAsia"/>
        </w:rPr>
        <w:t>类型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842"/>
        <w:gridCol w:w="1215"/>
        <w:gridCol w:w="959"/>
        <w:gridCol w:w="920"/>
        <w:gridCol w:w="4300"/>
      </w:tblGrid>
      <w:tr w:rsidR="001D4230" w:rsidRPr="004A4D02" w:rsidTr="00835167">
        <w:trPr>
          <w:trHeight w:val="285"/>
        </w:trPr>
        <w:tc>
          <w:tcPr>
            <w:tcW w:w="997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D4230" w:rsidRPr="004A4D02" w:rsidRDefault="001D42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5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D4230" w:rsidRPr="004A4D02" w:rsidRDefault="001D42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1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D4230" w:rsidRPr="004A4D02" w:rsidRDefault="001D42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9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D4230" w:rsidRPr="004A4D02" w:rsidRDefault="001D42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32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D4230" w:rsidRPr="004A4D02" w:rsidRDefault="001D42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1D4230" w:rsidRPr="004A4D02" w:rsidTr="00835167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D4230" w:rsidRPr="004A4D02" w:rsidRDefault="00A02062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</w:t>
            </w:r>
            <w:r w:rsidRPr="00A02062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urrency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D4230" w:rsidRPr="004A4D02" w:rsidRDefault="001D42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D4230" w:rsidRPr="004A4D02" w:rsidRDefault="001D42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D4230" w:rsidRPr="004A4D02" w:rsidRDefault="001D42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D4230" w:rsidRDefault="00A02062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支付类别</w:t>
            </w:r>
          </w:p>
          <w:p w:rsidR="00A02062" w:rsidRDefault="00A02062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coin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商城币</w:t>
            </w:r>
          </w:p>
          <w:p w:rsidR="00A02062" w:rsidRDefault="00A02062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cash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现金</w:t>
            </w:r>
          </w:p>
          <w:p w:rsidR="00A02062" w:rsidRPr="004A4D02" w:rsidRDefault="00A02062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score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积分</w:t>
            </w:r>
          </w:p>
        </w:tc>
      </w:tr>
      <w:tr w:rsidR="001D4230" w:rsidRPr="004A4D02" w:rsidTr="00835167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D4230" w:rsidRPr="004A4D02" w:rsidRDefault="00900686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amount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D4230" w:rsidRPr="004A4D02" w:rsidRDefault="00900686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D4230" w:rsidRPr="004A4D02" w:rsidRDefault="001D42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D4230" w:rsidRPr="004A4D02" w:rsidRDefault="001D42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D4230" w:rsidRPr="004A4D02" w:rsidRDefault="00900686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金额（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分）</w:t>
            </w:r>
          </w:p>
        </w:tc>
      </w:tr>
    </w:tbl>
    <w:p w:rsidR="001D4230" w:rsidRDefault="00900686" w:rsidP="001D4230">
      <w:pPr>
        <w:pStyle w:val="affe"/>
        <w:pBdr>
          <w:bottom w:val="single" w:sz="4" w:space="6" w:color="4F81BD"/>
        </w:pBdr>
      </w:pPr>
      <w:bookmarkStart w:id="244" w:name="GoodsItem"/>
      <w:bookmarkEnd w:id="244"/>
      <w:r>
        <w:t>GoodsItem</w:t>
      </w:r>
      <w:r w:rsidR="001D4230">
        <w:rPr>
          <w:rFonts w:hint="eastAsia"/>
        </w:rPr>
        <w:t>类型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842"/>
        <w:gridCol w:w="1215"/>
        <w:gridCol w:w="959"/>
        <w:gridCol w:w="920"/>
        <w:gridCol w:w="4300"/>
      </w:tblGrid>
      <w:tr w:rsidR="001D4230" w:rsidRPr="004A4D02" w:rsidTr="00835167">
        <w:trPr>
          <w:trHeight w:val="285"/>
        </w:trPr>
        <w:tc>
          <w:tcPr>
            <w:tcW w:w="997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D4230" w:rsidRPr="004A4D02" w:rsidRDefault="001D42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5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D4230" w:rsidRPr="004A4D02" w:rsidRDefault="001D42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1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D4230" w:rsidRPr="004A4D02" w:rsidRDefault="001D42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9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D4230" w:rsidRPr="004A4D02" w:rsidRDefault="001D42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32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D4230" w:rsidRPr="004A4D02" w:rsidRDefault="001D42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1D4230" w:rsidRPr="004A4D02" w:rsidTr="00835167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D4230" w:rsidRPr="004A4D02" w:rsidRDefault="0028579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85795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goodsId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D4230" w:rsidRPr="004A4D02" w:rsidRDefault="001D42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D4230" w:rsidRPr="004A4D02" w:rsidRDefault="001D42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D4230" w:rsidRPr="004A4D02" w:rsidRDefault="001D42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D4230" w:rsidRPr="004A4D02" w:rsidRDefault="001D42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</w:p>
        </w:tc>
      </w:tr>
      <w:tr w:rsidR="001D4230" w:rsidRPr="004A4D02" w:rsidTr="00835167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D4230" w:rsidRPr="004A4D02" w:rsidRDefault="00900686" w:rsidP="0090068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D4230" w:rsidRPr="004A4D02" w:rsidRDefault="00900686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D4230" w:rsidRPr="004A4D02" w:rsidRDefault="001D42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D4230" w:rsidRPr="004A4D02" w:rsidRDefault="001D42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D4230" w:rsidRPr="004A4D02" w:rsidRDefault="00900686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商品数量</w:t>
            </w:r>
          </w:p>
        </w:tc>
      </w:tr>
      <w:tr w:rsidR="001D4230" w:rsidRPr="004A4D02" w:rsidTr="00835167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D4230" w:rsidRPr="004A4D02" w:rsidRDefault="00900686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discount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D4230" w:rsidRPr="004A4D02" w:rsidRDefault="00900686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D4230" w:rsidRPr="004A4D02" w:rsidRDefault="001D42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D4230" w:rsidRPr="004A4D02" w:rsidRDefault="001D42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D4230" w:rsidRPr="004A4D02" w:rsidRDefault="00AD7E56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AD7E5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折扣金额, 单位分</w:t>
            </w:r>
          </w:p>
        </w:tc>
      </w:tr>
      <w:tr w:rsidR="001D4230" w:rsidRPr="004A4D02" w:rsidTr="00900686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D4230" w:rsidRPr="004A4D02" w:rsidRDefault="00900686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payPrice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D4230" w:rsidRPr="004A4D02" w:rsidRDefault="00AD7E56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D4230" w:rsidRPr="004A4D02" w:rsidRDefault="001D42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D4230" w:rsidRPr="004A4D02" w:rsidRDefault="001D42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D4230" w:rsidRPr="004A4D02" w:rsidRDefault="00AD7E56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AD7E5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支付单价，单位分</w:t>
            </w:r>
          </w:p>
        </w:tc>
      </w:tr>
      <w:tr w:rsidR="001D4230" w:rsidRPr="004A4D02" w:rsidTr="00900686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D4230" w:rsidRPr="004A4D02" w:rsidRDefault="00900686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90068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refundAmount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D4230" w:rsidRPr="004A4D02" w:rsidRDefault="00AD7E56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D4230" w:rsidRPr="004A4D02" w:rsidRDefault="001D42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D4230" w:rsidRPr="004A4D02" w:rsidRDefault="001D42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D4230" w:rsidRPr="004A4D02" w:rsidRDefault="00AD7E56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AD7E5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退款金额，单位分</w:t>
            </w:r>
          </w:p>
        </w:tc>
      </w:tr>
      <w:tr w:rsidR="001D4230" w:rsidRPr="004A4D02" w:rsidTr="00900686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D4230" w:rsidRPr="004A4D02" w:rsidRDefault="00900686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90068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refundCount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D4230" w:rsidRPr="004A4D02" w:rsidRDefault="00AD7E56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D4230" w:rsidRPr="004A4D02" w:rsidRDefault="001D42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D4230" w:rsidRPr="004A4D02" w:rsidRDefault="001D42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D4230" w:rsidRPr="004A4D02" w:rsidRDefault="00AD7E56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AD7E5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退款数量</w:t>
            </w:r>
          </w:p>
        </w:tc>
      </w:tr>
      <w:tr w:rsidR="00900686" w:rsidRPr="004A4D02" w:rsidTr="00900686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00686" w:rsidRPr="004A4D02" w:rsidRDefault="00900686" w:rsidP="0090068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90068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refundDescription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00686" w:rsidRPr="004A4D02" w:rsidRDefault="00900686" w:rsidP="0090068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00686" w:rsidRPr="004A4D02" w:rsidRDefault="00900686" w:rsidP="0090068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00686" w:rsidRPr="004A4D02" w:rsidRDefault="00900686" w:rsidP="0090068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00686" w:rsidRPr="004A4D02" w:rsidRDefault="00AD7E56" w:rsidP="0090068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AD7E5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退款说明</w:t>
            </w:r>
          </w:p>
        </w:tc>
      </w:tr>
      <w:tr w:rsidR="00900686" w:rsidRPr="004A4D02" w:rsidTr="00900686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00686" w:rsidRPr="00900686" w:rsidRDefault="00900686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90068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refundStatus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00686" w:rsidRPr="004A4D02" w:rsidRDefault="00AD7E56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00686" w:rsidRPr="004A4D02" w:rsidRDefault="003A1F0D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00686" w:rsidRPr="004A4D02" w:rsidRDefault="00900686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00686" w:rsidRDefault="00AD7E56" w:rsidP="00AD7E5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AD7E5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退款状态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0</w:t>
            </w:r>
            <w:r w:rsidRPr="00AD7E5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未退款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1已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退款</w:t>
            </w:r>
          </w:p>
        </w:tc>
      </w:tr>
      <w:tr w:rsidR="00900686" w:rsidRPr="004A4D02" w:rsidTr="00900686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00686" w:rsidRPr="00900686" w:rsidRDefault="00900686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90068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refundTime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00686" w:rsidRPr="004A4D02" w:rsidRDefault="00AD7E56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00686" w:rsidRPr="004A4D02" w:rsidRDefault="003A1F0D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00686" w:rsidRPr="004A4D02" w:rsidRDefault="00900686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00686" w:rsidRDefault="00AD7E56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退款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时间</w:t>
            </w:r>
          </w:p>
        </w:tc>
      </w:tr>
      <w:tr w:rsidR="00900686" w:rsidRPr="004A4D02" w:rsidTr="00900686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00686" w:rsidRPr="00900686" w:rsidRDefault="00900686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90068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remark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00686" w:rsidRPr="004A4D02" w:rsidRDefault="00AD7E56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00686" w:rsidRPr="004A4D02" w:rsidRDefault="003A1F0D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00686" w:rsidRPr="004A4D02" w:rsidRDefault="00900686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00686" w:rsidRDefault="00AD7E56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900686" w:rsidRPr="004A4D02" w:rsidTr="00900686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00686" w:rsidRPr="00900686" w:rsidRDefault="00900686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90068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goodsDescription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00686" w:rsidRPr="004A4D02" w:rsidRDefault="00AD7E56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00686" w:rsidRPr="004A4D02" w:rsidRDefault="003A1F0D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00686" w:rsidRPr="004A4D02" w:rsidRDefault="00900686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00686" w:rsidRDefault="00AD7E56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说明</w:t>
            </w:r>
          </w:p>
        </w:tc>
      </w:tr>
    </w:tbl>
    <w:p w:rsidR="006E6A39" w:rsidRPr="0020473A" w:rsidRDefault="006E6A39" w:rsidP="006E6A39">
      <w:pPr>
        <w:pStyle w:val="3"/>
        <w:rPr>
          <w:rFonts w:ascii="微软雅黑" w:eastAsia="微软雅黑" w:hAnsi="微软雅黑"/>
        </w:rPr>
      </w:pPr>
      <w:bookmarkStart w:id="245" w:name="_Toc366158468"/>
      <w:r>
        <w:rPr>
          <w:rFonts w:ascii="微软雅黑" w:eastAsia="微软雅黑" w:hAnsi="微软雅黑" w:hint="eastAsia"/>
        </w:rPr>
        <w:t>下单</w:t>
      </w:r>
      <w:r w:rsidRPr="0020473A">
        <w:rPr>
          <w:rFonts w:ascii="微软雅黑" w:eastAsia="微软雅黑" w:hAnsi="微软雅黑" w:hint="eastAsia"/>
        </w:rPr>
        <w:t>接口</w:t>
      </w:r>
      <w:bookmarkEnd w:id="245"/>
    </w:p>
    <w:p w:rsidR="006E6A39" w:rsidRPr="0020473A" w:rsidRDefault="006E6A39" w:rsidP="006E6A39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46" w:name="_Toc364254073"/>
      <w:bookmarkStart w:id="247" w:name="_Toc366158373"/>
      <w:bookmarkStart w:id="248" w:name="_Toc366158469"/>
      <w:bookmarkEnd w:id="246"/>
      <w:bookmarkEnd w:id="247"/>
      <w:bookmarkEnd w:id="248"/>
    </w:p>
    <w:p w:rsidR="006E6A39" w:rsidRPr="0020473A" w:rsidRDefault="006E6A39" w:rsidP="006E6A39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49" w:name="_Toc364254074"/>
      <w:bookmarkStart w:id="250" w:name="_Toc366158374"/>
      <w:bookmarkStart w:id="251" w:name="_Toc366158470"/>
      <w:bookmarkEnd w:id="249"/>
      <w:bookmarkEnd w:id="250"/>
      <w:bookmarkEnd w:id="251"/>
    </w:p>
    <w:p w:rsidR="006E6A39" w:rsidRPr="0020473A" w:rsidRDefault="006E6A39" w:rsidP="006E6A39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52" w:name="_Toc364254075"/>
      <w:bookmarkStart w:id="253" w:name="_Toc366158375"/>
      <w:bookmarkStart w:id="254" w:name="_Toc366158471"/>
      <w:bookmarkEnd w:id="252"/>
      <w:bookmarkEnd w:id="253"/>
      <w:bookmarkEnd w:id="254"/>
    </w:p>
    <w:p w:rsidR="006E6A39" w:rsidRPr="0020473A" w:rsidRDefault="006E6A39" w:rsidP="006E6A39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6E6A39" w:rsidRDefault="00484618" w:rsidP="006E6A39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/>
          <w:b/>
          <w:color w:val="000000"/>
        </w:rPr>
        <w:t>order/create</w:t>
      </w:r>
    </w:p>
    <w:p w:rsidR="006E6A39" w:rsidRPr="0020473A" w:rsidRDefault="006E6A39" w:rsidP="006E6A39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448"/>
        <w:gridCol w:w="1021"/>
        <w:gridCol w:w="1017"/>
        <w:gridCol w:w="1596"/>
        <w:gridCol w:w="872"/>
        <w:gridCol w:w="4213"/>
      </w:tblGrid>
      <w:tr w:rsidR="006E6A39" w:rsidRPr="005F1547" w:rsidTr="000A6F9A">
        <w:trPr>
          <w:trHeight w:val="285"/>
        </w:trPr>
        <w:tc>
          <w:tcPr>
            <w:tcW w:w="71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5F1547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0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5F1547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5F1547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78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5F1547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5F1547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5F1547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184C47" w:rsidRPr="005F1547" w:rsidTr="000A6F9A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84C47" w:rsidRPr="005F1547" w:rsidRDefault="00184C47" w:rsidP="00184C4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token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84C47" w:rsidRPr="005F1547" w:rsidRDefault="00184C47" w:rsidP="00184C4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84C47" w:rsidRPr="005F1547" w:rsidRDefault="00184C47" w:rsidP="00184C4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84C47" w:rsidRPr="005F1547" w:rsidRDefault="00184C47" w:rsidP="00184C4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84C47" w:rsidRPr="005F1547" w:rsidRDefault="00184C47" w:rsidP="00184C4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84C47" w:rsidRPr="005F1547" w:rsidRDefault="00184C47" w:rsidP="00184C4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见 </w:t>
            </w:r>
            <w:hyperlink w:anchor="_请求参数格式" w:history="1">
              <w:r w:rsidRPr="00003555">
                <w:rPr>
                  <w:rStyle w:val="ab"/>
                  <w:rFonts w:ascii="微软雅黑" w:eastAsia="微软雅黑" w:hAnsi="微软雅黑" w:cs="宋体" w:hint="eastAsia"/>
                  <w:sz w:val="18"/>
                  <w:szCs w:val="18"/>
                </w:rPr>
                <w:t>公共</w:t>
              </w:r>
              <w:r w:rsidRPr="00003555">
                <w:rPr>
                  <w:rStyle w:val="ab"/>
                  <w:rFonts w:ascii="微软雅黑" w:eastAsia="微软雅黑" w:hAnsi="微软雅黑" w:cs="宋体"/>
                  <w:sz w:val="18"/>
                  <w:szCs w:val="18"/>
                </w:rPr>
                <w:t>参数说明</w:t>
              </w:r>
            </w:hyperlink>
          </w:p>
        </w:tc>
      </w:tr>
      <w:tr w:rsidR="00484618" w:rsidRPr="005F1547" w:rsidTr="000A6F9A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84618" w:rsidRDefault="00484618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item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_id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84618" w:rsidRDefault="00484618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84618" w:rsidRDefault="00484618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84618" w:rsidRPr="005F1547" w:rsidRDefault="00484618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84618" w:rsidRPr="005F1547" w:rsidRDefault="00484618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84618" w:rsidRPr="005F1547" w:rsidRDefault="00484618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</w:p>
        </w:tc>
      </w:tr>
      <w:tr w:rsidR="00484618" w:rsidRPr="005F1547" w:rsidTr="000A6F9A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84618" w:rsidRDefault="00484618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8461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quantity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84618" w:rsidRDefault="00484618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84618" w:rsidRDefault="00484618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84618" w:rsidRPr="005F1547" w:rsidRDefault="00484618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84618" w:rsidRPr="005F1547" w:rsidRDefault="00484618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84618" w:rsidRPr="005F1547" w:rsidRDefault="00484618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数量</w:t>
            </w:r>
          </w:p>
        </w:tc>
      </w:tr>
      <w:tr w:rsidR="00484618" w:rsidRPr="005F1547" w:rsidTr="000A6F9A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84618" w:rsidRDefault="00484618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price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84618" w:rsidRDefault="00484618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84618" w:rsidRDefault="00484618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84618" w:rsidRPr="005F1547" w:rsidRDefault="00484618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84618" w:rsidRPr="005F1547" w:rsidRDefault="00484618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84618" w:rsidRPr="005F1547" w:rsidRDefault="00484618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单价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单位分</w:t>
            </w:r>
            <w:r w:rsidR="00030CF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（必须</w:t>
            </w:r>
            <w:r w:rsidR="00030CF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和商品价格</w:t>
            </w:r>
            <w:r w:rsidR="00030CF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对齐</w:t>
            </w:r>
            <w:r w:rsidR="00030CF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）</w:t>
            </w:r>
          </w:p>
        </w:tc>
      </w:tr>
      <w:tr w:rsidR="00030CF1" w:rsidRPr="005F1547" w:rsidTr="000A6F9A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30CF1" w:rsidRDefault="00030CF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iscount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30CF1" w:rsidRDefault="00030CF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30CF1" w:rsidRDefault="002A4C5D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30CF1" w:rsidRPr="005F1547" w:rsidRDefault="00030CF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30CF1" w:rsidRPr="005F1547" w:rsidRDefault="00030CF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30CF1" w:rsidRDefault="00030CF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折扣</w:t>
            </w:r>
            <w:r w:rsidR="00B94415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</w:t>
            </w:r>
            <w:r w:rsidR="00B94415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单位分</w:t>
            </w:r>
          </w:p>
        </w:tc>
      </w:tr>
      <w:tr w:rsidR="00484618" w:rsidRPr="005F1547" w:rsidTr="000A6F9A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84618" w:rsidRDefault="00484618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remark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84618" w:rsidRDefault="00484618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84618" w:rsidRDefault="00484618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84618" w:rsidRPr="005F1547" w:rsidRDefault="00484618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84618" w:rsidRPr="005F1547" w:rsidRDefault="00484618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84618" w:rsidRPr="005F1547" w:rsidRDefault="00484618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的说明</w:t>
            </w:r>
          </w:p>
        </w:tc>
      </w:tr>
      <w:tr w:rsidR="00A10C49" w:rsidRPr="005F1547" w:rsidTr="000A6F9A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A10C49" w:rsidRDefault="00A10C4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channel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A10C49" w:rsidRDefault="00A10C4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A10C49" w:rsidRDefault="001B09F0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A10C49" w:rsidRPr="005F1547" w:rsidRDefault="00A10C4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A10C49" w:rsidRPr="005F1547" w:rsidRDefault="00A10C4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A10C49" w:rsidRDefault="00A10C4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下单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渠道</w:t>
            </w:r>
          </w:p>
          <w:p w:rsidR="00A10C49" w:rsidRDefault="00A10C4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WEB</w:t>
            </w:r>
          </w:p>
          <w:p w:rsidR="00A10C49" w:rsidRDefault="00A10C4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lastRenderedPageBreak/>
              <w:t xml:space="preserve">  WAP</w:t>
            </w:r>
          </w:p>
          <w:p w:rsidR="00A10C49" w:rsidRDefault="00A10C4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 CLIENT</w:t>
            </w:r>
          </w:p>
          <w:p w:rsidR="00A10C49" w:rsidRDefault="00A10C4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 SMS</w:t>
            </w:r>
          </w:p>
        </w:tc>
      </w:tr>
      <w:tr w:rsidR="00484618" w:rsidRPr="005F1547" w:rsidTr="000A6F9A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84618" w:rsidRDefault="00A0339D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lastRenderedPageBreak/>
              <w:t>bus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i_order_id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84618" w:rsidRDefault="00A0339D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84618" w:rsidRDefault="00A0339D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84618" w:rsidRPr="005F1547" w:rsidRDefault="00484618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84618" w:rsidRPr="005F1547" w:rsidRDefault="00484618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84618" w:rsidRPr="005F1547" w:rsidRDefault="00A0339D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第三方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业务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号</w:t>
            </w:r>
          </w:p>
        </w:tc>
      </w:tr>
    </w:tbl>
    <w:p w:rsidR="006E6A39" w:rsidRPr="0020473A" w:rsidRDefault="006E6A39" w:rsidP="006E6A39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602"/>
        <w:gridCol w:w="1383"/>
        <w:gridCol w:w="960"/>
        <w:gridCol w:w="777"/>
        <w:gridCol w:w="5445"/>
      </w:tblGrid>
      <w:tr w:rsidR="006E6A39" w:rsidRPr="006B0D78" w:rsidTr="000A6F9A">
        <w:trPr>
          <w:trHeight w:val="285"/>
        </w:trPr>
        <w:tc>
          <w:tcPr>
            <w:tcW w:w="78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6B0D78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6B0D78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6B0D78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8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6B0D78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67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6B0D78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184C47" w:rsidRPr="006B0D78" w:rsidTr="000A6F9A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84C47" w:rsidRDefault="00184C47" w:rsidP="00D23AE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_id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84C47" w:rsidRDefault="00184C47" w:rsidP="00D23AE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84C47" w:rsidRDefault="00184C47" w:rsidP="00D23AE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84C47" w:rsidRPr="006B0D78" w:rsidRDefault="00184C47" w:rsidP="00D23AE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84C47" w:rsidRDefault="00184C47" w:rsidP="00184C4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下订单的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会员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ID</w:t>
            </w:r>
          </w:p>
        </w:tc>
      </w:tr>
      <w:tr w:rsidR="00D23AE6" w:rsidRPr="006B0D78" w:rsidTr="000A6F9A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3AE6" w:rsidRPr="006B0D78" w:rsidRDefault="00D23AE6" w:rsidP="00D23AE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order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_id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3AE6" w:rsidRPr="006B0D78" w:rsidRDefault="0054703F" w:rsidP="00D23AE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3AE6" w:rsidRPr="006B0D78" w:rsidRDefault="00D23AE6" w:rsidP="00D23AE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3AE6" w:rsidRPr="006B0D78" w:rsidRDefault="00D23AE6" w:rsidP="00D23AE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3AE6" w:rsidRPr="006B0D78" w:rsidRDefault="00D23AE6" w:rsidP="00D23AE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生成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的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商城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订单号</w:t>
            </w:r>
          </w:p>
        </w:tc>
      </w:tr>
      <w:tr w:rsidR="00D23AE6" w:rsidRPr="006B0D78" w:rsidTr="000A6F9A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3AE6" w:rsidRDefault="00D23AE6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ex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pire_time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3AE6" w:rsidRDefault="0054703F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3AE6" w:rsidRDefault="00D23AE6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3AE6" w:rsidRPr="006B0D78" w:rsidRDefault="00D23AE6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3AE6" w:rsidRDefault="00D23AE6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失效时长，单位秒</w:t>
            </w:r>
          </w:p>
        </w:tc>
      </w:tr>
    </w:tbl>
    <w:p w:rsidR="00F933E9" w:rsidRPr="0020473A" w:rsidRDefault="00F933E9" w:rsidP="00F933E9">
      <w:pPr>
        <w:pStyle w:val="3"/>
        <w:rPr>
          <w:rFonts w:ascii="微软雅黑" w:eastAsia="微软雅黑" w:hAnsi="微软雅黑"/>
        </w:rPr>
      </w:pPr>
      <w:bookmarkStart w:id="255" w:name="_Toc366158472"/>
      <w:r>
        <w:rPr>
          <w:rFonts w:ascii="微软雅黑" w:eastAsia="微软雅黑" w:hAnsi="微软雅黑" w:hint="eastAsia"/>
        </w:rPr>
        <w:t>支付</w:t>
      </w:r>
      <w:r w:rsidR="00C63D5E">
        <w:rPr>
          <w:rFonts w:ascii="微软雅黑" w:eastAsia="微软雅黑" w:hAnsi="微软雅黑" w:hint="eastAsia"/>
        </w:rPr>
        <w:t>请求</w:t>
      </w:r>
      <w:r w:rsidRPr="0020473A">
        <w:rPr>
          <w:rFonts w:ascii="微软雅黑" w:eastAsia="微软雅黑" w:hAnsi="微软雅黑" w:hint="eastAsia"/>
        </w:rPr>
        <w:t>接口</w:t>
      </w:r>
      <w:bookmarkEnd w:id="255"/>
    </w:p>
    <w:p w:rsidR="00F933E9" w:rsidRPr="0020473A" w:rsidRDefault="00F933E9" w:rsidP="00F933E9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56" w:name="_Toc366158377"/>
      <w:bookmarkStart w:id="257" w:name="_Toc366158473"/>
      <w:bookmarkEnd w:id="256"/>
      <w:bookmarkEnd w:id="257"/>
    </w:p>
    <w:p w:rsidR="00F933E9" w:rsidRPr="0020473A" w:rsidRDefault="00F933E9" w:rsidP="00F933E9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58" w:name="_Toc366158378"/>
      <w:bookmarkStart w:id="259" w:name="_Toc366158474"/>
      <w:bookmarkEnd w:id="258"/>
      <w:bookmarkEnd w:id="259"/>
    </w:p>
    <w:p w:rsidR="00F933E9" w:rsidRPr="0020473A" w:rsidRDefault="00F933E9" w:rsidP="00F933E9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60" w:name="_Toc366158379"/>
      <w:bookmarkStart w:id="261" w:name="_Toc366158475"/>
      <w:bookmarkEnd w:id="260"/>
      <w:bookmarkEnd w:id="261"/>
    </w:p>
    <w:p w:rsidR="00F933E9" w:rsidRPr="0020473A" w:rsidRDefault="00F933E9" w:rsidP="00F933E9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F933E9" w:rsidRDefault="00F933E9" w:rsidP="00F933E9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/>
          <w:b/>
          <w:color w:val="000000"/>
        </w:rPr>
        <w:t>order/pay</w:t>
      </w:r>
      <w:r w:rsidR="00C63D5E">
        <w:rPr>
          <w:rFonts w:ascii="微软雅黑" w:eastAsia="微软雅黑" w:hAnsi="微软雅黑" w:cs="宋体"/>
          <w:b/>
          <w:color w:val="000000"/>
        </w:rPr>
        <w:t>_request</w:t>
      </w:r>
    </w:p>
    <w:p w:rsidR="00F933E9" w:rsidRPr="0020473A" w:rsidRDefault="00F933E9" w:rsidP="00F933E9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739"/>
        <w:gridCol w:w="1019"/>
        <w:gridCol w:w="1161"/>
        <w:gridCol w:w="1163"/>
        <w:gridCol w:w="872"/>
        <w:gridCol w:w="4213"/>
      </w:tblGrid>
      <w:tr w:rsidR="00F933E9" w:rsidRPr="005F1547" w:rsidTr="00F933E9">
        <w:trPr>
          <w:trHeight w:val="285"/>
        </w:trPr>
        <w:tc>
          <w:tcPr>
            <w:tcW w:w="85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33E9" w:rsidRPr="005F1547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0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33E9" w:rsidRPr="005F1547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7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33E9" w:rsidRPr="005F1547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5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33E9" w:rsidRPr="005F1547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33E9" w:rsidRPr="005F1547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33E9" w:rsidRPr="005F1547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0852E1" w:rsidRPr="005F1547" w:rsidTr="00F933E9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852E1" w:rsidRPr="005F1547" w:rsidRDefault="000852E1" w:rsidP="000852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token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852E1" w:rsidRPr="005F1547" w:rsidRDefault="000852E1" w:rsidP="000852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852E1" w:rsidRPr="005F1547" w:rsidRDefault="000852E1" w:rsidP="000852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852E1" w:rsidRPr="005F1547" w:rsidRDefault="000852E1" w:rsidP="000852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852E1" w:rsidRPr="005F1547" w:rsidRDefault="000852E1" w:rsidP="000852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852E1" w:rsidRPr="005F1547" w:rsidRDefault="000852E1" w:rsidP="000852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见 </w:t>
            </w:r>
            <w:hyperlink w:anchor="_请求参数格式" w:history="1">
              <w:r w:rsidRPr="00003555">
                <w:rPr>
                  <w:rStyle w:val="ab"/>
                  <w:rFonts w:ascii="微软雅黑" w:eastAsia="微软雅黑" w:hAnsi="微软雅黑" w:cs="宋体" w:hint="eastAsia"/>
                  <w:sz w:val="18"/>
                  <w:szCs w:val="18"/>
                </w:rPr>
                <w:t>公共</w:t>
              </w:r>
              <w:r w:rsidRPr="00003555">
                <w:rPr>
                  <w:rStyle w:val="ab"/>
                  <w:rFonts w:ascii="微软雅黑" w:eastAsia="微软雅黑" w:hAnsi="微软雅黑" w:cs="宋体"/>
                  <w:sz w:val="18"/>
                  <w:szCs w:val="18"/>
                </w:rPr>
                <w:t>参数说明</w:t>
              </w:r>
            </w:hyperlink>
          </w:p>
        </w:tc>
      </w:tr>
      <w:tr w:rsidR="00F933E9" w:rsidRPr="005F1547" w:rsidTr="00F933E9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Pr="005F1547" w:rsidRDefault="00F933E9" w:rsidP="00F933E9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order_id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Pr="005F1547" w:rsidRDefault="0070668F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Pr="005F1547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Pr="005F1547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Pr="005F1547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Pr="005F1547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商城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订单号</w:t>
            </w:r>
          </w:p>
        </w:tc>
      </w:tr>
      <w:tr w:rsidR="00625DBF" w:rsidRPr="005F1547" w:rsidTr="00F933E9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Default="00625DBF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cash_pay_type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Default="00625DBF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Default="00625DBF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Default="00625DBF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现金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方式选择</w:t>
            </w:r>
          </w:p>
          <w:p w:rsidR="00625DBF" w:rsidRDefault="00625DBF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cmpay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手机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</w:t>
            </w:r>
          </w:p>
          <w:p w:rsidR="00625DBF" w:rsidRDefault="00625DBF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 alipay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支付宝</w:t>
            </w:r>
          </w:p>
        </w:tc>
      </w:tr>
      <w:tr w:rsidR="00F933E9" w:rsidRPr="005F1547" w:rsidTr="00F933E9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Default="00C63D5E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score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Pr="005F1547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Pr="005F1547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Pr="005F1547" w:rsidRDefault="00C63D5E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积分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金额</w:t>
            </w:r>
            <w:r w:rsidR="007F0A8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（不支持</w:t>
            </w:r>
            <w:r w:rsidR="007F0A8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，填</w:t>
            </w:r>
            <w:r w:rsidR="007F0A8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</w:t>
            </w:r>
            <w:r w:rsidR="007F0A8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）</w:t>
            </w:r>
          </w:p>
        </w:tc>
      </w:tr>
      <w:tr w:rsidR="00F933E9" w:rsidRPr="005F1547" w:rsidTr="00F933E9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Default="00C63D5E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coin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Pr="005F1547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Pr="005F1547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Pr="005F1547" w:rsidRDefault="00C63D5E" w:rsidP="00C63D5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商城币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支付金额</w:t>
            </w:r>
            <w:r w:rsidR="0070668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</w:t>
            </w:r>
            <w:r w:rsidR="0070668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单位分</w:t>
            </w:r>
          </w:p>
        </w:tc>
      </w:tr>
      <w:tr w:rsidR="00F933E9" w:rsidRPr="005F1547" w:rsidTr="00F933E9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Default="00C63D5E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return_url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Pr="005F1547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Pr="005F1547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Pr="005F1547" w:rsidRDefault="00C63D5E" w:rsidP="00C63D5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支付成功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后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web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返回链接</w:t>
            </w:r>
          </w:p>
        </w:tc>
      </w:tr>
    </w:tbl>
    <w:p w:rsidR="00F933E9" w:rsidRPr="0020473A" w:rsidRDefault="00F933E9" w:rsidP="00F933E9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602"/>
        <w:gridCol w:w="1383"/>
        <w:gridCol w:w="960"/>
        <w:gridCol w:w="777"/>
        <w:gridCol w:w="5445"/>
      </w:tblGrid>
      <w:tr w:rsidR="00F933E9" w:rsidRPr="006B0D78" w:rsidTr="00835167">
        <w:trPr>
          <w:trHeight w:val="285"/>
        </w:trPr>
        <w:tc>
          <w:tcPr>
            <w:tcW w:w="78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33E9" w:rsidRPr="006B0D78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33E9" w:rsidRPr="006B0D78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33E9" w:rsidRPr="006B0D78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8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33E9" w:rsidRPr="006B0D78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67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33E9" w:rsidRPr="006B0D78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BA34D8" w:rsidRPr="006B0D78" w:rsidTr="00835167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A34D8" w:rsidRDefault="00BA34D8" w:rsidP="00BA34D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send_sms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A34D8" w:rsidRDefault="00BA34D8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A34D8" w:rsidRPr="006B0D78" w:rsidRDefault="00BA34D8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A34D8" w:rsidRPr="006B0D78" w:rsidRDefault="00BA34D8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A34D8" w:rsidRDefault="00BA34D8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是否给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用户下发了验证码</w:t>
            </w:r>
          </w:p>
          <w:p w:rsidR="00BA34D8" w:rsidRDefault="00BA34D8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0 否</w:t>
            </w:r>
          </w:p>
          <w:p w:rsidR="00BA34D8" w:rsidRDefault="00BA34D8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 1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  <w:p w:rsidR="00BA34D8" w:rsidRDefault="00BA34D8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对于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使用了</w:t>
            </w:r>
            <w:r w:rsidR="008C22D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积分</w:t>
            </w:r>
            <w:r w:rsidR="008C22D4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支付和商城币支付的</w:t>
            </w:r>
            <w:r w:rsidR="008C22D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情况</w:t>
            </w:r>
            <w:r w:rsidR="008C22D4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，会下发验证码。</w:t>
            </w:r>
          </w:p>
        </w:tc>
      </w:tr>
      <w:tr w:rsidR="00B72C85" w:rsidRPr="006B0D78" w:rsidTr="00835167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transid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该请求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的事务ID。</w:t>
            </w:r>
          </w:p>
        </w:tc>
      </w:tr>
    </w:tbl>
    <w:p w:rsidR="00B72C85" w:rsidRPr="0020473A" w:rsidRDefault="00B72C85" w:rsidP="00B72C85">
      <w:pPr>
        <w:pStyle w:val="3"/>
        <w:rPr>
          <w:rFonts w:ascii="微软雅黑" w:eastAsia="微软雅黑" w:hAnsi="微软雅黑"/>
        </w:rPr>
      </w:pPr>
      <w:bookmarkStart w:id="262" w:name="_Toc366158476"/>
      <w:r>
        <w:rPr>
          <w:rFonts w:ascii="微软雅黑" w:eastAsia="微软雅黑" w:hAnsi="微软雅黑" w:hint="eastAsia"/>
        </w:rPr>
        <w:lastRenderedPageBreak/>
        <w:t>支付确认</w:t>
      </w:r>
      <w:r w:rsidRPr="0020473A">
        <w:rPr>
          <w:rFonts w:ascii="微软雅黑" w:eastAsia="微软雅黑" w:hAnsi="微软雅黑" w:hint="eastAsia"/>
        </w:rPr>
        <w:t>接口</w:t>
      </w:r>
      <w:bookmarkEnd w:id="262"/>
    </w:p>
    <w:p w:rsidR="00B72C85" w:rsidRPr="0020473A" w:rsidRDefault="00B72C85" w:rsidP="00B72C85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63" w:name="_Toc366158381"/>
      <w:bookmarkStart w:id="264" w:name="_Toc366158477"/>
      <w:bookmarkEnd w:id="263"/>
      <w:bookmarkEnd w:id="264"/>
    </w:p>
    <w:p w:rsidR="00B72C85" w:rsidRPr="0020473A" w:rsidRDefault="00B72C85" w:rsidP="00B72C85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65" w:name="_Toc366158382"/>
      <w:bookmarkStart w:id="266" w:name="_Toc366158478"/>
      <w:bookmarkEnd w:id="265"/>
      <w:bookmarkEnd w:id="266"/>
    </w:p>
    <w:p w:rsidR="00B72C85" w:rsidRPr="0020473A" w:rsidRDefault="00B72C85" w:rsidP="00B72C85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67" w:name="_Toc366158383"/>
      <w:bookmarkStart w:id="268" w:name="_Toc366158479"/>
      <w:bookmarkEnd w:id="267"/>
      <w:bookmarkEnd w:id="268"/>
    </w:p>
    <w:p w:rsidR="00B72C85" w:rsidRPr="0020473A" w:rsidRDefault="00B72C85" w:rsidP="00B72C85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B72C85" w:rsidRDefault="00B72C85" w:rsidP="00B72C85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/>
          <w:b/>
          <w:color w:val="000000"/>
        </w:rPr>
        <w:t>order/pay_confirm</w:t>
      </w:r>
    </w:p>
    <w:p w:rsidR="00B72C85" w:rsidRPr="0020473A" w:rsidRDefault="00B72C85" w:rsidP="00B72C85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739"/>
        <w:gridCol w:w="1019"/>
        <w:gridCol w:w="1161"/>
        <w:gridCol w:w="1163"/>
        <w:gridCol w:w="872"/>
        <w:gridCol w:w="4213"/>
      </w:tblGrid>
      <w:tr w:rsidR="00B72C85" w:rsidRPr="005F1547" w:rsidTr="00835167">
        <w:trPr>
          <w:trHeight w:val="285"/>
        </w:trPr>
        <w:tc>
          <w:tcPr>
            <w:tcW w:w="85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5F1547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0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5F1547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7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5F1547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5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5F1547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5F1547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5F1547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0852E1" w:rsidRPr="005F1547" w:rsidTr="00835167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852E1" w:rsidRPr="005F1547" w:rsidRDefault="000852E1" w:rsidP="000852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token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852E1" w:rsidRPr="005F1547" w:rsidRDefault="000852E1" w:rsidP="000852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852E1" w:rsidRPr="005F1547" w:rsidRDefault="000852E1" w:rsidP="000852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852E1" w:rsidRPr="005F1547" w:rsidRDefault="000852E1" w:rsidP="000852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852E1" w:rsidRPr="005F1547" w:rsidRDefault="000852E1" w:rsidP="000852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852E1" w:rsidRPr="005F1547" w:rsidRDefault="000852E1" w:rsidP="000852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见 </w:t>
            </w:r>
            <w:hyperlink w:anchor="_请求参数格式" w:history="1">
              <w:r w:rsidRPr="00003555">
                <w:rPr>
                  <w:rStyle w:val="ab"/>
                  <w:rFonts w:ascii="微软雅黑" w:eastAsia="微软雅黑" w:hAnsi="微软雅黑" w:cs="宋体" w:hint="eastAsia"/>
                  <w:sz w:val="18"/>
                  <w:szCs w:val="18"/>
                </w:rPr>
                <w:t>公共</w:t>
              </w:r>
              <w:r w:rsidRPr="00003555">
                <w:rPr>
                  <w:rStyle w:val="ab"/>
                  <w:rFonts w:ascii="微软雅黑" w:eastAsia="微软雅黑" w:hAnsi="微软雅黑" w:cs="宋体"/>
                  <w:sz w:val="18"/>
                  <w:szCs w:val="18"/>
                </w:rPr>
                <w:t>参数说明</w:t>
              </w:r>
            </w:hyperlink>
          </w:p>
        </w:tc>
      </w:tr>
      <w:tr w:rsidR="00B72C85" w:rsidRPr="005F1547" w:rsidTr="00835167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transid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5F1547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5F1547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490448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5F1547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支付事务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。</w:t>
            </w:r>
          </w:p>
        </w:tc>
      </w:tr>
      <w:tr w:rsidR="00B72C85" w:rsidRPr="005F1547" w:rsidTr="00835167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cert_code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5F1547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5F1547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490448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5F1547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由开放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平台下发给用户的验证码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。</w:t>
            </w:r>
            <w:r w:rsidR="008C22D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对于下单</w:t>
            </w:r>
            <w:r w:rsidR="008C22D4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请求</w:t>
            </w:r>
            <w:r w:rsidR="008C22D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返回包</w:t>
            </w:r>
            <w:r w:rsidR="008C22D4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中，如果</w:t>
            </w:r>
            <w:r w:rsidR="008C22D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告知</w:t>
            </w:r>
            <w:r w:rsidR="008C22D4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下发了验证码，那么需填写</w:t>
            </w:r>
            <w:r w:rsidR="008C22D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用户</w:t>
            </w:r>
            <w:r w:rsidR="008C22D4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输入的验证码。</w:t>
            </w:r>
          </w:p>
        </w:tc>
      </w:tr>
    </w:tbl>
    <w:p w:rsidR="00B72C85" w:rsidRPr="0020473A" w:rsidRDefault="00B72C85" w:rsidP="00B72C85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602"/>
        <w:gridCol w:w="1383"/>
        <w:gridCol w:w="960"/>
        <w:gridCol w:w="777"/>
        <w:gridCol w:w="5445"/>
      </w:tblGrid>
      <w:tr w:rsidR="00B72C85" w:rsidRPr="006B0D78" w:rsidTr="00835167">
        <w:trPr>
          <w:trHeight w:val="285"/>
        </w:trPr>
        <w:tc>
          <w:tcPr>
            <w:tcW w:w="78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6B0D78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6B0D78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6B0D78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8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6B0D78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67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6B0D78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230CF2" w:rsidRPr="006B0D78" w:rsidTr="00835167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30CF2" w:rsidRDefault="00230CF2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order_id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30CF2" w:rsidRDefault="00230CF2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30CF2" w:rsidRPr="006B0D78" w:rsidRDefault="00230CF2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30CF2" w:rsidRPr="006B0D78" w:rsidRDefault="00230CF2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30CF2" w:rsidRDefault="00230CF2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ID。</w:t>
            </w:r>
          </w:p>
        </w:tc>
      </w:tr>
      <w:tr w:rsidR="00BE08C8" w:rsidRPr="006B0D78" w:rsidTr="00835167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E08C8" w:rsidRDefault="00BE08C8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post_type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E08C8" w:rsidRDefault="00BE08C8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E08C8" w:rsidRDefault="00BE08C8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E08C8" w:rsidRPr="006B0D78" w:rsidRDefault="00BE08C8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E08C8" w:rsidRDefault="00BE08C8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回应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类型。</w:t>
            </w:r>
          </w:p>
          <w:p w:rsidR="00BE08C8" w:rsidRDefault="00BE08C8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none: 不需要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跳转。</w:t>
            </w:r>
          </w:p>
          <w:p w:rsidR="00BE08C8" w:rsidRDefault="00BE08C8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redirect: url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跳转。</w:t>
            </w:r>
          </w:p>
          <w:p w:rsidR="00BE08C8" w:rsidRDefault="00BE08C8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form: form跳转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。</w:t>
            </w:r>
          </w:p>
        </w:tc>
      </w:tr>
      <w:tr w:rsidR="00791D48" w:rsidRPr="006B0D78" w:rsidTr="00835167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91D48" w:rsidRDefault="00791D48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coin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91D48" w:rsidRDefault="00791D48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91D48" w:rsidRPr="006B0D78" w:rsidRDefault="00791D48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91D48" w:rsidRPr="006B0D78" w:rsidRDefault="00791D48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91D48" w:rsidRDefault="00791D48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如果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支付了商城币，返回支付成功的商城币数量，单位分</w:t>
            </w:r>
          </w:p>
        </w:tc>
      </w:tr>
      <w:tr w:rsidR="000D1549" w:rsidRPr="006B0D78" w:rsidTr="00835167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D1549" w:rsidRDefault="000D1549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ash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D1549" w:rsidRDefault="000D1549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nt 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D1549" w:rsidRPr="006B0D78" w:rsidRDefault="000D1549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D1549" w:rsidRPr="006B0D78" w:rsidRDefault="000D1549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D1549" w:rsidRDefault="000D1549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如果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有需要现金支付的，返回需要支付的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金额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，单位分</w:t>
            </w:r>
          </w:p>
        </w:tc>
      </w:tr>
      <w:tr w:rsidR="00B72C85" w:rsidRPr="006B0D78" w:rsidTr="00835167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redirect_url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跳转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的支付页面。</w:t>
            </w:r>
          </w:p>
        </w:tc>
      </w:tr>
      <w:tr w:rsidR="00B72C85" w:rsidRPr="006B0D78" w:rsidTr="00835167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form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_action_url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如果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跳转url为空，则此参数不为空</w:t>
            </w:r>
          </w:p>
        </w:tc>
      </w:tr>
      <w:tr w:rsidR="00B72C85" w:rsidRPr="006B0D78" w:rsidTr="00835167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html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表单内容。</w:t>
            </w:r>
          </w:p>
        </w:tc>
      </w:tr>
    </w:tbl>
    <w:p w:rsidR="00B72C85" w:rsidRPr="0020473A" w:rsidRDefault="00B72C85" w:rsidP="00B72C85">
      <w:pPr>
        <w:pStyle w:val="3"/>
        <w:rPr>
          <w:rFonts w:ascii="微软雅黑" w:eastAsia="微软雅黑" w:hAnsi="微软雅黑"/>
        </w:rPr>
      </w:pPr>
      <w:bookmarkStart w:id="269" w:name="_Toc366158480"/>
      <w:r>
        <w:rPr>
          <w:rFonts w:ascii="微软雅黑" w:eastAsia="微软雅黑" w:hAnsi="微软雅黑" w:hint="eastAsia"/>
        </w:rPr>
        <w:t>支付通知</w:t>
      </w:r>
      <w:r w:rsidRPr="0020473A">
        <w:rPr>
          <w:rFonts w:ascii="微软雅黑" w:eastAsia="微软雅黑" w:hAnsi="微软雅黑" w:hint="eastAsia"/>
        </w:rPr>
        <w:t>接口</w:t>
      </w:r>
      <w:bookmarkEnd w:id="269"/>
    </w:p>
    <w:p w:rsidR="00B72C85" w:rsidRPr="0020473A" w:rsidRDefault="00B72C85" w:rsidP="00B72C85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70" w:name="_Toc366158385"/>
      <w:bookmarkStart w:id="271" w:name="_Toc366158481"/>
      <w:bookmarkEnd w:id="270"/>
      <w:bookmarkEnd w:id="271"/>
    </w:p>
    <w:p w:rsidR="00B72C85" w:rsidRPr="0020473A" w:rsidRDefault="00B72C85" w:rsidP="00B72C85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72" w:name="_Toc366158386"/>
      <w:bookmarkStart w:id="273" w:name="_Toc366158482"/>
      <w:bookmarkEnd w:id="272"/>
      <w:bookmarkEnd w:id="273"/>
    </w:p>
    <w:p w:rsidR="00B72C85" w:rsidRPr="0020473A" w:rsidRDefault="00B72C85" w:rsidP="00B72C85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74" w:name="_Toc366158387"/>
      <w:bookmarkStart w:id="275" w:name="_Toc366158483"/>
      <w:bookmarkEnd w:id="274"/>
      <w:bookmarkEnd w:id="275"/>
    </w:p>
    <w:p w:rsidR="00B72C85" w:rsidRPr="0020473A" w:rsidRDefault="00B72C85" w:rsidP="00B72C85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B72C85" w:rsidRDefault="00625DBF" w:rsidP="00B72C85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 w:hint="eastAsia"/>
          <w:b/>
          <w:color w:val="000000"/>
        </w:rPr>
        <w:t>由</w:t>
      </w:r>
      <w:r>
        <w:rPr>
          <w:rFonts w:ascii="微软雅黑" w:eastAsia="微软雅黑" w:hAnsi="微软雅黑" w:cs="宋体"/>
          <w:b/>
          <w:color w:val="000000"/>
        </w:rPr>
        <w:t>第三方</w:t>
      </w:r>
      <w:r>
        <w:rPr>
          <w:rFonts w:ascii="微软雅黑" w:eastAsia="微软雅黑" w:hAnsi="微软雅黑" w:cs="宋体" w:hint="eastAsia"/>
          <w:b/>
          <w:color w:val="000000"/>
        </w:rPr>
        <w:t>应用</w:t>
      </w:r>
      <w:r>
        <w:rPr>
          <w:rFonts w:ascii="微软雅黑" w:eastAsia="微软雅黑" w:hAnsi="微软雅黑" w:cs="宋体"/>
          <w:b/>
          <w:color w:val="000000"/>
        </w:rPr>
        <w:t>提供</w:t>
      </w:r>
      <w:r>
        <w:rPr>
          <w:rFonts w:ascii="微软雅黑" w:eastAsia="微软雅黑" w:hAnsi="微软雅黑" w:cs="宋体" w:hint="eastAsia"/>
          <w:b/>
          <w:color w:val="000000"/>
        </w:rPr>
        <w:t>，</w:t>
      </w:r>
      <w:r>
        <w:rPr>
          <w:rFonts w:ascii="微软雅黑" w:eastAsia="微软雅黑" w:hAnsi="微软雅黑" w:cs="宋体"/>
          <w:b/>
          <w:color w:val="000000"/>
        </w:rPr>
        <w:t>开放平台</w:t>
      </w:r>
      <w:r>
        <w:rPr>
          <w:rFonts w:ascii="微软雅黑" w:eastAsia="微软雅黑" w:hAnsi="微软雅黑" w:cs="宋体" w:hint="eastAsia"/>
          <w:b/>
          <w:color w:val="000000"/>
        </w:rPr>
        <w:t>在支付</w:t>
      </w:r>
      <w:r>
        <w:rPr>
          <w:rFonts w:ascii="微软雅黑" w:eastAsia="微软雅黑" w:hAnsi="微软雅黑" w:cs="宋体"/>
          <w:b/>
          <w:color w:val="000000"/>
        </w:rPr>
        <w:t>后通知第三方</w:t>
      </w:r>
    </w:p>
    <w:p w:rsidR="00B72C85" w:rsidRPr="0020473A" w:rsidRDefault="00B72C85" w:rsidP="00B72C85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739"/>
        <w:gridCol w:w="1019"/>
        <w:gridCol w:w="1161"/>
        <w:gridCol w:w="1163"/>
        <w:gridCol w:w="872"/>
        <w:gridCol w:w="4213"/>
      </w:tblGrid>
      <w:tr w:rsidR="00B72C85" w:rsidRPr="005F1547" w:rsidTr="00835167">
        <w:trPr>
          <w:trHeight w:val="285"/>
        </w:trPr>
        <w:tc>
          <w:tcPr>
            <w:tcW w:w="85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5F1547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0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5F1547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7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5F1547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5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5F1547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5F1547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5F1547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625DBF" w:rsidRPr="005F1547" w:rsidTr="00835167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lastRenderedPageBreak/>
              <w:t>appid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9044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801308090001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应用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</w:p>
        </w:tc>
      </w:tr>
      <w:tr w:rsidR="00625DBF" w:rsidRPr="005F1547" w:rsidTr="00835167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timestamp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490448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1001923123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当前时间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</w:t>
            </w:r>
            <w:r w:rsidRPr="005934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以毫秒为单位的时间</w:t>
            </w:r>
            <w:r w:rsidRPr="005934F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，（UTC</w:t>
            </w:r>
            <w:r w:rsidRPr="005934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1970 年 1 月 1 日午夜之间的时间差</w:t>
            </w:r>
            <w:r w:rsidRPr="005934F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）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。</w:t>
            </w:r>
          </w:p>
        </w:tc>
      </w:tr>
      <w:tr w:rsidR="00625DBF" w:rsidRPr="005F1547" w:rsidTr="00835167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nonce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490448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uGswivsaq12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随机字符串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</w:p>
        </w:tc>
      </w:tr>
      <w:tr w:rsidR="00625DBF" w:rsidRPr="005F1547" w:rsidTr="00835167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sig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Gwe23512is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此次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请求的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签名值。</w:t>
            </w:r>
            <w:r w:rsidRPr="0049044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采用</w:t>
            </w:r>
            <w:r w:rsidRPr="0049044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HMAC-SHA1</w:t>
            </w:r>
            <w:r w:rsidRPr="0049044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算法，</w:t>
            </w:r>
            <w:r w:rsidRPr="0049044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源字串为</w:t>
            </w:r>
            <w:r w:rsidRPr="0049044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(</w:t>
            </w:r>
            <w:r w:rsidRPr="0049044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appid</w:t>
            </w:r>
            <w:r w:rsidRPr="0049044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+ </w:t>
            </w:r>
            <w:r w:rsidRPr="0049044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timestamp</w:t>
            </w:r>
            <w:r w:rsidRPr="0049044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</w:t>
            </w:r>
            <w:r w:rsidRPr="0049044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+ nonce</w:t>
            </w:r>
            <w:r w:rsidRPr="0049044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)，</w:t>
            </w:r>
            <w:r w:rsidRPr="0049044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密钥为appkey</w:t>
            </w:r>
            <w:r w:rsidRPr="0049044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。加密后，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第三方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应用</w:t>
            </w:r>
            <w:r w:rsidRPr="0049044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也通过此方式进行加密验证。</w:t>
            </w:r>
          </w:p>
        </w:tc>
      </w:tr>
      <w:tr w:rsidR="00625DBF" w:rsidRPr="005F1547" w:rsidTr="00835167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25DB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order_id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25DB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电商</w:t>
            </w:r>
            <w:r w:rsidRPr="00625DB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平台生成的订单号</w:t>
            </w:r>
          </w:p>
        </w:tc>
      </w:tr>
      <w:tr w:rsidR="00625DBF" w:rsidRPr="005F1547" w:rsidTr="00835167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25DB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create_time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25DB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</w:t>
            </w:r>
            <w:r w:rsidRPr="00625DB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创建时间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14位</w:t>
            </w:r>
          </w:p>
        </w:tc>
      </w:tr>
      <w:tr w:rsidR="00625DBF" w:rsidRPr="005F1547" w:rsidTr="00835167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25DB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pay_time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25DB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</w:t>
            </w:r>
            <w:r w:rsidRPr="00625DB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支付时间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14位</w:t>
            </w:r>
          </w:p>
        </w:tc>
      </w:tr>
      <w:tr w:rsidR="00625DBF" w:rsidRPr="005F1547" w:rsidTr="00835167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cash_pay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25DB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网银</w:t>
            </w:r>
            <w:r w:rsidRPr="00625DB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支付金额</w:t>
            </w:r>
          </w:p>
        </w:tc>
      </w:tr>
      <w:tr w:rsidR="00625DBF" w:rsidRPr="005F1547" w:rsidTr="00835167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coin_pay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商城币</w:t>
            </w:r>
            <w:r w:rsidRPr="00625DB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支付金额</w:t>
            </w:r>
          </w:p>
        </w:tc>
      </w:tr>
      <w:tr w:rsidR="00625DBF" w:rsidRPr="005F1547" w:rsidTr="00835167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score_pay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25DB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积分</w:t>
            </w:r>
            <w:r w:rsidRPr="00625DB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支付金额</w:t>
            </w:r>
          </w:p>
        </w:tc>
      </w:tr>
      <w:tr w:rsidR="00625DBF" w:rsidRPr="005F1547" w:rsidTr="00835167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25DB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o</w:t>
            </w:r>
            <w:r w:rsidRPr="00625DB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rder_</w:t>
            </w:r>
            <w:r w:rsidRPr="00625DB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25DB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</w:t>
            </w:r>
            <w:r w:rsidRPr="00625DB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</w:t>
            </w:r>
            <w:r w:rsidRPr="00625DB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状态</w:t>
            </w:r>
          </w:p>
        </w:tc>
      </w:tr>
    </w:tbl>
    <w:p w:rsidR="00B72C85" w:rsidRPr="0020473A" w:rsidRDefault="00B72C85" w:rsidP="00B72C85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602"/>
        <w:gridCol w:w="1383"/>
        <w:gridCol w:w="960"/>
        <w:gridCol w:w="777"/>
        <w:gridCol w:w="5445"/>
      </w:tblGrid>
      <w:tr w:rsidR="00B72C85" w:rsidRPr="006B0D78" w:rsidTr="00835167">
        <w:trPr>
          <w:trHeight w:val="285"/>
        </w:trPr>
        <w:tc>
          <w:tcPr>
            <w:tcW w:w="78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6B0D78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6B0D78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6B0D78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8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6B0D78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67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6B0D78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B72C85" w:rsidRPr="006B0D78" w:rsidTr="00835167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7478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ret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7478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7478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7478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状态。</w:t>
            </w:r>
          </w:p>
        </w:tc>
      </w:tr>
      <w:tr w:rsidR="00B72C85" w:rsidRPr="006B0D78" w:rsidTr="00835167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Default="007478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msg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Default="007478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7478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</w:tr>
    </w:tbl>
    <w:p w:rsidR="00747830" w:rsidRPr="00E4478F" w:rsidRDefault="00747830" w:rsidP="00747830">
      <w:pPr>
        <w:pStyle w:val="aff9"/>
        <w:spacing w:line="360" w:lineRule="auto"/>
        <w:ind w:firstLine="402"/>
        <w:rPr>
          <w:rStyle w:val="affd"/>
          <w:b/>
        </w:rPr>
      </w:pPr>
      <w:r>
        <w:rPr>
          <w:rStyle w:val="affd"/>
          <w:rFonts w:hint="eastAsia"/>
          <w:b/>
        </w:rPr>
        <w:t>任何</w:t>
      </w:r>
      <w:r>
        <w:rPr>
          <w:rStyle w:val="affd"/>
          <w:b/>
        </w:rPr>
        <w:t>情况</w:t>
      </w:r>
      <w:r>
        <w:rPr>
          <w:rStyle w:val="affd"/>
          <w:rFonts w:hint="eastAsia"/>
          <w:b/>
        </w:rPr>
        <w:t>下</w:t>
      </w:r>
      <w:r>
        <w:rPr>
          <w:rStyle w:val="affd"/>
          <w:b/>
        </w:rPr>
        <w:t>都要返回</w:t>
      </w:r>
      <w:r>
        <w:rPr>
          <w:rStyle w:val="affd"/>
          <w:b/>
        </w:rPr>
        <w:t>json</w:t>
      </w:r>
      <w:r>
        <w:rPr>
          <w:rStyle w:val="affd"/>
          <w:rFonts w:hint="eastAsia"/>
          <w:b/>
        </w:rPr>
        <w:t>内容</w:t>
      </w:r>
      <w:r w:rsidRPr="00E4478F">
        <w:rPr>
          <w:rStyle w:val="affd"/>
          <w:rFonts w:hint="eastAsia"/>
          <w:b/>
        </w:rPr>
        <w:t>。</w:t>
      </w:r>
    </w:p>
    <w:p w:rsidR="00016B69" w:rsidRPr="0020473A" w:rsidRDefault="00016B69" w:rsidP="00016B69">
      <w:pPr>
        <w:pStyle w:val="2"/>
        <w:rPr>
          <w:rFonts w:ascii="微软雅黑" w:eastAsia="微软雅黑" w:hAnsi="微软雅黑"/>
        </w:rPr>
      </w:pPr>
      <w:bookmarkStart w:id="276" w:name="_Toc366158484"/>
      <w:r>
        <w:rPr>
          <w:rFonts w:ascii="微软雅黑" w:eastAsia="微软雅黑" w:hAnsi="微软雅黑" w:hint="eastAsia"/>
        </w:rPr>
        <w:t>验证码</w:t>
      </w:r>
      <w:r w:rsidRPr="0020473A">
        <w:rPr>
          <w:rFonts w:ascii="微软雅黑" w:eastAsia="微软雅黑" w:hAnsi="微软雅黑" w:hint="eastAsia"/>
        </w:rPr>
        <w:t>接口</w:t>
      </w:r>
      <w:bookmarkEnd w:id="276"/>
    </w:p>
    <w:p w:rsidR="00016B69" w:rsidRPr="0020473A" w:rsidRDefault="00016B69" w:rsidP="00016B69">
      <w:pPr>
        <w:pStyle w:val="3"/>
        <w:rPr>
          <w:rFonts w:ascii="微软雅黑" w:eastAsia="微软雅黑" w:hAnsi="微软雅黑"/>
        </w:rPr>
      </w:pPr>
      <w:bookmarkStart w:id="277" w:name="_Toc366158485"/>
      <w:r>
        <w:rPr>
          <w:rFonts w:ascii="微软雅黑" w:eastAsia="微软雅黑" w:hAnsi="微软雅黑" w:hint="eastAsia"/>
        </w:rPr>
        <w:t>重</w:t>
      </w:r>
      <w:r>
        <w:rPr>
          <w:rFonts w:ascii="微软雅黑" w:eastAsia="微软雅黑" w:hAnsi="微软雅黑"/>
        </w:rPr>
        <w:t>发</w:t>
      </w:r>
      <w:r>
        <w:rPr>
          <w:rFonts w:ascii="微软雅黑" w:eastAsia="微软雅黑" w:hAnsi="微软雅黑" w:hint="eastAsia"/>
        </w:rPr>
        <w:t>码</w:t>
      </w:r>
      <w:r w:rsidRPr="0020473A">
        <w:rPr>
          <w:rFonts w:ascii="微软雅黑" w:eastAsia="微软雅黑" w:hAnsi="微软雅黑" w:hint="eastAsia"/>
        </w:rPr>
        <w:t>接口</w:t>
      </w:r>
      <w:bookmarkEnd w:id="277"/>
    </w:p>
    <w:p w:rsidR="00016B69" w:rsidRPr="0020473A" w:rsidRDefault="00016B69" w:rsidP="00016B69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78" w:name="_Toc364254082"/>
      <w:bookmarkStart w:id="279" w:name="_Toc366158390"/>
      <w:bookmarkStart w:id="280" w:name="_Toc366158486"/>
      <w:bookmarkEnd w:id="278"/>
      <w:bookmarkEnd w:id="279"/>
      <w:bookmarkEnd w:id="280"/>
    </w:p>
    <w:p w:rsidR="00016B69" w:rsidRPr="0020473A" w:rsidRDefault="00016B69" w:rsidP="00016B69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81" w:name="_Toc364254083"/>
      <w:bookmarkStart w:id="282" w:name="_Toc366158391"/>
      <w:bookmarkStart w:id="283" w:name="_Toc366158487"/>
      <w:bookmarkEnd w:id="281"/>
      <w:bookmarkEnd w:id="282"/>
      <w:bookmarkEnd w:id="283"/>
    </w:p>
    <w:p w:rsidR="00016B69" w:rsidRPr="0020473A" w:rsidRDefault="00016B69" w:rsidP="00016B69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84" w:name="_Toc364254084"/>
      <w:bookmarkStart w:id="285" w:name="_Toc366158392"/>
      <w:bookmarkStart w:id="286" w:name="_Toc366158488"/>
      <w:bookmarkEnd w:id="284"/>
      <w:bookmarkEnd w:id="285"/>
      <w:bookmarkEnd w:id="286"/>
    </w:p>
    <w:p w:rsidR="00016B69" w:rsidRPr="0020473A" w:rsidRDefault="00016B69" w:rsidP="00016B69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016B69" w:rsidRDefault="00016B69" w:rsidP="00016B69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/>
          <w:b/>
          <w:color w:val="000000"/>
        </w:rPr>
        <w:t>code/</w:t>
      </w:r>
      <w:r>
        <w:rPr>
          <w:rFonts w:ascii="微软雅黑" w:eastAsia="微软雅黑" w:hAnsi="微软雅黑" w:cs="宋体" w:hint="eastAsia"/>
          <w:b/>
          <w:color w:val="000000"/>
        </w:rPr>
        <w:t>re</w:t>
      </w:r>
      <w:r>
        <w:rPr>
          <w:rFonts w:ascii="微软雅黑" w:eastAsia="微软雅黑" w:hAnsi="微软雅黑" w:cs="宋体"/>
          <w:b/>
          <w:color w:val="000000"/>
        </w:rPr>
        <w:t>send</w:t>
      </w:r>
    </w:p>
    <w:p w:rsidR="00016B69" w:rsidRPr="0020473A" w:rsidRDefault="00016B69" w:rsidP="00016B69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448"/>
        <w:gridCol w:w="1021"/>
        <w:gridCol w:w="1017"/>
        <w:gridCol w:w="1596"/>
        <w:gridCol w:w="872"/>
        <w:gridCol w:w="4213"/>
      </w:tblGrid>
      <w:tr w:rsidR="00016B69" w:rsidRPr="005F1547" w:rsidTr="00835167">
        <w:trPr>
          <w:trHeight w:val="285"/>
        </w:trPr>
        <w:tc>
          <w:tcPr>
            <w:tcW w:w="71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16B69" w:rsidRPr="005F1547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0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16B69" w:rsidRPr="005F1547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16B69" w:rsidRPr="005F1547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78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16B69" w:rsidRPr="005F1547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16B69" w:rsidRPr="005F1547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16B69" w:rsidRPr="005F1547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016B69" w:rsidRPr="005F1547" w:rsidTr="00835167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16B69" w:rsidRPr="005F1547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76278B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act_order_id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16B69" w:rsidRPr="005F1547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ong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16B69" w:rsidRPr="005F1547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16B69" w:rsidRPr="005F1547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123456789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16B69" w:rsidRPr="005F1547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16B69" w:rsidRPr="005F1547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业务订单编号</w:t>
            </w:r>
          </w:p>
        </w:tc>
      </w:tr>
    </w:tbl>
    <w:p w:rsidR="00016B69" w:rsidRPr="0020473A" w:rsidRDefault="00016B69" w:rsidP="00016B69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lastRenderedPageBreak/>
        <w:t>回应参数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602"/>
        <w:gridCol w:w="1383"/>
        <w:gridCol w:w="1092"/>
        <w:gridCol w:w="850"/>
        <w:gridCol w:w="5240"/>
      </w:tblGrid>
      <w:tr w:rsidR="00016B69" w:rsidRPr="006B0D78" w:rsidTr="00835167">
        <w:trPr>
          <w:trHeight w:val="285"/>
        </w:trPr>
        <w:tc>
          <w:tcPr>
            <w:tcW w:w="78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16B69" w:rsidRPr="006B0D78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16B69" w:rsidRPr="006B0D78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3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16B69" w:rsidRPr="006B0D78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1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16B69" w:rsidRPr="006B0D78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57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16B69" w:rsidRPr="006B0D78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016B69" w:rsidRPr="006B0D78" w:rsidTr="00835167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16B69" w:rsidRPr="006B0D78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16B69" w:rsidRPr="006B0D78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16B69" w:rsidRPr="006B0D78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16B69" w:rsidRPr="006B0D78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57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16B69" w:rsidRPr="006B0D78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</w:tr>
      <w:tr w:rsidR="00016B69" w:rsidRPr="006B0D78" w:rsidTr="00835167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16B69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16B69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16B69" w:rsidRPr="006B0D78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16B69" w:rsidRPr="006B0D78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57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16B69" w:rsidRPr="005934FD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</w:tr>
    </w:tbl>
    <w:p w:rsidR="000A6F9A" w:rsidRPr="0020473A" w:rsidRDefault="000A6F9A" w:rsidP="000A6F9A">
      <w:pPr>
        <w:pStyle w:val="3"/>
        <w:rPr>
          <w:rFonts w:ascii="微软雅黑" w:eastAsia="微软雅黑" w:hAnsi="微软雅黑"/>
        </w:rPr>
      </w:pPr>
      <w:bookmarkStart w:id="287" w:name="_Toc366158489"/>
      <w:r>
        <w:rPr>
          <w:rFonts w:ascii="微软雅黑" w:eastAsia="微软雅黑" w:hAnsi="微软雅黑" w:hint="eastAsia"/>
        </w:rPr>
        <w:t>验码</w:t>
      </w:r>
      <w:r w:rsidRPr="0020473A">
        <w:rPr>
          <w:rFonts w:ascii="微软雅黑" w:eastAsia="微软雅黑" w:hAnsi="微软雅黑" w:hint="eastAsia"/>
        </w:rPr>
        <w:t>接口</w:t>
      </w:r>
      <w:bookmarkEnd w:id="287"/>
    </w:p>
    <w:p w:rsidR="000A6F9A" w:rsidRPr="0020473A" w:rsidRDefault="000A6F9A" w:rsidP="000A6F9A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88" w:name="_Toc364254086"/>
      <w:bookmarkStart w:id="289" w:name="_Toc366158394"/>
      <w:bookmarkStart w:id="290" w:name="_Toc366158490"/>
      <w:bookmarkEnd w:id="288"/>
      <w:bookmarkEnd w:id="289"/>
      <w:bookmarkEnd w:id="290"/>
    </w:p>
    <w:p w:rsidR="000A6F9A" w:rsidRPr="0020473A" w:rsidRDefault="000A6F9A" w:rsidP="000A6F9A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91" w:name="_Toc364254087"/>
      <w:bookmarkStart w:id="292" w:name="_Toc366158395"/>
      <w:bookmarkStart w:id="293" w:name="_Toc366158491"/>
      <w:bookmarkEnd w:id="291"/>
      <w:bookmarkEnd w:id="292"/>
      <w:bookmarkEnd w:id="293"/>
    </w:p>
    <w:p w:rsidR="000A6F9A" w:rsidRPr="0020473A" w:rsidRDefault="000A6F9A" w:rsidP="000A6F9A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94" w:name="_Toc364254088"/>
      <w:bookmarkStart w:id="295" w:name="_Toc366158396"/>
      <w:bookmarkStart w:id="296" w:name="_Toc366158492"/>
      <w:bookmarkEnd w:id="294"/>
      <w:bookmarkEnd w:id="295"/>
      <w:bookmarkEnd w:id="296"/>
    </w:p>
    <w:p w:rsidR="000A6F9A" w:rsidRPr="0020473A" w:rsidRDefault="000A6F9A" w:rsidP="000A6F9A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0A6F9A" w:rsidRDefault="000A6F9A" w:rsidP="000A6F9A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/>
          <w:b/>
          <w:color w:val="000000"/>
        </w:rPr>
        <w:t>code/consume</w:t>
      </w:r>
    </w:p>
    <w:p w:rsidR="000A6F9A" w:rsidRPr="0020473A" w:rsidRDefault="000A6F9A" w:rsidP="000A6F9A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447"/>
        <w:gridCol w:w="1021"/>
        <w:gridCol w:w="1017"/>
        <w:gridCol w:w="1015"/>
        <w:gridCol w:w="1017"/>
        <w:gridCol w:w="4650"/>
      </w:tblGrid>
      <w:tr w:rsidR="000A6F9A" w:rsidRPr="005F1547" w:rsidTr="002C3BB9">
        <w:trPr>
          <w:trHeight w:val="285"/>
        </w:trPr>
        <w:tc>
          <w:tcPr>
            <w:tcW w:w="71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A6F9A" w:rsidRPr="005F1547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0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A6F9A" w:rsidRPr="005F1547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A6F9A" w:rsidRPr="005F1547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9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A6F9A" w:rsidRPr="005F1547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A6F9A" w:rsidRPr="005F1547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28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A6F9A" w:rsidRPr="005F1547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0A6F9A" w:rsidRPr="005F1547" w:rsidTr="002C3BB9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store_id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5F1547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5F1547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490448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5F1547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Default="002C3BB9" w:rsidP="007D3FE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商户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编号</w:t>
            </w:r>
            <w:r w:rsidR="007D3FE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（第三方</w:t>
            </w:r>
            <w:r w:rsidR="007D3FE4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商户可不填）</w:t>
            </w:r>
          </w:p>
        </w:tc>
      </w:tr>
      <w:tr w:rsidR="000A6F9A" w:rsidRPr="005F1547" w:rsidTr="002C3BB9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shop_id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5F1547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5F1547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490448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5F1547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门店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编号</w:t>
            </w:r>
            <w:r w:rsidR="007D3FE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（第三方</w:t>
            </w:r>
            <w:r w:rsidR="007D3FE4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商户可不填）</w:t>
            </w:r>
          </w:p>
        </w:tc>
      </w:tr>
      <w:tr w:rsidR="000A6F9A" w:rsidRPr="005F1547" w:rsidTr="002C3BB9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vcode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5F1547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5F1547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490448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5F1547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验证码</w:t>
            </w:r>
          </w:p>
        </w:tc>
      </w:tr>
      <w:tr w:rsidR="000A6F9A" w:rsidRPr="005F1547" w:rsidTr="002C3BB9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usetimes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5F1547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5F1547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490448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5F1547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一码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多验情况下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确定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使用次数</w:t>
            </w:r>
          </w:p>
        </w:tc>
      </w:tr>
    </w:tbl>
    <w:p w:rsidR="000A6F9A" w:rsidRPr="0020473A" w:rsidRDefault="000A6F9A" w:rsidP="000A6F9A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602"/>
        <w:gridCol w:w="1383"/>
        <w:gridCol w:w="960"/>
        <w:gridCol w:w="777"/>
        <w:gridCol w:w="5445"/>
      </w:tblGrid>
      <w:tr w:rsidR="000A6F9A" w:rsidRPr="006B0D78" w:rsidTr="000A6F9A">
        <w:trPr>
          <w:trHeight w:val="285"/>
        </w:trPr>
        <w:tc>
          <w:tcPr>
            <w:tcW w:w="78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A6F9A" w:rsidRPr="006B0D78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A6F9A" w:rsidRPr="006B0D78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A6F9A" w:rsidRPr="006B0D78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8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A6F9A" w:rsidRPr="006B0D78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67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A6F9A" w:rsidRPr="006B0D78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0A6F9A" w:rsidRPr="006B0D78" w:rsidTr="000A6F9A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6B0D78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print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_text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6B0D78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6B0D78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6B0D78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6B0D78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验码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结果</w:t>
            </w:r>
          </w:p>
        </w:tc>
      </w:tr>
      <w:tr w:rsidR="000A6F9A" w:rsidRPr="006B0D78" w:rsidTr="000A6F9A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vcode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6B0D78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6B0D78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5934FD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验证码</w:t>
            </w:r>
          </w:p>
        </w:tc>
      </w:tr>
    </w:tbl>
    <w:p w:rsidR="001A3FC0" w:rsidRPr="0020473A" w:rsidRDefault="001A3FC0" w:rsidP="001A3FC0">
      <w:pPr>
        <w:pStyle w:val="3"/>
        <w:rPr>
          <w:rFonts w:ascii="微软雅黑" w:eastAsia="微软雅黑" w:hAnsi="微软雅黑"/>
        </w:rPr>
      </w:pPr>
      <w:bookmarkStart w:id="297" w:name="_Toc366158493"/>
      <w:r>
        <w:rPr>
          <w:rFonts w:ascii="微软雅黑" w:eastAsia="微软雅黑" w:hAnsi="微软雅黑" w:hint="eastAsia"/>
        </w:rPr>
        <w:t>验码记录</w:t>
      </w:r>
      <w:r>
        <w:rPr>
          <w:rFonts w:ascii="微软雅黑" w:eastAsia="微软雅黑" w:hAnsi="微软雅黑"/>
        </w:rPr>
        <w:t>查询</w:t>
      </w:r>
      <w:r w:rsidRPr="0020473A">
        <w:rPr>
          <w:rFonts w:ascii="微软雅黑" w:eastAsia="微软雅黑" w:hAnsi="微软雅黑" w:hint="eastAsia"/>
        </w:rPr>
        <w:t>接口</w:t>
      </w:r>
      <w:bookmarkEnd w:id="297"/>
    </w:p>
    <w:p w:rsidR="001A3FC0" w:rsidRPr="0020473A" w:rsidRDefault="001A3FC0" w:rsidP="001A3FC0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98" w:name="_Toc364254090"/>
      <w:bookmarkStart w:id="299" w:name="_Toc366158398"/>
      <w:bookmarkStart w:id="300" w:name="_Toc366158494"/>
      <w:bookmarkEnd w:id="298"/>
      <w:bookmarkEnd w:id="299"/>
      <w:bookmarkEnd w:id="300"/>
    </w:p>
    <w:p w:rsidR="001A3FC0" w:rsidRPr="0020473A" w:rsidRDefault="001A3FC0" w:rsidP="001A3FC0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301" w:name="_Toc364254091"/>
      <w:bookmarkStart w:id="302" w:name="_Toc366158399"/>
      <w:bookmarkStart w:id="303" w:name="_Toc366158495"/>
      <w:bookmarkEnd w:id="301"/>
      <w:bookmarkEnd w:id="302"/>
      <w:bookmarkEnd w:id="303"/>
    </w:p>
    <w:p w:rsidR="001A3FC0" w:rsidRPr="0020473A" w:rsidRDefault="001A3FC0" w:rsidP="001A3FC0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304" w:name="_Toc364254092"/>
      <w:bookmarkStart w:id="305" w:name="_Toc366158400"/>
      <w:bookmarkStart w:id="306" w:name="_Toc366158496"/>
      <w:bookmarkEnd w:id="304"/>
      <w:bookmarkEnd w:id="305"/>
      <w:bookmarkEnd w:id="306"/>
    </w:p>
    <w:p w:rsidR="001A3FC0" w:rsidRPr="0020473A" w:rsidRDefault="001A3FC0" w:rsidP="001A3FC0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1A3FC0" w:rsidRDefault="001A3FC0" w:rsidP="001A3FC0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/>
          <w:b/>
          <w:color w:val="000000"/>
        </w:rPr>
        <w:t>code/consume/history</w:t>
      </w:r>
    </w:p>
    <w:p w:rsidR="001A3FC0" w:rsidRPr="0020473A" w:rsidRDefault="001A3FC0" w:rsidP="001A3FC0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448"/>
        <w:gridCol w:w="1021"/>
        <w:gridCol w:w="1017"/>
        <w:gridCol w:w="1159"/>
        <w:gridCol w:w="872"/>
        <w:gridCol w:w="4650"/>
      </w:tblGrid>
      <w:tr w:rsidR="001A3FC0" w:rsidRPr="005F1547" w:rsidTr="00EF04D5">
        <w:trPr>
          <w:trHeight w:val="285"/>
        </w:trPr>
        <w:tc>
          <w:tcPr>
            <w:tcW w:w="71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A3FC0" w:rsidRPr="005F1547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0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A3FC0" w:rsidRPr="005F1547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A3FC0" w:rsidRPr="005F1547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57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A3FC0" w:rsidRPr="005F1547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A3FC0" w:rsidRPr="005F1547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28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A3FC0" w:rsidRPr="005F1547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1A3FC0" w:rsidRPr="005F1547" w:rsidTr="00EF04D5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store_id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5F1547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5F1547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490448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5F1547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商户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编号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查询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条件</w:t>
            </w:r>
            <w:r w:rsidR="00965819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（第三方</w:t>
            </w:r>
            <w:r w:rsidR="0096581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商户可不填）</w:t>
            </w:r>
          </w:p>
        </w:tc>
      </w:tr>
      <w:tr w:rsidR="001A3FC0" w:rsidRPr="005F1547" w:rsidTr="00EF04D5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lastRenderedPageBreak/>
              <w:t>shop_id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5F1547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5F1547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490448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5F1547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门店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编号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查询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条件</w:t>
            </w:r>
            <w:r w:rsidR="00965819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（第三方</w:t>
            </w:r>
            <w:r w:rsidR="0096581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商户可不填）</w:t>
            </w:r>
          </w:p>
        </w:tc>
      </w:tr>
      <w:tr w:rsidR="001A3FC0" w:rsidRPr="005F1547" w:rsidTr="00EF04D5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1A3FC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vdate_start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490448" w:rsidRDefault="00EF04D5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20130213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5F1547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EF04D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验证开始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日期条件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。</w:t>
            </w:r>
            <w:r w:rsidR="00EF04D5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8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位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日期字符串</w:t>
            </w:r>
          </w:p>
        </w:tc>
      </w:tr>
      <w:tr w:rsidR="001A3FC0" w:rsidRPr="005F1547" w:rsidTr="00EF04D5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vdate_end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490448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5F1547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EF04D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验证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结束日期条件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。</w:t>
            </w:r>
            <w:r w:rsidR="00EF04D5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8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位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日期字符串</w:t>
            </w:r>
          </w:p>
        </w:tc>
      </w:tr>
      <w:tr w:rsidR="001A3FC0" w:rsidRPr="005F1547" w:rsidTr="00EF04D5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item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_id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490448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5F1547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1A3FC0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验证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商品id查询条件</w:t>
            </w:r>
          </w:p>
        </w:tc>
      </w:tr>
      <w:tr w:rsidR="001A3FC0" w:rsidRPr="005F1547" w:rsidTr="00EF04D5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item_name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490448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5F1547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名称查询条件。模糊查询</w:t>
            </w:r>
          </w:p>
        </w:tc>
      </w:tr>
      <w:tr w:rsidR="001A3FC0" w:rsidRPr="005F1547" w:rsidTr="00EF04D5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vuser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5F1547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5F1547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490448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5F1547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验证人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查询条件</w:t>
            </w:r>
          </w:p>
        </w:tc>
      </w:tr>
      <w:tr w:rsidR="001A3FC0" w:rsidRPr="005F1547" w:rsidTr="00EF04D5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1A3FC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page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_no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4A4D02" w:rsidRDefault="001A3FC0" w:rsidP="001A3FC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4A4D02" w:rsidRDefault="001A3FC0" w:rsidP="001A3FC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4A4D02" w:rsidRDefault="001A3FC0" w:rsidP="001A3FC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4A4D02" w:rsidRDefault="001A3FC0" w:rsidP="001A3FC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4A4D02" w:rsidRDefault="001A3FC0" w:rsidP="001A3FC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要显示的页</w:t>
            </w:r>
          </w:p>
        </w:tc>
      </w:tr>
      <w:tr w:rsidR="001A3FC0" w:rsidRPr="005F1547" w:rsidTr="00EF04D5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1A3FC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page_size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4A4D02" w:rsidRDefault="001A3FC0" w:rsidP="001A3FC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4A4D02" w:rsidRDefault="001A3FC0" w:rsidP="001A3FC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4A4D02" w:rsidRDefault="001A3FC0" w:rsidP="001A3FC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4A4D02" w:rsidRDefault="001A3FC0" w:rsidP="001A3FC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4A4D02" w:rsidRDefault="001A3FC0" w:rsidP="001A3FC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每页显示多少条记录</w:t>
            </w:r>
          </w:p>
        </w:tc>
      </w:tr>
    </w:tbl>
    <w:p w:rsidR="001A3FC0" w:rsidRPr="0020473A" w:rsidRDefault="001A3FC0" w:rsidP="001A3FC0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4"/>
        <w:gridCol w:w="2601"/>
        <w:gridCol w:w="996"/>
        <w:gridCol w:w="854"/>
        <w:gridCol w:w="3075"/>
      </w:tblGrid>
      <w:tr w:rsidR="00044082" w:rsidTr="00044082">
        <w:trPr>
          <w:trHeight w:val="285"/>
        </w:trPr>
        <w:tc>
          <w:tcPr>
            <w:tcW w:w="84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4082" w:rsidRDefault="00044082" w:rsidP="00484618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143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4082" w:rsidRDefault="00044082" w:rsidP="00484618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5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4082" w:rsidRDefault="00044082" w:rsidP="00484618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4082" w:rsidRDefault="00044082" w:rsidP="00484618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169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4082" w:rsidRDefault="00044082" w:rsidP="00484618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044082" w:rsidTr="00044082">
        <w:trPr>
          <w:trHeight w:val="285"/>
        </w:trPr>
        <w:tc>
          <w:tcPr>
            <w:tcW w:w="84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4082" w:rsidRDefault="00044082" w:rsidP="00044082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total_num</w:t>
            </w:r>
          </w:p>
        </w:tc>
        <w:tc>
          <w:tcPr>
            <w:tcW w:w="143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4082" w:rsidRDefault="00044082" w:rsidP="0048461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4082" w:rsidRDefault="00044082" w:rsidP="0048461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4082" w:rsidRDefault="00044082" w:rsidP="0048461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9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4082" w:rsidRDefault="00044082" w:rsidP="0048461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总记录数</w:t>
            </w:r>
          </w:p>
        </w:tc>
      </w:tr>
      <w:tr w:rsidR="00044082" w:rsidTr="00044082">
        <w:trPr>
          <w:trHeight w:val="285"/>
        </w:trPr>
        <w:tc>
          <w:tcPr>
            <w:tcW w:w="84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4082" w:rsidRDefault="00044082" w:rsidP="00044082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total_page</w:t>
            </w:r>
          </w:p>
        </w:tc>
        <w:tc>
          <w:tcPr>
            <w:tcW w:w="143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4082" w:rsidRDefault="00044082" w:rsidP="0048461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4082" w:rsidRDefault="00044082" w:rsidP="0048461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4082" w:rsidRDefault="00044082" w:rsidP="0048461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9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4082" w:rsidRDefault="00044082" w:rsidP="0048461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总页数</w:t>
            </w:r>
          </w:p>
        </w:tc>
      </w:tr>
      <w:tr w:rsidR="00044082" w:rsidTr="00044082">
        <w:trPr>
          <w:trHeight w:val="285"/>
        </w:trPr>
        <w:tc>
          <w:tcPr>
            <w:tcW w:w="84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4082" w:rsidRDefault="00044082" w:rsidP="0048461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143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4082" w:rsidRDefault="00044082" w:rsidP="0048461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List&lt;</w:t>
            </w:r>
            <w:hyperlink w:anchor="ConsumeHistoryItem" w:history="1">
              <w:r w:rsidRPr="005E1473">
                <w:rPr>
                  <w:rStyle w:val="ab"/>
                  <w:rFonts w:ascii="微软雅黑" w:eastAsia="微软雅黑" w:hAnsi="微软雅黑"/>
                  <w:sz w:val="18"/>
                  <w:szCs w:val="18"/>
                </w:rPr>
                <w:t>ConsumeHistory</w:t>
              </w:r>
              <w:r w:rsidRPr="005E1473">
                <w:rPr>
                  <w:rStyle w:val="ab"/>
                  <w:rFonts w:ascii="微软雅黑" w:eastAsia="微软雅黑" w:hAnsi="微软雅黑" w:hint="eastAsia"/>
                  <w:sz w:val="18"/>
                  <w:szCs w:val="18"/>
                </w:rPr>
                <w:t>Item</w:t>
              </w:r>
            </w:hyperlink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4082" w:rsidRDefault="00044082" w:rsidP="0048461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4082" w:rsidRDefault="00044082" w:rsidP="0048461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69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4082" w:rsidRDefault="00044082" w:rsidP="0048461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列表数据</w:t>
            </w:r>
          </w:p>
        </w:tc>
      </w:tr>
    </w:tbl>
    <w:p w:rsidR="00044082" w:rsidRDefault="00044082" w:rsidP="00044082">
      <w:pPr>
        <w:pStyle w:val="affe"/>
        <w:pBdr>
          <w:bottom w:val="single" w:sz="4" w:space="6" w:color="4F81BD"/>
        </w:pBdr>
      </w:pPr>
      <w:bookmarkStart w:id="307" w:name="ConsumeHistoryItem"/>
      <w:bookmarkEnd w:id="307"/>
      <w:r>
        <w:rPr>
          <w:rFonts w:hint="eastAsia"/>
        </w:rPr>
        <w:t xml:space="preserve"> </w:t>
      </w:r>
      <w:r>
        <w:t>ConsumeHistoryItem</w:t>
      </w:r>
      <w:r>
        <w:rPr>
          <w:rFonts w:hint="eastAsia"/>
        </w:rPr>
        <w:t>类型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842"/>
        <w:gridCol w:w="1215"/>
        <w:gridCol w:w="959"/>
        <w:gridCol w:w="920"/>
        <w:gridCol w:w="4300"/>
      </w:tblGrid>
      <w:tr w:rsidR="00044082" w:rsidRPr="004A4D02" w:rsidTr="00044082">
        <w:trPr>
          <w:trHeight w:val="285"/>
        </w:trPr>
        <w:tc>
          <w:tcPr>
            <w:tcW w:w="997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5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1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9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32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044082" w:rsidRPr="004A4D02" w:rsidTr="00044082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item_id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</w:p>
        </w:tc>
      </w:tr>
      <w:tr w:rsidR="00044082" w:rsidRPr="004A4D02" w:rsidTr="00044082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item_name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名称</w:t>
            </w:r>
          </w:p>
        </w:tc>
      </w:tr>
      <w:tr w:rsidR="00044082" w:rsidRPr="004A4D02" w:rsidTr="00044082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order_id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订单号</w:t>
            </w:r>
          </w:p>
        </w:tc>
      </w:tr>
      <w:tr w:rsidR="00044082" w:rsidRPr="004A4D02" w:rsidTr="00044082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04408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usetimes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04408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使用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数量</w:t>
            </w:r>
          </w:p>
        </w:tc>
      </w:tr>
      <w:tr w:rsidR="00044082" w:rsidRPr="004A4D02" w:rsidTr="00044082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channel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验证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渠道</w:t>
            </w:r>
          </w:p>
          <w:p w:rsidR="0004408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WEB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网站</w:t>
            </w:r>
          </w:p>
          <w:p w:rsidR="0004408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WAP WAP</w:t>
            </w:r>
          </w:p>
          <w:p w:rsidR="0004408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 SMS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短信</w:t>
            </w:r>
          </w:p>
          <w:p w:rsidR="0004408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CLIENT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客户端</w:t>
            </w:r>
          </w:p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POS POS机</w:t>
            </w:r>
          </w:p>
        </w:tc>
      </w:tr>
      <w:tr w:rsidR="00044082" w:rsidRPr="004A4D02" w:rsidTr="00044082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验证时间</w:t>
            </w:r>
          </w:p>
        </w:tc>
      </w:tr>
      <w:tr w:rsidR="00044082" w:rsidRPr="004A4D02" w:rsidTr="00044082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验证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状态</w:t>
            </w:r>
          </w:p>
        </w:tc>
      </w:tr>
      <w:tr w:rsidR="009653E7" w:rsidRPr="004A4D02" w:rsidTr="00044082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653E7" w:rsidRDefault="009653E7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vuser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653E7" w:rsidRPr="004A4D02" w:rsidRDefault="009653E7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653E7" w:rsidRPr="004A4D02" w:rsidRDefault="009653E7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653E7" w:rsidRPr="004A4D02" w:rsidRDefault="009653E7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653E7" w:rsidRDefault="009653E7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验证人</w:t>
            </w:r>
          </w:p>
        </w:tc>
      </w:tr>
      <w:tr w:rsidR="00044082" w:rsidRPr="004A4D02" w:rsidTr="00044082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9653E7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posid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9653E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验证机具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编号</w:t>
            </w:r>
          </w:p>
        </w:tc>
      </w:tr>
    </w:tbl>
    <w:p w:rsidR="00317388" w:rsidRPr="0020473A" w:rsidRDefault="00317388" w:rsidP="00317388">
      <w:pPr>
        <w:pStyle w:val="1"/>
        <w:rPr>
          <w:rFonts w:ascii="微软雅黑" w:eastAsia="微软雅黑" w:hAnsi="微软雅黑"/>
        </w:rPr>
      </w:pPr>
      <w:bookmarkStart w:id="308" w:name="_Toc366158497"/>
      <w:r w:rsidRPr="0020473A">
        <w:rPr>
          <w:rFonts w:ascii="微软雅黑" w:eastAsia="微软雅黑" w:hAnsi="微软雅黑" w:hint="eastAsia"/>
        </w:rPr>
        <w:t>附录</w:t>
      </w:r>
      <w:bookmarkEnd w:id="308"/>
    </w:p>
    <w:p w:rsidR="00E8016C" w:rsidRPr="0020473A" w:rsidRDefault="00E8016C" w:rsidP="00317388">
      <w:pPr>
        <w:pStyle w:val="2"/>
        <w:rPr>
          <w:rFonts w:ascii="微软雅黑" w:eastAsia="微软雅黑" w:hAnsi="微软雅黑"/>
        </w:rPr>
      </w:pPr>
      <w:bookmarkStart w:id="309" w:name="_Toc366158498"/>
      <w:r w:rsidRPr="0020473A">
        <w:rPr>
          <w:rFonts w:ascii="微软雅黑" w:eastAsia="微软雅黑" w:hAnsi="微软雅黑" w:hint="eastAsia"/>
        </w:rPr>
        <w:t>认证</w:t>
      </w:r>
      <w:r w:rsidR="0028400A">
        <w:rPr>
          <w:rFonts w:ascii="微软雅黑" w:eastAsia="微软雅黑" w:hAnsi="微软雅黑" w:hint="eastAsia"/>
        </w:rPr>
        <w:t>类</w:t>
      </w:r>
      <w:r w:rsidRPr="0020473A">
        <w:rPr>
          <w:rFonts w:ascii="微软雅黑" w:eastAsia="微软雅黑" w:hAnsi="微软雅黑" w:hint="eastAsia"/>
        </w:rPr>
        <w:t>错误码定义</w:t>
      </w:r>
      <w:bookmarkEnd w:id="309"/>
    </w:p>
    <w:tbl>
      <w:tblPr>
        <w:tblStyle w:val="ListTable3Accent1"/>
        <w:tblW w:w="9351" w:type="dxa"/>
        <w:tblLayout w:type="fixed"/>
        <w:tblLook w:val="0020" w:firstRow="1" w:lastRow="0" w:firstColumn="0" w:lastColumn="0" w:noHBand="0" w:noVBand="0"/>
      </w:tblPr>
      <w:tblGrid>
        <w:gridCol w:w="1271"/>
        <w:gridCol w:w="8080"/>
      </w:tblGrid>
      <w:tr w:rsidR="0028400A" w:rsidTr="002840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28400A" w:rsidRPr="00C36D40" w:rsidRDefault="0028400A" w:rsidP="00F96250">
            <w:pPr>
              <w:pStyle w:val="aff9"/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</w:rPr>
            </w:pPr>
            <w:r>
              <w:rPr>
                <w:rFonts w:ascii="微软雅黑" w:eastAsia="微软雅黑" w:hAnsi="微软雅黑" w:cs="宋体" w:hint="eastAsia"/>
              </w:rPr>
              <w:t>状态码</w:t>
            </w:r>
          </w:p>
        </w:tc>
        <w:tc>
          <w:tcPr>
            <w:tcW w:w="8080" w:type="dxa"/>
          </w:tcPr>
          <w:p w:rsidR="0028400A" w:rsidRPr="00C36D40" w:rsidRDefault="0028400A" w:rsidP="00F96250">
            <w:pPr>
              <w:pStyle w:val="aff9"/>
              <w:spacing w:before="100" w:beforeAutospacing="1" w:after="100" w:afterAutospacing="1"/>
              <w:ind w:left="-79" w:right="482"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</w:rPr>
            </w:pPr>
            <w:r>
              <w:rPr>
                <w:rFonts w:ascii="微软雅黑" w:eastAsia="微软雅黑" w:hAnsi="微软雅黑" w:cs="宋体" w:hint="eastAsia"/>
              </w:rPr>
              <w:t>说明</w:t>
            </w:r>
          </w:p>
        </w:tc>
      </w:tr>
      <w:tr w:rsidR="0028400A" w:rsidTr="002840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28400A" w:rsidRDefault="0028400A" w:rsidP="0028400A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lastRenderedPageBreak/>
              <w:t>-</w:t>
            </w:r>
            <w:r>
              <w:rPr>
                <w:rFonts w:ascii="微软雅黑" w:eastAsia="微软雅黑" w:hAnsi="微软雅黑" w:cs="宋体"/>
                <w:color w:val="000000"/>
              </w:rPr>
              <w:t>10</w:t>
            </w:r>
          </w:p>
        </w:tc>
        <w:tc>
          <w:tcPr>
            <w:tcW w:w="8080" w:type="dxa"/>
          </w:tcPr>
          <w:p w:rsidR="0028400A" w:rsidRDefault="0028400A" w:rsidP="00F96250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28400A">
              <w:rPr>
                <w:rFonts w:ascii="微软雅黑" w:eastAsia="微软雅黑" w:hAnsi="微软雅黑" w:hint="eastAsia"/>
              </w:rPr>
              <w:t>请求中的appid不存在。</w:t>
            </w:r>
          </w:p>
        </w:tc>
      </w:tr>
      <w:tr w:rsidR="0028400A" w:rsidTr="0028400A">
        <w:trPr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28400A" w:rsidRDefault="0028400A" w:rsidP="0028400A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-</w:t>
            </w:r>
            <w:r>
              <w:rPr>
                <w:rFonts w:ascii="微软雅黑" w:eastAsia="微软雅黑" w:hAnsi="微软雅黑" w:cs="宋体"/>
                <w:color w:val="000000"/>
              </w:rPr>
              <w:t>11</w:t>
            </w:r>
          </w:p>
        </w:tc>
        <w:tc>
          <w:tcPr>
            <w:tcW w:w="8080" w:type="dxa"/>
          </w:tcPr>
          <w:p w:rsidR="0028400A" w:rsidRDefault="0028400A" w:rsidP="00F96250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28400A">
              <w:rPr>
                <w:rFonts w:ascii="微软雅黑" w:eastAsia="微软雅黑" w:hAnsi="微软雅黑" w:hint="eastAsia"/>
              </w:rPr>
              <w:t>签名参数sig校验失败。</w:t>
            </w:r>
          </w:p>
        </w:tc>
      </w:tr>
      <w:tr w:rsidR="0028400A" w:rsidTr="002840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28400A" w:rsidRDefault="0028400A" w:rsidP="0028400A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-</w:t>
            </w:r>
            <w:r>
              <w:rPr>
                <w:rFonts w:ascii="微软雅黑" w:eastAsia="微软雅黑" w:hAnsi="微软雅黑" w:cs="宋体"/>
                <w:color w:val="000000"/>
              </w:rPr>
              <w:t>12</w:t>
            </w:r>
          </w:p>
        </w:tc>
        <w:tc>
          <w:tcPr>
            <w:tcW w:w="8080" w:type="dxa"/>
          </w:tcPr>
          <w:p w:rsidR="0028400A" w:rsidRDefault="0028400A" w:rsidP="00F96250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28400A">
              <w:rPr>
                <w:rFonts w:ascii="微软雅黑" w:eastAsia="微软雅黑" w:hAnsi="微软雅黑" w:hint="eastAsia"/>
              </w:rPr>
              <w:t>获取不到客户端IP。</w:t>
            </w:r>
          </w:p>
        </w:tc>
      </w:tr>
      <w:tr w:rsidR="0028400A" w:rsidTr="0028400A">
        <w:trPr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28400A" w:rsidRDefault="0028400A" w:rsidP="0028400A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-</w:t>
            </w:r>
            <w:r>
              <w:rPr>
                <w:rFonts w:ascii="微软雅黑" w:eastAsia="微软雅黑" w:hAnsi="微软雅黑" w:cs="宋体"/>
                <w:color w:val="000000"/>
              </w:rPr>
              <w:t>13</w:t>
            </w:r>
          </w:p>
        </w:tc>
        <w:tc>
          <w:tcPr>
            <w:tcW w:w="8080" w:type="dxa"/>
          </w:tcPr>
          <w:p w:rsidR="0028400A" w:rsidRDefault="0028400A" w:rsidP="00F96250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28400A">
              <w:rPr>
                <w:rFonts w:ascii="微软雅黑" w:eastAsia="微软雅黑" w:hAnsi="微软雅黑" w:hint="eastAsia"/>
              </w:rPr>
              <w:t>IP禁止访问。</w:t>
            </w:r>
          </w:p>
        </w:tc>
      </w:tr>
      <w:tr w:rsidR="0028400A" w:rsidTr="002840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28400A" w:rsidRDefault="0028400A" w:rsidP="0028400A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-</w:t>
            </w:r>
            <w:r>
              <w:rPr>
                <w:rFonts w:ascii="微软雅黑" w:eastAsia="微软雅黑" w:hAnsi="微软雅黑" w:cs="宋体"/>
                <w:color w:val="000000"/>
              </w:rPr>
              <w:t>14</w:t>
            </w:r>
          </w:p>
        </w:tc>
        <w:tc>
          <w:tcPr>
            <w:tcW w:w="8080" w:type="dxa"/>
          </w:tcPr>
          <w:p w:rsidR="0028400A" w:rsidRDefault="0028400A" w:rsidP="00F96250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28400A">
              <w:rPr>
                <w:rFonts w:ascii="微软雅黑" w:eastAsia="微软雅黑" w:hAnsi="微软雅黑" w:hint="eastAsia"/>
              </w:rPr>
              <w:t>时间戳参数不正确</w:t>
            </w:r>
            <w:r>
              <w:rPr>
                <w:rFonts w:ascii="微软雅黑" w:eastAsia="微软雅黑" w:hAnsi="微软雅黑" w:hint="eastAsia"/>
              </w:rPr>
              <w:t>。</w:t>
            </w:r>
          </w:p>
        </w:tc>
      </w:tr>
    </w:tbl>
    <w:p w:rsidR="0028400A" w:rsidRPr="0028400A" w:rsidRDefault="0028400A" w:rsidP="0028400A">
      <w:pPr>
        <w:pStyle w:val="2"/>
      </w:pPr>
      <w:bookmarkStart w:id="310" w:name="_Toc366158499"/>
      <w:r>
        <w:rPr>
          <w:rFonts w:hint="eastAsia"/>
        </w:rPr>
        <w:t>票据类</w:t>
      </w:r>
      <w:r w:rsidRPr="0028400A">
        <w:rPr>
          <w:rFonts w:hint="eastAsia"/>
        </w:rPr>
        <w:t>错误码定义</w:t>
      </w:r>
      <w:bookmarkEnd w:id="310"/>
    </w:p>
    <w:tbl>
      <w:tblPr>
        <w:tblStyle w:val="ListTable3Accent1"/>
        <w:tblW w:w="9351" w:type="dxa"/>
        <w:tblLayout w:type="fixed"/>
        <w:tblLook w:val="0020" w:firstRow="1" w:lastRow="0" w:firstColumn="0" w:lastColumn="0" w:noHBand="0" w:noVBand="0"/>
      </w:tblPr>
      <w:tblGrid>
        <w:gridCol w:w="1271"/>
        <w:gridCol w:w="8080"/>
      </w:tblGrid>
      <w:tr w:rsidR="0028400A" w:rsidTr="00F962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28400A" w:rsidRPr="00C36D40" w:rsidRDefault="0028400A" w:rsidP="00F96250">
            <w:pPr>
              <w:pStyle w:val="aff9"/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</w:rPr>
            </w:pPr>
            <w:r>
              <w:rPr>
                <w:rFonts w:ascii="微软雅黑" w:eastAsia="微软雅黑" w:hAnsi="微软雅黑" w:cs="宋体" w:hint="eastAsia"/>
              </w:rPr>
              <w:t>状态码</w:t>
            </w:r>
          </w:p>
        </w:tc>
        <w:tc>
          <w:tcPr>
            <w:tcW w:w="8080" w:type="dxa"/>
          </w:tcPr>
          <w:p w:rsidR="0028400A" w:rsidRPr="00C36D40" w:rsidRDefault="0028400A" w:rsidP="00F96250">
            <w:pPr>
              <w:pStyle w:val="aff9"/>
              <w:spacing w:before="100" w:beforeAutospacing="1" w:after="100" w:afterAutospacing="1"/>
              <w:ind w:left="-79" w:right="482"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</w:rPr>
            </w:pPr>
            <w:r>
              <w:rPr>
                <w:rFonts w:ascii="微软雅黑" w:eastAsia="微软雅黑" w:hAnsi="微软雅黑" w:cs="宋体" w:hint="eastAsia"/>
              </w:rPr>
              <w:t>说明</w:t>
            </w:r>
          </w:p>
        </w:tc>
      </w:tr>
      <w:tr w:rsidR="0028400A" w:rsidTr="00F96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28400A" w:rsidRDefault="0028400A" w:rsidP="00F96250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-</w:t>
            </w:r>
            <w:r>
              <w:rPr>
                <w:rFonts w:ascii="微软雅黑" w:eastAsia="微软雅黑" w:hAnsi="微软雅黑" w:cs="宋体"/>
                <w:color w:val="000000"/>
              </w:rPr>
              <w:t>20</w:t>
            </w:r>
          </w:p>
        </w:tc>
        <w:tc>
          <w:tcPr>
            <w:tcW w:w="8080" w:type="dxa"/>
          </w:tcPr>
          <w:p w:rsidR="0028400A" w:rsidRDefault="0028400A" w:rsidP="0028400A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28400A">
              <w:rPr>
                <w:rFonts w:ascii="微软雅黑" w:eastAsia="微软雅黑" w:hAnsi="微软雅黑" w:hint="eastAsia"/>
                <w:szCs w:val="21"/>
              </w:rPr>
              <w:t>服务票据为空。</w:t>
            </w:r>
          </w:p>
        </w:tc>
      </w:tr>
      <w:tr w:rsidR="0028400A" w:rsidTr="00F96250">
        <w:trPr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28400A" w:rsidRDefault="0028400A" w:rsidP="00F96250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-</w:t>
            </w:r>
            <w:r>
              <w:rPr>
                <w:rFonts w:ascii="微软雅黑" w:eastAsia="微软雅黑" w:hAnsi="微软雅黑" w:cs="宋体"/>
                <w:color w:val="000000"/>
              </w:rPr>
              <w:t>21</w:t>
            </w:r>
          </w:p>
        </w:tc>
        <w:tc>
          <w:tcPr>
            <w:tcW w:w="8080" w:type="dxa"/>
          </w:tcPr>
          <w:p w:rsidR="0028400A" w:rsidRDefault="0028400A" w:rsidP="0028400A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28400A">
              <w:rPr>
                <w:rFonts w:ascii="微软雅黑" w:eastAsia="微软雅黑" w:hAnsi="微软雅黑" w:hint="eastAsia"/>
                <w:szCs w:val="21"/>
              </w:rPr>
              <w:t>无效的服务票据。</w:t>
            </w:r>
          </w:p>
        </w:tc>
      </w:tr>
      <w:tr w:rsidR="0028400A" w:rsidTr="00F96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28400A" w:rsidRDefault="0028400A" w:rsidP="00F96250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-</w:t>
            </w:r>
            <w:r>
              <w:rPr>
                <w:rFonts w:ascii="微软雅黑" w:eastAsia="微软雅黑" w:hAnsi="微软雅黑" w:cs="宋体"/>
                <w:color w:val="000000"/>
              </w:rPr>
              <w:t>22</w:t>
            </w:r>
          </w:p>
        </w:tc>
        <w:tc>
          <w:tcPr>
            <w:tcW w:w="8080" w:type="dxa"/>
          </w:tcPr>
          <w:p w:rsidR="0028400A" w:rsidRDefault="0028400A" w:rsidP="0028400A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28400A">
              <w:rPr>
                <w:rFonts w:ascii="微软雅黑" w:eastAsia="微软雅黑" w:hAnsi="微软雅黑" w:hint="eastAsia"/>
                <w:szCs w:val="21"/>
              </w:rPr>
              <w:t>应用不存在。</w:t>
            </w:r>
          </w:p>
        </w:tc>
      </w:tr>
      <w:tr w:rsidR="0028400A" w:rsidTr="00F96250">
        <w:trPr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28400A" w:rsidRDefault="0028400A" w:rsidP="00F96250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-</w:t>
            </w:r>
            <w:r>
              <w:rPr>
                <w:rFonts w:ascii="微软雅黑" w:eastAsia="微软雅黑" w:hAnsi="微软雅黑" w:cs="宋体"/>
                <w:color w:val="000000"/>
              </w:rPr>
              <w:t>23</w:t>
            </w:r>
          </w:p>
        </w:tc>
        <w:tc>
          <w:tcPr>
            <w:tcW w:w="8080" w:type="dxa"/>
          </w:tcPr>
          <w:p w:rsidR="0028400A" w:rsidRDefault="0028400A" w:rsidP="0028400A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28400A">
              <w:rPr>
                <w:rFonts w:ascii="微软雅黑" w:eastAsia="微软雅黑" w:hAnsi="微软雅黑" w:hint="eastAsia"/>
                <w:szCs w:val="21"/>
              </w:rPr>
              <w:t>应用已下线或未通过审核。</w:t>
            </w:r>
          </w:p>
        </w:tc>
      </w:tr>
      <w:tr w:rsidR="0028400A" w:rsidTr="00F96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28400A" w:rsidRDefault="0028400A" w:rsidP="00F96250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-</w:t>
            </w:r>
            <w:r>
              <w:rPr>
                <w:rFonts w:ascii="微软雅黑" w:eastAsia="微软雅黑" w:hAnsi="微软雅黑" w:cs="宋体"/>
                <w:color w:val="000000"/>
              </w:rPr>
              <w:t>24</w:t>
            </w:r>
          </w:p>
        </w:tc>
        <w:tc>
          <w:tcPr>
            <w:tcW w:w="8080" w:type="dxa"/>
          </w:tcPr>
          <w:p w:rsidR="0028400A" w:rsidRDefault="0028400A" w:rsidP="0028400A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28400A">
              <w:rPr>
                <w:rFonts w:ascii="微软雅黑" w:eastAsia="微软雅黑" w:hAnsi="微软雅黑" w:hint="eastAsia"/>
                <w:szCs w:val="21"/>
              </w:rPr>
              <w:t>没有访问该接口的权限。</w:t>
            </w:r>
          </w:p>
        </w:tc>
      </w:tr>
    </w:tbl>
    <w:p w:rsidR="0028400A" w:rsidRPr="0028400A" w:rsidRDefault="0028400A" w:rsidP="0028400A">
      <w:pPr>
        <w:pStyle w:val="2"/>
      </w:pPr>
      <w:bookmarkStart w:id="311" w:name="_Toc366158500"/>
      <w:r>
        <w:rPr>
          <w:rFonts w:hint="eastAsia"/>
        </w:rPr>
        <w:t>用户</w:t>
      </w:r>
      <w:r>
        <w:t>认证</w:t>
      </w:r>
      <w:r>
        <w:rPr>
          <w:rFonts w:hint="eastAsia"/>
        </w:rPr>
        <w:t>类</w:t>
      </w:r>
      <w:r w:rsidRPr="0028400A">
        <w:rPr>
          <w:rFonts w:hint="eastAsia"/>
        </w:rPr>
        <w:t>错误码定义</w:t>
      </w:r>
      <w:bookmarkEnd w:id="311"/>
    </w:p>
    <w:tbl>
      <w:tblPr>
        <w:tblStyle w:val="ListTable3Accent1"/>
        <w:tblW w:w="9351" w:type="dxa"/>
        <w:tblLayout w:type="fixed"/>
        <w:tblLook w:val="0020" w:firstRow="1" w:lastRow="0" w:firstColumn="0" w:lastColumn="0" w:noHBand="0" w:noVBand="0"/>
      </w:tblPr>
      <w:tblGrid>
        <w:gridCol w:w="1271"/>
        <w:gridCol w:w="8080"/>
      </w:tblGrid>
      <w:tr w:rsidR="0028400A" w:rsidTr="00F962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28400A" w:rsidRPr="00C36D40" w:rsidRDefault="0028400A" w:rsidP="00F96250">
            <w:pPr>
              <w:pStyle w:val="aff9"/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</w:rPr>
            </w:pPr>
            <w:r>
              <w:rPr>
                <w:rFonts w:ascii="微软雅黑" w:eastAsia="微软雅黑" w:hAnsi="微软雅黑" w:cs="宋体" w:hint="eastAsia"/>
              </w:rPr>
              <w:t>状态码</w:t>
            </w:r>
          </w:p>
        </w:tc>
        <w:tc>
          <w:tcPr>
            <w:tcW w:w="8080" w:type="dxa"/>
          </w:tcPr>
          <w:p w:rsidR="0028400A" w:rsidRPr="00C36D40" w:rsidRDefault="0028400A" w:rsidP="00F96250">
            <w:pPr>
              <w:pStyle w:val="aff9"/>
              <w:spacing w:before="100" w:beforeAutospacing="1" w:after="100" w:afterAutospacing="1"/>
              <w:ind w:left="-79" w:right="482"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</w:rPr>
            </w:pPr>
            <w:r>
              <w:rPr>
                <w:rFonts w:ascii="微软雅黑" w:eastAsia="微软雅黑" w:hAnsi="微软雅黑" w:cs="宋体" w:hint="eastAsia"/>
              </w:rPr>
              <w:t>说明</w:t>
            </w:r>
          </w:p>
        </w:tc>
      </w:tr>
      <w:tr w:rsidR="0028400A" w:rsidTr="00F96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28400A" w:rsidRDefault="0028400A" w:rsidP="00F96250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-</w:t>
            </w:r>
            <w:r>
              <w:rPr>
                <w:rFonts w:ascii="微软雅黑" w:eastAsia="微软雅黑" w:hAnsi="微软雅黑" w:cs="宋体"/>
                <w:color w:val="000000"/>
              </w:rPr>
              <w:t>30</w:t>
            </w:r>
          </w:p>
        </w:tc>
        <w:tc>
          <w:tcPr>
            <w:tcW w:w="8080" w:type="dxa"/>
          </w:tcPr>
          <w:p w:rsidR="0028400A" w:rsidRDefault="0028400A" w:rsidP="0028400A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28400A">
              <w:rPr>
                <w:rFonts w:ascii="微软雅黑" w:eastAsia="微软雅黑" w:hAnsi="微软雅黑" w:hint="eastAsia"/>
                <w:szCs w:val="21"/>
              </w:rPr>
              <w:t>SSO TOKEN为空。</w:t>
            </w:r>
          </w:p>
        </w:tc>
      </w:tr>
      <w:tr w:rsidR="0028400A" w:rsidTr="00F96250">
        <w:trPr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28400A" w:rsidRDefault="0028400A" w:rsidP="00F96250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-</w:t>
            </w:r>
            <w:r>
              <w:rPr>
                <w:rFonts w:ascii="微软雅黑" w:eastAsia="微软雅黑" w:hAnsi="微软雅黑" w:cs="宋体"/>
                <w:color w:val="000000"/>
              </w:rPr>
              <w:t>31</w:t>
            </w:r>
          </w:p>
        </w:tc>
        <w:tc>
          <w:tcPr>
            <w:tcW w:w="8080" w:type="dxa"/>
          </w:tcPr>
          <w:p w:rsidR="0028400A" w:rsidRDefault="0028400A" w:rsidP="00F96250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28400A">
              <w:rPr>
                <w:rFonts w:ascii="微软雅黑" w:eastAsia="微软雅黑" w:hAnsi="微软雅黑" w:hint="eastAsia"/>
                <w:szCs w:val="21"/>
              </w:rPr>
              <w:t>未能获取用户登录信息，TOKEN过期或无效。</w:t>
            </w:r>
          </w:p>
        </w:tc>
      </w:tr>
    </w:tbl>
    <w:p w:rsidR="00317388" w:rsidRPr="0020473A" w:rsidRDefault="0028400A" w:rsidP="00317388">
      <w:pPr>
        <w:pStyle w:val="2"/>
        <w:rPr>
          <w:rFonts w:ascii="微软雅黑" w:eastAsia="微软雅黑" w:hAnsi="微软雅黑"/>
        </w:rPr>
      </w:pPr>
      <w:bookmarkStart w:id="312" w:name="_Toc366158501"/>
      <w:r>
        <w:rPr>
          <w:rFonts w:ascii="微软雅黑" w:eastAsia="微软雅黑" w:hAnsi="微软雅黑"/>
        </w:rPr>
        <w:t>其它通用</w:t>
      </w:r>
      <w:r>
        <w:rPr>
          <w:rFonts w:ascii="微软雅黑" w:eastAsia="微软雅黑" w:hAnsi="微软雅黑" w:hint="eastAsia"/>
        </w:rPr>
        <w:t>服务</w:t>
      </w:r>
      <w:r w:rsidR="003A4D92" w:rsidRPr="0020473A">
        <w:rPr>
          <w:rFonts w:ascii="微软雅黑" w:eastAsia="微软雅黑" w:hAnsi="微软雅黑" w:hint="eastAsia"/>
        </w:rPr>
        <w:t>接口</w:t>
      </w:r>
      <w:r w:rsidR="00652414" w:rsidRPr="0020473A">
        <w:rPr>
          <w:rFonts w:ascii="微软雅黑" w:eastAsia="微软雅黑" w:hAnsi="微软雅黑" w:hint="eastAsia"/>
        </w:rPr>
        <w:t>错误码定义</w:t>
      </w:r>
      <w:bookmarkEnd w:id="312"/>
    </w:p>
    <w:tbl>
      <w:tblPr>
        <w:tblStyle w:val="ListTable3Accent1"/>
        <w:tblW w:w="9351" w:type="dxa"/>
        <w:tblLayout w:type="fixed"/>
        <w:tblLook w:val="0020" w:firstRow="1" w:lastRow="0" w:firstColumn="0" w:lastColumn="0" w:noHBand="0" w:noVBand="0"/>
      </w:tblPr>
      <w:tblGrid>
        <w:gridCol w:w="1271"/>
        <w:gridCol w:w="8080"/>
      </w:tblGrid>
      <w:tr w:rsidR="0028400A" w:rsidTr="00F962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28400A" w:rsidRPr="00C36D40" w:rsidRDefault="0028400A" w:rsidP="00F96250">
            <w:pPr>
              <w:pStyle w:val="aff9"/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</w:rPr>
            </w:pPr>
            <w:r>
              <w:rPr>
                <w:rFonts w:ascii="微软雅黑" w:eastAsia="微软雅黑" w:hAnsi="微软雅黑" w:cs="宋体" w:hint="eastAsia"/>
              </w:rPr>
              <w:t>状态码</w:t>
            </w:r>
          </w:p>
        </w:tc>
        <w:tc>
          <w:tcPr>
            <w:tcW w:w="8080" w:type="dxa"/>
          </w:tcPr>
          <w:p w:rsidR="0028400A" w:rsidRPr="00C36D40" w:rsidRDefault="0028400A" w:rsidP="00F96250">
            <w:pPr>
              <w:pStyle w:val="aff9"/>
              <w:spacing w:before="100" w:beforeAutospacing="1" w:after="100" w:afterAutospacing="1"/>
              <w:ind w:left="-79" w:right="482"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</w:rPr>
            </w:pPr>
            <w:r>
              <w:rPr>
                <w:rFonts w:ascii="微软雅黑" w:eastAsia="微软雅黑" w:hAnsi="微软雅黑" w:cs="宋体" w:hint="eastAsia"/>
              </w:rPr>
              <w:t>说明</w:t>
            </w:r>
          </w:p>
        </w:tc>
      </w:tr>
      <w:tr w:rsidR="0028400A" w:rsidTr="00F96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28400A" w:rsidRDefault="0028400A" w:rsidP="00F96250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0</w:t>
            </w:r>
          </w:p>
        </w:tc>
        <w:tc>
          <w:tcPr>
            <w:tcW w:w="8080" w:type="dxa"/>
          </w:tcPr>
          <w:p w:rsidR="0028400A" w:rsidRDefault="0028400A" w:rsidP="00F96250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成功。</w:t>
            </w:r>
          </w:p>
        </w:tc>
      </w:tr>
      <w:tr w:rsidR="0028400A" w:rsidRPr="0028400A" w:rsidTr="00F96250">
        <w:trPr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28400A" w:rsidRDefault="0028400A" w:rsidP="00F96250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-99</w:t>
            </w:r>
          </w:p>
        </w:tc>
        <w:tc>
          <w:tcPr>
            <w:tcW w:w="8080" w:type="dxa"/>
          </w:tcPr>
          <w:p w:rsidR="0028400A" w:rsidRDefault="0028400A" w:rsidP="00F96250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未知</w:t>
            </w:r>
            <w:r>
              <w:rPr>
                <w:rFonts w:ascii="微软雅黑" w:eastAsia="微软雅黑" w:hAnsi="微软雅黑"/>
                <w:szCs w:val="21"/>
              </w:rPr>
              <w:t>错误，通常为</w:t>
            </w:r>
            <w:r>
              <w:rPr>
                <w:rFonts w:ascii="微软雅黑" w:eastAsia="微软雅黑" w:hAnsi="微软雅黑" w:hint="eastAsia"/>
                <w:szCs w:val="21"/>
              </w:rPr>
              <w:t>接口</w:t>
            </w:r>
            <w:r>
              <w:rPr>
                <w:rFonts w:ascii="微软雅黑" w:eastAsia="微软雅黑" w:hAnsi="微软雅黑"/>
                <w:szCs w:val="21"/>
              </w:rPr>
              <w:t>服务器</w:t>
            </w:r>
            <w:r>
              <w:rPr>
                <w:rFonts w:ascii="微软雅黑" w:eastAsia="微软雅黑" w:hAnsi="微软雅黑" w:hint="eastAsia"/>
                <w:szCs w:val="21"/>
              </w:rPr>
              <w:t>抛出</w:t>
            </w:r>
            <w:r>
              <w:rPr>
                <w:rFonts w:ascii="微软雅黑" w:eastAsia="微软雅黑" w:hAnsi="微软雅黑"/>
                <w:szCs w:val="21"/>
              </w:rPr>
              <w:t>了未捕获的异常。</w:t>
            </w:r>
          </w:p>
        </w:tc>
      </w:tr>
      <w:tr w:rsidR="0028400A" w:rsidRPr="0028400A" w:rsidTr="00F96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28400A" w:rsidRDefault="00A14BEC" w:rsidP="00F96250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1</w:t>
            </w:r>
          </w:p>
        </w:tc>
        <w:tc>
          <w:tcPr>
            <w:tcW w:w="8080" w:type="dxa"/>
          </w:tcPr>
          <w:p w:rsidR="0028400A" w:rsidRDefault="00A14BEC" w:rsidP="00F96250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输入参数</w:t>
            </w:r>
            <w:r>
              <w:rPr>
                <w:rFonts w:ascii="微软雅黑" w:eastAsia="微软雅黑" w:hAnsi="微软雅黑"/>
                <w:szCs w:val="21"/>
              </w:rPr>
              <w:t>错误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输入参数不符合接口要求</w:t>
            </w:r>
            <w:r>
              <w:rPr>
                <w:rFonts w:ascii="微软雅黑" w:eastAsia="微软雅黑" w:hAnsi="微软雅黑" w:hint="eastAsia"/>
                <w:szCs w:val="21"/>
              </w:rPr>
              <w:t>。</w:t>
            </w:r>
          </w:p>
        </w:tc>
      </w:tr>
      <w:tr w:rsidR="0028400A" w:rsidRPr="0028400A" w:rsidTr="00F96250">
        <w:trPr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28400A" w:rsidRPr="00A14BEC" w:rsidRDefault="00A14BEC" w:rsidP="00F96250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2</w:t>
            </w:r>
          </w:p>
        </w:tc>
        <w:tc>
          <w:tcPr>
            <w:tcW w:w="8080" w:type="dxa"/>
          </w:tcPr>
          <w:p w:rsidR="0028400A" w:rsidRDefault="00A14BEC" w:rsidP="00F96250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服务器</w:t>
            </w:r>
            <w:r>
              <w:rPr>
                <w:rFonts w:ascii="微软雅黑" w:eastAsia="微软雅黑" w:hAnsi="微软雅黑"/>
                <w:szCs w:val="21"/>
              </w:rPr>
              <w:t>SQL查询异常</w:t>
            </w:r>
            <w:r>
              <w:rPr>
                <w:rFonts w:ascii="微软雅黑" w:eastAsia="微软雅黑" w:hAnsi="微软雅黑" w:hint="eastAsia"/>
                <w:szCs w:val="21"/>
              </w:rPr>
              <w:t>。</w:t>
            </w:r>
          </w:p>
        </w:tc>
      </w:tr>
      <w:tr w:rsidR="0028400A" w:rsidRPr="0028400A" w:rsidTr="00F96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28400A" w:rsidRPr="00A14BEC" w:rsidRDefault="00A14BEC" w:rsidP="00F96250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404</w:t>
            </w:r>
          </w:p>
        </w:tc>
        <w:tc>
          <w:tcPr>
            <w:tcW w:w="8080" w:type="dxa"/>
          </w:tcPr>
          <w:p w:rsidR="0028400A" w:rsidRDefault="00A14BEC" w:rsidP="00F96250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</w:t>
            </w:r>
            <w:r>
              <w:rPr>
                <w:rFonts w:ascii="微软雅黑" w:eastAsia="微软雅黑" w:hAnsi="微软雅黑"/>
                <w:szCs w:val="21"/>
              </w:rPr>
              <w:t>不存在。</w:t>
            </w:r>
          </w:p>
        </w:tc>
      </w:tr>
      <w:tr w:rsidR="0028400A" w:rsidRPr="0028400A" w:rsidTr="00F96250">
        <w:trPr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28400A" w:rsidRDefault="0028400A" w:rsidP="00F96250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</w:p>
        </w:tc>
        <w:tc>
          <w:tcPr>
            <w:tcW w:w="8080" w:type="dxa"/>
          </w:tcPr>
          <w:p w:rsidR="0028400A" w:rsidRDefault="0028400A" w:rsidP="00F96250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28400A" w:rsidRPr="0028400A" w:rsidTr="00F96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28400A" w:rsidRDefault="0028400A" w:rsidP="00F96250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</w:p>
        </w:tc>
        <w:tc>
          <w:tcPr>
            <w:tcW w:w="8080" w:type="dxa"/>
          </w:tcPr>
          <w:p w:rsidR="0028400A" w:rsidRDefault="0028400A" w:rsidP="00F96250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317388" w:rsidRPr="0020473A" w:rsidRDefault="00317388" w:rsidP="00A14BEC">
      <w:pPr>
        <w:widowControl/>
        <w:spacing w:before="100" w:beforeAutospacing="1" w:after="100" w:afterAutospacing="1"/>
        <w:ind w:right="480"/>
        <w:rPr>
          <w:rFonts w:ascii="微软雅黑" w:eastAsia="微软雅黑" w:hAnsi="微软雅黑"/>
          <w:szCs w:val="21"/>
        </w:rPr>
      </w:pPr>
    </w:p>
    <w:sectPr w:rsidR="00317388" w:rsidRPr="0020473A" w:rsidSect="00140F45">
      <w:headerReference w:type="default" r:id="rId10"/>
      <w:footerReference w:type="default" r:id="rId11"/>
      <w:pgSz w:w="11900" w:h="16832"/>
      <w:pgMar w:top="1554" w:right="1440" w:bottom="1079" w:left="1440" w:header="600" w:footer="226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071D" w:rsidRDefault="0064071D">
      <w:r>
        <w:separator/>
      </w:r>
    </w:p>
  </w:endnote>
  <w:endnote w:type="continuationSeparator" w:id="0">
    <w:p w:rsidR="0064071D" w:rsidRDefault="00640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236D" w:rsidRDefault="000A236D" w:rsidP="00B601FA">
    <w:pPr>
      <w:pStyle w:val="aff5"/>
      <w:jc w:val="center"/>
    </w:pPr>
    <w:r>
      <w:fldChar w:fldCharType="begin"/>
    </w:r>
    <w:r>
      <w:instrText>PAGE   \* MERGEFORMAT</w:instrText>
    </w:r>
    <w:r>
      <w:fldChar w:fldCharType="separate"/>
    </w:r>
    <w:r w:rsidR="002605D3" w:rsidRPr="002605D3">
      <w:rPr>
        <w:noProof/>
        <w:lang w:val="zh-CN"/>
      </w:rPr>
      <w:t>20</w:t>
    </w:r>
    <w:r>
      <w:rPr>
        <w:noProof/>
        <w:lang w:val="zh-C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071D" w:rsidRDefault="0064071D">
      <w:r>
        <w:separator/>
      </w:r>
    </w:p>
  </w:footnote>
  <w:footnote w:type="continuationSeparator" w:id="0">
    <w:p w:rsidR="0064071D" w:rsidRDefault="006407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097"/>
      <w:gridCol w:w="5210"/>
      <w:gridCol w:w="1827"/>
    </w:tblGrid>
    <w:tr w:rsidR="000A236D">
      <w:trPr>
        <w:cantSplit/>
        <w:trHeight w:hRule="exact" w:val="839"/>
      </w:trPr>
      <w:tc>
        <w:tcPr>
          <w:tcW w:w="2097" w:type="dxa"/>
          <w:tcBorders>
            <w:bottom w:val="single" w:sz="6" w:space="0" w:color="auto"/>
          </w:tcBorders>
          <w:vAlign w:val="center"/>
        </w:tcPr>
        <w:p w:rsidR="000A236D" w:rsidRDefault="000A236D">
          <w:pPr>
            <w:jc w:val="center"/>
          </w:pPr>
          <w:r>
            <w:rPr>
              <w:noProof/>
            </w:rPr>
            <w:drawing>
              <wp:inline distT="0" distB="0" distL="0" distR="0" wp14:anchorId="5FCDDD95" wp14:editId="77BA7611">
                <wp:extent cx="1133475" cy="371475"/>
                <wp:effectExtent l="0" t="0" r="9525" b="9525"/>
                <wp:docPr id="4" name="图片 4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34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10" w:type="dxa"/>
          <w:tcBorders>
            <w:bottom w:val="single" w:sz="6" w:space="0" w:color="auto"/>
          </w:tcBorders>
          <w:vAlign w:val="center"/>
        </w:tcPr>
        <w:p w:rsidR="000A236D" w:rsidRDefault="000A236D">
          <w:pPr>
            <w:pStyle w:val="aff2"/>
            <w:jc w:val="both"/>
          </w:pPr>
          <w:r>
            <w:rPr>
              <w:rFonts w:hint="eastAsia"/>
            </w:rPr>
            <w:t>北京宽连十方数字技术有限公司</w:t>
          </w:r>
        </w:p>
      </w:tc>
      <w:tc>
        <w:tcPr>
          <w:tcW w:w="1827" w:type="dxa"/>
          <w:tcBorders>
            <w:bottom w:val="single" w:sz="6" w:space="0" w:color="auto"/>
          </w:tcBorders>
          <w:vAlign w:val="center"/>
        </w:tcPr>
        <w:p w:rsidR="000A236D" w:rsidRDefault="000A236D">
          <w:pPr>
            <w:pStyle w:val="aff2"/>
            <w:jc w:val="both"/>
          </w:pPr>
          <w:r>
            <w:rPr>
              <w:rFonts w:ascii="宋体" w:hAnsi="宋体" w:hint="eastAsia"/>
            </w:rPr>
            <w:t>√</w:t>
          </w:r>
          <w:r>
            <w:rPr>
              <w:rFonts w:hint="eastAsia"/>
            </w:rPr>
            <w:t>公开</w:t>
          </w:r>
          <w:r>
            <w:rPr>
              <w:rFonts w:hint="eastAsia"/>
            </w:rPr>
            <w:t xml:space="preserve">  </w:t>
          </w:r>
          <w:r>
            <w:rPr>
              <w:rFonts w:hint="eastAsia"/>
            </w:rPr>
            <w:t>内部公开</w:t>
          </w:r>
        </w:p>
        <w:p w:rsidR="000A236D" w:rsidRDefault="000A236D" w:rsidP="0021752B">
          <w:pPr>
            <w:pStyle w:val="aff2"/>
            <w:ind w:firstLineChars="100" w:firstLine="180"/>
            <w:jc w:val="both"/>
          </w:pPr>
          <w:r>
            <w:rPr>
              <w:rFonts w:hint="eastAsia"/>
            </w:rPr>
            <w:t>机密</w:t>
          </w:r>
          <w:r>
            <w:rPr>
              <w:rFonts w:hint="eastAsia"/>
            </w:rPr>
            <w:t xml:space="preserve">  </w:t>
          </w:r>
          <w:r>
            <w:rPr>
              <w:rFonts w:hint="eastAsia"/>
            </w:rPr>
            <w:t>绝密</w:t>
          </w:r>
        </w:p>
      </w:tc>
    </w:tr>
  </w:tbl>
  <w:p w:rsidR="000A236D" w:rsidRPr="008D51F1" w:rsidRDefault="000A236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A432888E"/>
    <w:lvl w:ilvl="0">
      <w:start w:val="1"/>
      <w:numFmt w:val="bullet"/>
      <w:pStyle w:val="a"/>
      <w:lvlText w:val=""/>
      <w:lvlJc w:val="left"/>
      <w:pPr>
        <w:tabs>
          <w:tab w:val="num" w:pos="1134"/>
        </w:tabs>
        <w:ind w:left="1134" w:hanging="312"/>
      </w:pPr>
      <w:rPr>
        <w:rFonts w:ascii="Wingdings" w:hAnsi="Wingdings" w:hint="default"/>
        <w:sz w:val="18"/>
        <w:szCs w:val="18"/>
      </w:rPr>
    </w:lvl>
  </w:abstractNum>
  <w:abstractNum w:abstractNumId="1">
    <w:nsid w:val="0000000D"/>
    <w:multiLevelType w:val="singleLevel"/>
    <w:tmpl w:val="0000000D"/>
    <w:lvl w:ilvl="0">
      <w:start w:val="1"/>
      <w:numFmt w:val="decimal"/>
      <w:lvlText w:val="[%1]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2">
    <w:nsid w:val="00451536"/>
    <w:multiLevelType w:val="hybridMultilevel"/>
    <w:tmpl w:val="E1F6530A"/>
    <w:lvl w:ilvl="0" w:tplc="04090001">
      <w:start w:val="1"/>
      <w:numFmt w:val="bullet"/>
      <w:lvlText w:val=""/>
      <w:lvlJc w:val="left"/>
      <w:pPr>
        <w:ind w:left="16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0" w:hanging="420"/>
      </w:pPr>
      <w:rPr>
        <w:rFonts w:ascii="Wingdings" w:hAnsi="Wingdings" w:hint="default"/>
      </w:rPr>
    </w:lvl>
  </w:abstractNum>
  <w:abstractNum w:abstractNumId="3">
    <w:nsid w:val="014C0041"/>
    <w:multiLevelType w:val="hybridMultilevel"/>
    <w:tmpl w:val="9232F470"/>
    <w:lvl w:ilvl="0" w:tplc="04090011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4">
    <w:nsid w:val="0346435F"/>
    <w:multiLevelType w:val="singleLevel"/>
    <w:tmpl w:val="CA60528C"/>
    <w:lvl w:ilvl="0">
      <w:start w:val="1"/>
      <w:numFmt w:val="decimal"/>
      <w:pStyle w:val="a0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5">
    <w:nsid w:val="06615E7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17740456"/>
    <w:multiLevelType w:val="hybridMultilevel"/>
    <w:tmpl w:val="64A6BCFA"/>
    <w:lvl w:ilvl="0" w:tplc="1EBC7A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39E032B"/>
    <w:multiLevelType w:val="hybridMultilevel"/>
    <w:tmpl w:val="DF00A1AA"/>
    <w:lvl w:ilvl="0" w:tplc="E234A636">
      <w:start w:val="1"/>
      <w:numFmt w:val="decimal"/>
      <w:pStyle w:val="a1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8">
    <w:nsid w:val="42FE570A"/>
    <w:multiLevelType w:val="multilevel"/>
    <w:tmpl w:val="68B8BA7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2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3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">
    <w:nsid w:val="460F7700"/>
    <w:multiLevelType w:val="hybridMultilevel"/>
    <w:tmpl w:val="19A636F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76E0DF8"/>
    <w:multiLevelType w:val="hybridMultilevel"/>
    <w:tmpl w:val="9232F470"/>
    <w:lvl w:ilvl="0" w:tplc="04090011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1">
    <w:nsid w:val="4A607806"/>
    <w:multiLevelType w:val="hybridMultilevel"/>
    <w:tmpl w:val="9232F470"/>
    <w:lvl w:ilvl="0" w:tplc="04090011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2">
    <w:nsid w:val="56AF4192"/>
    <w:multiLevelType w:val="multilevel"/>
    <w:tmpl w:val="952C4C96"/>
    <w:lvl w:ilvl="0">
      <w:start w:val="1"/>
      <w:numFmt w:val="decimal"/>
      <w:pStyle w:val="1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pStyle w:val="4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pStyle w:val="5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pStyle w:val="6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pStyle w:val="7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13">
    <w:nsid w:val="5C1D036F"/>
    <w:multiLevelType w:val="hybridMultilevel"/>
    <w:tmpl w:val="C6702ED6"/>
    <w:lvl w:ilvl="0" w:tplc="0409000B">
      <w:start w:val="1"/>
      <w:numFmt w:val="bullet"/>
      <w:lvlText w:val=""/>
      <w:lvlJc w:val="left"/>
      <w:pPr>
        <w:ind w:left="11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0" w:hanging="420"/>
      </w:pPr>
      <w:rPr>
        <w:rFonts w:ascii="Wingdings" w:hAnsi="Wingdings" w:hint="default"/>
      </w:rPr>
    </w:lvl>
  </w:abstractNum>
  <w:abstractNum w:abstractNumId="14">
    <w:nsid w:val="62C45165"/>
    <w:multiLevelType w:val="hybridMultilevel"/>
    <w:tmpl w:val="9232F470"/>
    <w:lvl w:ilvl="0" w:tplc="04090011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5">
    <w:nsid w:val="7F1F2CA9"/>
    <w:multiLevelType w:val="hybridMultilevel"/>
    <w:tmpl w:val="C2CCBB72"/>
    <w:lvl w:ilvl="0" w:tplc="C680A4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15"/>
  </w:num>
  <w:num w:numId="5">
    <w:abstractNumId w:val="3"/>
  </w:num>
  <w:num w:numId="6">
    <w:abstractNumId w:val="10"/>
  </w:num>
  <w:num w:numId="7">
    <w:abstractNumId w:val="0"/>
  </w:num>
  <w:num w:numId="8">
    <w:abstractNumId w:val="8"/>
  </w:num>
  <w:num w:numId="9">
    <w:abstractNumId w:val="4"/>
  </w:num>
  <w:num w:numId="10">
    <w:abstractNumId w:val="12"/>
  </w:num>
  <w:num w:numId="11">
    <w:abstractNumId w:val="14"/>
  </w:num>
  <w:num w:numId="12">
    <w:abstractNumId w:val="11"/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</w:num>
  <w:num w:numId="15">
    <w:abstractNumId w:val="12"/>
  </w:num>
  <w:num w:numId="16">
    <w:abstractNumId w:val="9"/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</w:num>
  <w:num w:numId="21">
    <w:abstractNumId w:val="2"/>
  </w:num>
  <w:num w:numId="22">
    <w:abstractNumId w:val="12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05A"/>
    <w:rsid w:val="000012A1"/>
    <w:rsid w:val="00001BDD"/>
    <w:rsid w:val="000024DE"/>
    <w:rsid w:val="0000272E"/>
    <w:rsid w:val="00003555"/>
    <w:rsid w:val="000055E0"/>
    <w:rsid w:val="000057C9"/>
    <w:rsid w:val="0000651C"/>
    <w:rsid w:val="00006963"/>
    <w:rsid w:val="000077AD"/>
    <w:rsid w:val="00007B4F"/>
    <w:rsid w:val="00007F2C"/>
    <w:rsid w:val="000106ED"/>
    <w:rsid w:val="00010D80"/>
    <w:rsid w:val="00012108"/>
    <w:rsid w:val="00013480"/>
    <w:rsid w:val="00013B78"/>
    <w:rsid w:val="00013D3E"/>
    <w:rsid w:val="00013F74"/>
    <w:rsid w:val="00014E3E"/>
    <w:rsid w:val="00014FCE"/>
    <w:rsid w:val="000163CB"/>
    <w:rsid w:val="00016B69"/>
    <w:rsid w:val="00017515"/>
    <w:rsid w:val="000178FF"/>
    <w:rsid w:val="00020D2A"/>
    <w:rsid w:val="00020E0F"/>
    <w:rsid w:val="00020EE2"/>
    <w:rsid w:val="000214CE"/>
    <w:rsid w:val="00022BA7"/>
    <w:rsid w:val="00022F22"/>
    <w:rsid w:val="00023DBE"/>
    <w:rsid w:val="0002406B"/>
    <w:rsid w:val="000240B3"/>
    <w:rsid w:val="0002573F"/>
    <w:rsid w:val="000263DB"/>
    <w:rsid w:val="00030CF1"/>
    <w:rsid w:val="00031BFC"/>
    <w:rsid w:val="00031F11"/>
    <w:rsid w:val="00032617"/>
    <w:rsid w:val="000334B3"/>
    <w:rsid w:val="00037020"/>
    <w:rsid w:val="000379AD"/>
    <w:rsid w:val="00037AC7"/>
    <w:rsid w:val="00040CDB"/>
    <w:rsid w:val="000418B8"/>
    <w:rsid w:val="00041BA0"/>
    <w:rsid w:val="000438C4"/>
    <w:rsid w:val="00043D69"/>
    <w:rsid w:val="00044082"/>
    <w:rsid w:val="00046E4B"/>
    <w:rsid w:val="00047543"/>
    <w:rsid w:val="00050547"/>
    <w:rsid w:val="00052A43"/>
    <w:rsid w:val="0005304C"/>
    <w:rsid w:val="000532CC"/>
    <w:rsid w:val="0005528F"/>
    <w:rsid w:val="000555C6"/>
    <w:rsid w:val="0005595F"/>
    <w:rsid w:val="00056F02"/>
    <w:rsid w:val="000572CD"/>
    <w:rsid w:val="00057AEC"/>
    <w:rsid w:val="00057D83"/>
    <w:rsid w:val="00060923"/>
    <w:rsid w:val="00060930"/>
    <w:rsid w:val="00060A0D"/>
    <w:rsid w:val="0006141A"/>
    <w:rsid w:val="0006158C"/>
    <w:rsid w:val="00061DA5"/>
    <w:rsid w:val="00062FC3"/>
    <w:rsid w:val="000639B0"/>
    <w:rsid w:val="00064056"/>
    <w:rsid w:val="0006461E"/>
    <w:rsid w:val="00064932"/>
    <w:rsid w:val="00064B97"/>
    <w:rsid w:val="00064BDA"/>
    <w:rsid w:val="00066DD0"/>
    <w:rsid w:val="000670E9"/>
    <w:rsid w:val="00067FD2"/>
    <w:rsid w:val="00070253"/>
    <w:rsid w:val="00070481"/>
    <w:rsid w:val="0007091E"/>
    <w:rsid w:val="0007112D"/>
    <w:rsid w:val="0007180C"/>
    <w:rsid w:val="00071998"/>
    <w:rsid w:val="000759A7"/>
    <w:rsid w:val="000759B8"/>
    <w:rsid w:val="00075A8E"/>
    <w:rsid w:val="00077760"/>
    <w:rsid w:val="00077ACD"/>
    <w:rsid w:val="00077AEB"/>
    <w:rsid w:val="0008291F"/>
    <w:rsid w:val="00083F03"/>
    <w:rsid w:val="00085172"/>
    <w:rsid w:val="000852E1"/>
    <w:rsid w:val="00085EEB"/>
    <w:rsid w:val="000863A0"/>
    <w:rsid w:val="000864FC"/>
    <w:rsid w:val="000876D1"/>
    <w:rsid w:val="00087D32"/>
    <w:rsid w:val="0009101C"/>
    <w:rsid w:val="00091778"/>
    <w:rsid w:val="00092073"/>
    <w:rsid w:val="00094520"/>
    <w:rsid w:val="00095CAB"/>
    <w:rsid w:val="00096A42"/>
    <w:rsid w:val="000A0466"/>
    <w:rsid w:val="000A10B4"/>
    <w:rsid w:val="000A236D"/>
    <w:rsid w:val="000A2C9C"/>
    <w:rsid w:val="000A570E"/>
    <w:rsid w:val="000A6175"/>
    <w:rsid w:val="000A6889"/>
    <w:rsid w:val="000A6C14"/>
    <w:rsid w:val="000A6CE2"/>
    <w:rsid w:val="000A6F9A"/>
    <w:rsid w:val="000A7AF3"/>
    <w:rsid w:val="000B2ADE"/>
    <w:rsid w:val="000B2C77"/>
    <w:rsid w:val="000B304A"/>
    <w:rsid w:val="000B307F"/>
    <w:rsid w:val="000B37CE"/>
    <w:rsid w:val="000B544B"/>
    <w:rsid w:val="000B590E"/>
    <w:rsid w:val="000B606F"/>
    <w:rsid w:val="000B6287"/>
    <w:rsid w:val="000B64EE"/>
    <w:rsid w:val="000B6A39"/>
    <w:rsid w:val="000B6F79"/>
    <w:rsid w:val="000B6F7B"/>
    <w:rsid w:val="000B75A9"/>
    <w:rsid w:val="000B7E86"/>
    <w:rsid w:val="000B7E94"/>
    <w:rsid w:val="000B7FF7"/>
    <w:rsid w:val="000C0D6D"/>
    <w:rsid w:val="000C1287"/>
    <w:rsid w:val="000C25FB"/>
    <w:rsid w:val="000C4384"/>
    <w:rsid w:val="000C549B"/>
    <w:rsid w:val="000C585C"/>
    <w:rsid w:val="000C6093"/>
    <w:rsid w:val="000C6281"/>
    <w:rsid w:val="000C6796"/>
    <w:rsid w:val="000C76B7"/>
    <w:rsid w:val="000D0C58"/>
    <w:rsid w:val="000D0E73"/>
    <w:rsid w:val="000D1549"/>
    <w:rsid w:val="000D1E8E"/>
    <w:rsid w:val="000D30D8"/>
    <w:rsid w:val="000D43F7"/>
    <w:rsid w:val="000D4586"/>
    <w:rsid w:val="000D483D"/>
    <w:rsid w:val="000D48AA"/>
    <w:rsid w:val="000D5B8D"/>
    <w:rsid w:val="000D6886"/>
    <w:rsid w:val="000E1B5D"/>
    <w:rsid w:val="000E33C4"/>
    <w:rsid w:val="000E3849"/>
    <w:rsid w:val="000E427F"/>
    <w:rsid w:val="000E4BFA"/>
    <w:rsid w:val="000E56C9"/>
    <w:rsid w:val="000E5B39"/>
    <w:rsid w:val="000E69E2"/>
    <w:rsid w:val="000E6BFA"/>
    <w:rsid w:val="000E6EA0"/>
    <w:rsid w:val="000F0443"/>
    <w:rsid w:val="000F5297"/>
    <w:rsid w:val="000F545B"/>
    <w:rsid w:val="000F54F9"/>
    <w:rsid w:val="000F5D8D"/>
    <w:rsid w:val="000F5E79"/>
    <w:rsid w:val="000F6614"/>
    <w:rsid w:val="000F6EC2"/>
    <w:rsid w:val="000F7A2F"/>
    <w:rsid w:val="000F7D63"/>
    <w:rsid w:val="001004BF"/>
    <w:rsid w:val="0010163B"/>
    <w:rsid w:val="00101D69"/>
    <w:rsid w:val="00101E61"/>
    <w:rsid w:val="001023B3"/>
    <w:rsid w:val="001028F7"/>
    <w:rsid w:val="001029EF"/>
    <w:rsid w:val="00103C33"/>
    <w:rsid w:val="00103FA9"/>
    <w:rsid w:val="00104DDB"/>
    <w:rsid w:val="00104EC3"/>
    <w:rsid w:val="00105BE0"/>
    <w:rsid w:val="00105EF5"/>
    <w:rsid w:val="001060B5"/>
    <w:rsid w:val="0010644D"/>
    <w:rsid w:val="00107175"/>
    <w:rsid w:val="00111078"/>
    <w:rsid w:val="001116B2"/>
    <w:rsid w:val="001135E7"/>
    <w:rsid w:val="00115997"/>
    <w:rsid w:val="00115ECF"/>
    <w:rsid w:val="001165FA"/>
    <w:rsid w:val="00116791"/>
    <w:rsid w:val="00116D19"/>
    <w:rsid w:val="00120379"/>
    <w:rsid w:val="00121504"/>
    <w:rsid w:val="001216C5"/>
    <w:rsid w:val="00121AC7"/>
    <w:rsid w:val="001222CA"/>
    <w:rsid w:val="00122AEF"/>
    <w:rsid w:val="001238CD"/>
    <w:rsid w:val="00126A2D"/>
    <w:rsid w:val="001313BC"/>
    <w:rsid w:val="00131848"/>
    <w:rsid w:val="001318EA"/>
    <w:rsid w:val="00131AB6"/>
    <w:rsid w:val="001337B6"/>
    <w:rsid w:val="001339D9"/>
    <w:rsid w:val="00133B6F"/>
    <w:rsid w:val="00133CDA"/>
    <w:rsid w:val="001354AC"/>
    <w:rsid w:val="001358DB"/>
    <w:rsid w:val="00136E91"/>
    <w:rsid w:val="00140C6D"/>
    <w:rsid w:val="00140F45"/>
    <w:rsid w:val="00141556"/>
    <w:rsid w:val="00142D16"/>
    <w:rsid w:val="00144850"/>
    <w:rsid w:val="00145575"/>
    <w:rsid w:val="001457A5"/>
    <w:rsid w:val="00145AA9"/>
    <w:rsid w:val="00145C34"/>
    <w:rsid w:val="00147230"/>
    <w:rsid w:val="001476C3"/>
    <w:rsid w:val="00147981"/>
    <w:rsid w:val="001479C3"/>
    <w:rsid w:val="00150117"/>
    <w:rsid w:val="00150862"/>
    <w:rsid w:val="00152207"/>
    <w:rsid w:val="00153005"/>
    <w:rsid w:val="00153313"/>
    <w:rsid w:val="00153325"/>
    <w:rsid w:val="001536EB"/>
    <w:rsid w:val="00153B53"/>
    <w:rsid w:val="00153FCD"/>
    <w:rsid w:val="001552DD"/>
    <w:rsid w:val="0015540F"/>
    <w:rsid w:val="001556A9"/>
    <w:rsid w:val="00156045"/>
    <w:rsid w:val="00157702"/>
    <w:rsid w:val="00160DB0"/>
    <w:rsid w:val="00161B2D"/>
    <w:rsid w:val="00163CAF"/>
    <w:rsid w:val="00163FF4"/>
    <w:rsid w:val="00165A6E"/>
    <w:rsid w:val="00166ACC"/>
    <w:rsid w:val="001675D3"/>
    <w:rsid w:val="001675EF"/>
    <w:rsid w:val="0016774C"/>
    <w:rsid w:val="0016797D"/>
    <w:rsid w:val="001703A3"/>
    <w:rsid w:val="00170F08"/>
    <w:rsid w:val="00171868"/>
    <w:rsid w:val="00172A27"/>
    <w:rsid w:val="00172F1A"/>
    <w:rsid w:val="00173278"/>
    <w:rsid w:val="00173981"/>
    <w:rsid w:val="00174A10"/>
    <w:rsid w:val="001752EA"/>
    <w:rsid w:val="00175895"/>
    <w:rsid w:val="00175DDD"/>
    <w:rsid w:val="00176B82"/>
    <w:rsid w:val="00176F18"/>
    <w:rsid w:val="001771A8"/>
    <w:rsid w:val="0017729B"/>
    <w:rsid w:val="00177462"/>
    <w:rsid w:val="001774E9"/>
    <w:rsid w:val="001779ED"/>
    <w:rsid w:val="001779F4"/>
    <w:rsid w:val="00182279"/>
    <w:rsid w:val="00182DCC"/>
    <w:rsid w:val="0018309B"/>
    <w:rsid w:val="00183416"/>
    <w:rsid w:val="00183500"/>
    <w:rsid w:val="00184790"/>
    <w:rsid w:val="00184C47"/>
    <w:rsid w:val="00185F7F"/>
    <w:rsid w:val="001863CA"/>
    <w:rsid w:val="00186755"/>
    <w:rsid w:val="001901AD"/>
    <w:rsid w:val="0019034A"/>
    <w:rsid w:val="001903FA"/>
    <w:rsid w:val="001905A8"/>
    <w:rsid w:val="0019090C"/>
    <w:rsid w:val="001922CC"/>
    <w:rsid w:val="00193CA8"/>
    <w:rsid w:val="00195996"/>
    <w:rsid w:val="00195D83"/>
    <w:rsid w:val="00196BFB"/>
    <w:rsid w:val="00196E63"/>
    <w:rsid w:val="001A17F8"/>
    <w:rsid w:val="001A1FFC"/>
    <w:rsid w:val="001A3C41"/>
    <w:rsid w:val="001A3D1B"/>
    <w:rsid w:val="001A3FC0"/>
    <w:rsid w:val="001A4FCC"/>
    <w:rsid w:val="001A539D"/>
    <w:rsid w:val="001A5B6F"/>
    <w:rsid w:val="001A6855"/>
    <w:rsid w:val="001A7F03"/>
    <w:rsid w:val="001B02DB"/>
    <w:rsid w:val="001B09F0"/>
    <w:rsid w:val="001B0AE0"/>
    <w:rsid w:val="001B13E9"/>
    <w:rsid w:val="001B18B1"/>
    <w:rsid w:val="001B1A23"/>
    <w:rsid w:val="001B1E3F"/>
    <w:rsid w:val="001B33CF"/>
    <w:rsid w:val="001B3A11"/>
    <w:rsid w:val="001B3F15"/>
    <w:rsid w:val="001B46CF"/>
    <w:rsid w:val="001B4ADD"/>
    <w:rsid w:val="001B5118"/>
    <w:rsid w:val="001B575A"/>
    <w:rsid w:val="001B72E2"/>
    <w:rsid w:val="001B7E03"/>
    <w:rsid w:val="001C049C"/>
    <w:rsid w:val="001C245A"/>
    <w:rsid w:val="001C3079"/>
    <w:rsid w:val="001C441B"/>
    <w:rsid w:val="001C48DD"/>
    <w:rsid w:val="001C6547"/>
    <w:rsid w:val="001C6857"/>
    <w:rsid w:val="001C7163"/>
    <w:rsid w:val="001C7B00"/>
    <w:rsid w:val="001D0309"/>
    <w:rsid w:val="001D030D"/>
    <w:rsid w:val="001D062B"/>
    <w:rsid w:val="001D1757"/>
    <w:rsid w:val="001D1ABC"/>
    <w:rsid w:val="001D281B"/>
    <w:rsid w:val="001D2C48"/>
    <w:rsid w:val="001D4230"/>
    <w:rsid w:val="001D51D3"/>
    <w:rsid w:val="001D5220"/>
    <w:rsid w:val="001D5700"/>
    <w:rsid w:val="001D5D19"/>
    <w:rsid w:val="001D5D9A"/>
    <w:rsid w:val="001E17E5"/>
    <w:rsid w:val="001E31F4"/>
    <w:rsid w:val="001E3672"/>
    <w:rsid w:val="001E38E1"/>
    <w:rsid w:val="001E40F0"/>
    <w:rsid w:val="001E4BC9"/>
    <w:rsid w:val="001E5FFA"/>
    <w:rsid w:val="001E67AE"/>
    <w:rsid w:val="001E6AF6"/>
    <w:rsid w:val="001E6C3C"/>
    <w:rsid w:val="001E6F26"/>
    <w:rsid w:val="001E7A4B"/>
    <w:rsid w:val="001F02AE"/>
    <w:rsid w:val="001F08C8"/>
    <w:rsid w:val="001F0F93"/>
    <w:rsid w:val="001F10EA"/>
    <w:rsid w:val="001F1398"/>
    <w:rsid w:val="001F1735"/>
    <w:rsid w:val="001F1E3D"/>
    <w:rsid w:val="001F2E00"/>
    <w:rsid w:val="001F3BB0"/>
    <w:rsid w:val="001F4219"/>
    <w:rsid w:val="001F5DDB"/>
    <w:rsid w:val="001F5F4F"/>
    <w:rsid w:val="001F61DD"/>
    <w:rsid w:val="001F685F"/>
    <w:rsid w:val="001F6A9F"/>
    <w:rsid w:val="001F6C94"/>
    <w:rsid w:val="001F73AA"/>
    <w:rsid w:val="001F73EE"/>
    <w:rsid w:val="001F7F13"/>
    <w:rsid w:val="00201FEF"/>
    <w:rsid w:val="00202607"/>
    <w:rsid w:val="00202685"/>
    <w:rsid w:val="00203A5D"/>
    <w:rsid w:val="0020473A"/>
    <w:rsid w:val="002053D4"/>
    <w:rsid w:val="0020592C"/>
    <w:rsid w:val="00205A62"/>
    <w:rsid w:val="00205A9B"/>
    <w:rsid w:val="002060BD"/>
    <w:rsid w:val="00206266"/>
    <w:rsid w:val="00206E78"/>
    <w:rsid w:val="00206EBB"/>
    <w:rsid w:val="002073D7"/>
    <w:rsid w:val="00210340"/>
    <w:rsid w:val="002113B6"/>
    <w:rsid w:val="002117AB"/>
    <w:rsid w:val="002119E8"/>
    <w:rsid w:val="00213F38"/>
    <w:rsid w:val="00214B22"/>
    <w:rsid w:val="0021545B"/>
    <w:rsid w:val="00215F4C"/>
    <w:rsid w:val="002161FB"/>
    <w:rsid w:val="0021629F"/>
    <w:rsid w:val="0021752B"/>
    <w:rsid w:val="00220272"/>
    <w:rsid w:val="002203CB"/>
    <w:rsid w:val="00220644"/>
    <w:rsid w:val="00221E98"/>
    <w:rsid w:val="0022281B"/>
    <w:rsid w:val="00222908"/>
    <w:rsid w:val="00222917"/>
    <w:rsid w:val="002229E8"/>
    <w:rsid w:val="00222D80"/>
    <w:rsid w:val="00223AAE"/>
    <w:rsid w:val="00224365"/>
    <w:rsid w:val="002249EB"/>
    <w:rsid w:val="00225BB4"/>
    <w:rsid w:val="00227687"/>
    <w:rsid w:val="002277ED"/>
    <w:rsid w:val="00227D2D"/>
    <w:rsid w:val="00230CF2"/>
    <w:rsid w:val="00231D7A"/>
    <w:rsid w:val="00232A33"/>
    <w:rsid w:val="0023311E"/>
    <w:rsid w:val="00234262"/>
    <w:rsid w:val="00235430"/>
    <w:rsid w:val="00235CE4"/>
    <w:rsid w:val="00236A12"/>
    <w:rsid w:val="002377EC"/>
    <w:rsid w:val="002377FB"/>
    <w:rsid w:val="00237F9E"/>
    <w:rsid w:val="002401E3"/>
    <w:rsid w:val="00240FE8"/>
    <w:rsid w:val="0024134A"/>
    <w:rsid w:val="00241B22"/>
    <w:rsid w:val="00241E6D"/>
    <w:rsid w:val="00242187"/>
    <w:rsid w:val="002423CB"/>
    <w:rsid w:val="0024329C"/>
    <w:rsid w:val="0024385F"/>
    <w:rsid w:val="00243AD8"/>
    <w:rsid w:val="00243EA6"/>
    <w:rsid w:val="00244177"/>
    <w:rsid w:val="0024423E"/>
    <w:rsid w:val="00244A18"/>
    <w:rsid w:val="00245E20"/>
    <w:rsid w:val="00247A2E"/>
    <w:rsid w:val="00250AEA"/>
    <w:rsid w:val="00250E02"/>
    <w:rsid w:val="00251FFF"/>
    <w:rsid w:val="0025200B"/>
    <w:rsid w:val="00252069"/>
    <w:rsid w:val="00252135"/>
    <w:rsid w:val="002535C5"/>
    <w:rsid w:val="00254CD3"/>
    <w:rsid w:val="00254D08"/>
    <w:rsid w:val="00255A47"/>
    <w:rsid w:val="002605D3"/>
    <w:rsid w:val="00261463"/>
    <w:rsid w:val="00262887"/>
    <w:rsid w:val="00263D85"/>
    <w:rsid w:val="00264CA4"/>
    <w:rsid w:val="00265B70"/>
    <w:rsid w:val="00265E98"/>
    <w:rsid w:val="00266BB8"/>
    <w:rsid w:val="002706B8"/>
    <w:rsid w:val="00270843"/>
    <w:rsid w:val="0027201F"/>
    <w:rsid w:val="00272295"/>
    <w:rsid w:val="00272631"/>
    <w:rsid w:val="00273858"/>
    <w:rsid w:val="00273961"/>
    <w:rsid w:val="0027613A"/>
    <w:rsid w:val="0027674A"/>
    <w:rsid w:val="00277BAD"/>
    <w:rsid w:val="00277C10"/>
    <w:rsid w:val="0028020E"/>
    <w:rsid w:val="002834BC"/>
    <w:rsid w:val="00283839"/>
    <w:rsid w:val="00283FBF"/>
    <w:rsid w:val="0028400A"/>
    <w:rsid w:val="0028402E"/>
    <w:rsid w:val="00284AFB"/>
    <w:rsid w:val="00285082"/>
    <w:rsid w:val="002851D9"/>
    <w:rsid w:val="00285795"/>
    <w:rsid w:val="002867E8"/>
    <w:rsid w:val="002872E7"/>
    <w:rsid w:val="0029157D"/>
    <w:rsid w:val="00291D36"/>
    <w:rsid w:val="002937A6"/>
    <w:rsid w:val="00294397"/>
    <w:rsid w:val="002945E1"/>
    <w:rsid w:val="00294A33"/>
    <w:rsid w:val="00295860"/>
    <w:rsid w:val="002958A6"/>
    <w:rsid w:val="00296E3D"/>
    <w:rsid w:val="002970EF"/>
    <w:rsid w:val="002A00F3"/>
    <w:rsid w:val="002A0ABD"/>
    <w:rsid w:val="002A0BCC"/>
    <w:rsid w:val="002A1012"/>
    <w:rsid w:val="002A2B25"/>
    <w:rsid w:val="002A3B52"/>
    <w:rsid w:val="002A4143"/>
    <w:rsid w:val="002A4C42"/>
    <w:rsid w:val="002A4C5D"/>
    <w:rsid w:val="002A4DF9"/>
    <w:rsid w:val="002A5A7C"/>
    <w:rsid w:val="002A5CD3"/>
    <w:rsid w:val="002A6130"/>
    <w:rsid w:val="002A6BF5"/>
    <w:rsid w:val="002A7B0F"/>
    <w:rsid w:val="002A7C86"/>
    <w:rsid w:val="002A7D70"/>
    <w:rsid w:val="002A7EED"/>
    <w:rsid w:val="002B0FFF"/>
    <w:rsid w:val="002B1337"/>
    <w:rsid w:val="002B1C25"/>
    <w:rsid w:val="002B226C"/>
    <w:rsid w:val="002B5A18"/>
    <w:rsid w:val="002B6EDD"/>
    <w:rsid w:val="002B7669"/>
    <w:rsid w:val="002B769D"/>
    <w:rsid w:val="002C01FB"/>
    <w:rsid w:val="002C143B"/>
    <w:rsid w:val="002C153F"/>
    <w:rsid w:val="002C1E44"/>
    <w:rsid w:val="002C328D"/>
    <w:rsid w:val="002C3713"/>
    <w:rsid w:val="002C3BB9"/>
    <w:rsid w:val="002C4A0F"/>
    <w:rsid w:val="002C54ED"/>
    <w:rsid w:val="002C560A"/>
    <w:rsid w:val="002C5C1F"/>
    <w:rsid w:val="002C5DE7"/>
    <w:rsid w:val="002C617F"/>
    <w:rsid w:val="002D1FE4"/>
    <w:rsid w:val="002D24C1"/>
    <w:rsid w:val="002D48FD"/>
    <w:rsid w:val="002D4BE0"/>
    <w:rsid w:val="002D52B1"/>
    <w:rsid w:val="002D53E6"/>
    <w:rsid w:val="002D588D"/>
    <w:rsid w:val="002D5F2D"/>
    <w:rsid w:val="002D6133"/>
    <w:rsid w:val="002D63C6"/>
    <w:rsid w:val="002D78C4"/>
    <w:rsid w:val="002E061C"/>
    <w:rsid w:val="002E0D28"/>
    <w:rsid w:val="002E122B"/>
    <w:rsid w:val="002E1416"/>
    <w:rsid w:val="002E1EF0"/>
    <w:rsid w:val="002E37DD"/>
    <w:rsid w:val="002E4B5F"/>
    <w:rsid w:val="002E59B7"/>
    <w:rsid w:val="002E65ED"/>
    <w:rsid w:val="002E6ABF"/>
    <w:rsid w:val="002E6BF5"/>
    <w:rsid w:val="002E76F8"/>
    <w:rsid w:val="002F0464"/>
    <w:rsid w:val="002F11CC"/>
    <w:rsid w:val="002F13F9"/>
    <w:rsid w:val="002F1444"/>
    <w:rsid w:val="002F1BFD"/>
    <w:rsid w:val="002F2237"/>
    <w:rsid w:val="002F2ADE"/>
    <w:rsid w:val="002F333C"/>
    <w:rsid w:val="002F3D59"/>
    <w:rsid w:val="002F3EBC"/>
    <w:rsid w:val="002F3ECA"/>
    <w:rsid w:val="002F57EA"/>
    <w:rsid w:val="002F5A2C"/>
    <w:rsid w:val="002F5B83"/>
    <w:rsid w:val="002F647B"/>
    <w:rsid w:val="002F702C"/>
    <w:rsid w:val="00300576"/>
    <w:rsid w:val="0030073F"/>
    <w:rsid w:val="00300F72"/>
    <w:rsid w:val="00301975"/>
    <w:rsid w:val="00301E4F"/>
    <w:rsid w:val="00302986"/>
    <w:rsid w:val="00302A73"/>
    <w:rsid w:val="0030415B"/>
    <w:rsid w:val="0030437D"/>
    <w:rsid w:val="0030446B"/>
    <w:rsid w:val="0030758A"/>
    <w:rsid w:val="00311BF7"/>
    <w:rsid w:val="0031261C"/>
    <w:rsid w:val="00312DCB"/>
    <w:rsid w:val="003148C7"/>
    <w:rsid w:val="00314E53"/>
    <w:rsid w:val="00315DF0"/>
    <w:rsid w:val="003163F6"/>
    <w:rsid w:val="00317388"/>
    <w:rsid w:val="00317560"/>
    <w:rsid w:val="00317918"/>
    <w:rsid w:val="0032020E"/>
    <w:rsid w:val="00320E2E"/>
    <w:rsid w:val="003226E2"/>
    <w:rsid w:val="00322769"/>
    <w:rsid w:val="003230B8"/>
    <w:rsid w:val="00323A8E"/>
    <w:rsid w:val="003240F5"/>
    <w:rsid w:val="00324CB6"/>
    <w:rsid w:val="00324E52"/>
    <w:rsid w:val="00324E7D"/>
    <w:rsid w:val="003256AA"/>
    <w:rsid w:val="00326AEE"/>
    <w:rsid w:val="00326EAF"/>
    <w:rsid w:val="003300EC"/>
    <w:rsid w:val="003319D2"/>
    <w:rsid w:val="00333488"/>
    <w:rsid w:val="00333F40"/>
    <w:rsid w:val="003344F6"/>
    <w:rsid w:val="0033457E"/>
    <w:rsid w:val="00335988"/>
    <w:rsid w:val="00336BF3"/>
    <w:rsid w:val="00337479"/>
    <w:rsid w:val="00337E36"/>
    <w:rsid w:val="003407DD"/>
    <w:rsid w:val="00341F6F"/>
    <w:rsid w:val="00342906"/>
    <w:rsid w:val="00343018"/>
    <w:rsid w:val="00343C06"/>
    <w:rsid w:val="00343C4F"/>
    <w:rsid w:val="00343D63"/>
    <w:rsid w:val="0034416C"/>
    <w:rsid w:val="0034457C"/>
    <w:rsid w:val="003453E9"/>
    <w:rsid w:val="00345A87"/>
    <w:rsid w:val="00345B8A"/>
    <w:rsid w:val="00345C4D"/>
    <w:rsid w:val="00346A76"/>
    <w:rsid w:val="00346F68"/>
    <w:rsid w:val="003473E8"/>
    <w:rsid w:val="00347584"/>
    <w:rsid w:val="00347E90"/>
    <w:rsid w:val="00350C60"/>
    <w:rsid w:val="00352307"/>
    <w:rsid w:val="00352C2E"/>
    <w:rsid w:val="00352F8B"/>
    <w:rsid w:val="00355039"/>
    <w:rsid w:val="00355623"/>
    <w:rsid w:val="00355985"/>
    <w:rsid w:val="00355B30"/>
    <w:rsid w:val="00356165"/>
    <w:rsid w:val="00356257"/>
    <w:rsid w:val="003562BB"/>
    <w:rsid w:val="00357A7E"/>
    <w:rsid w:val="00360453"/>
    <w:rsid w:val="00360A01"/>
    <w:rsid w:val="0036159E"/>
    <w:rsid w:val="00361FCC"/>
    <w:rsid w:val="00362A4E"/>
    <w:rsid w:val="003639D5"/>
    <w:rsid w:val="00363A25"/>
    <w:rsid w:val="00364066"/>
    <w:rsid w:val="003647DB"/>
    <w:rsid w:val="003647E8"/>
    <w:rsid w:val="00364889"/>
    <w:rsid w:val="00364C1D"/>
    <w:rsid w:val="00366787"/>
    <w:rsid w:val="003667CE"/>
    <w:rsid w:val="0037098F"/>
    <w:rsid w:val="00371A46"/>
    <w:rsid w:val="00371C68"/>
    <w:rsid w:val="00372171"/>
    <w:rsid w:val="003725AE"/>
    <w:rsid w:val="00372BF6"/>
    <w:rsid w:val="0037538A"/>
    <w:rsid w:val="00375935"/>
    <w:rsid w:val="0037698A"/>
    <w:rsid w:val="00381FCF"/>
    <w:rsid w:val="00382956"/>
    <w:rsid w:val="00382B1B"/>
    <w:rsid w:val="00382D2A"/>
    <w:rsid w:val="003837F8"/>
    <w:rsid w:val="003838FD"/>
    <w:rsid w:val="003839CB"/>
    <w:rsid w:val="0038424F"/>
    <w:rsid w:val="00384365"/>
    <w:rsid w:val="00384E5E"/>
    <w:rsid w:val="003850FD"/>
    <w:rsid w:val="0038534A"/>
    <w:rsid w:val="003866C3"/>
    <w:rsid w:val="00386C5C"/>
    <w:rsid w:val="00386CCB"/>
    <w:rsid w:val="003908C6"/>
    <w:rsid w:val="003908E6"/>
    <w:rsid w:val="00391083"/>
    <w:rsid w:val="00391FDB"/>
    <w:rsid w:val="00393590"/>
    <w:rsid w:val="0039368D"/>
    <w:rsid w:val="003952CF"/>
    <w:rsid w:val="0039598B"/>
    <w:rsid w:val="00395C2C"/>
    <w:rsid w:val="003962DB"/>
    <w:rsid w:val="00397E63"/>
    <w:rsid w:val="00397FC6"/>
    <w:rsid w:val="003A1508"/>
    <w:rsid w:val="003A1A63"/>
    <w:rsid w:val="003A1F0D"/>
    <w:rsid w:val="003A2367"/>
    <w:rsid w:val="003A2942"/>
    <w:rsid w:val="003A3202"/>
    <w:rsid w:val="003A38BC"/>
    <w:rsid w:val="003A46CF"/>
    <w:rsid w:val="003A4D92"/>
    <w:rsid w:val="003A59C5"/>
    <w:rsid w:val="003A5C9A"/>
    <w:rsid w:val="003A608C"/>
    <w:rsid w:val="003A7646"/>
    <w:rsid w:val="003B0DF2"/>
    <w:rsid w:val="003B29FB"/>
    <w:rsid w:val="003B2AD3"/>
    <w:rsid w:val="003B306C"/>
    <w:rsid w:val="003B3384"/>
    <w:rsid w:val="003B406B"/>
    <w:rsid w:val="003B435F"/>
    <w:rsid w:val="003B4484"/>
    <w:rsid w:val="003B4D20"/>
    <w:rsid w:val="003B4FC3"/>
    <w:rsid w:val="003B522B"/>
    <w:rsid w:val="003B525E"/>
    <w:rsid w:val="003B53D5"/>
    <w:rsid w:val="003B6179"/>
    <w:rsid w:val="003B6276"/>
    <w:rsid w:val="003B6328"/>
    <w:rsid w:val="003B6B7F"/>
    <w:rsid w:val="003B6E35"/>
    <w:rsid w:val="003B7114"/>
    <w:rsid w:val="003B7402"/>
    <w:rsid w:val="003B7F6C"/>
    <w:rsid w:val="003C185A"/>
    <w:rsid w:val="003C3AAB"/>
    <w:rsid w:val="003C4813"/>
    <w:rsid w:val="003C5047"/>
    <w:rsid w:val="003C54BE"/>
    <w:rsid w:val="003C5C38"/>
    <w:rsid w:val="003C621A"/>
    <w:rsid w:val="003C7814"/>
    <w:rsid w:val="003C7EA6"/>
    <w:rsid w:val="003D051D"/>
    <w:rsid w:val="003D201E"/>
    <w:rsid w:val="003D2398"/>
    <w:rsid w:val="003D2D68"/>
    <w:rsid w:val="003D371F"/>
    <w:rsid w:val="003D4AE6"/>
    <w:rsid w:val="003D5BDE"/>
    <w:rsid w:val="003D671C"/>
    <w:rsid w:val="003D7FE9"/>
    <w:rsid w:val="003E19F6"/>
    <w:rsid w:val="003E1C9E"/>
    <w:rsid w:val="003E258A"/>
    <w:rsid w:val="003E32C8"/>
    <w:rsid w:val="003E63DE"/>
    <w:rsid w:val="003E64AA"/>
    <w:rsid w:val="003E6FFC"/>
    <w:rsid w:val="003E7ED9"/>
    <w:rsid w:val="003F067D"/>
    <w:rsid w:val="003F1540"/>
    <w:rsid w:val="003F29E4"/>
    <w:rsid w:val="003F2A31"/>
    <w:rsid w:val="003F482C"/>
    <w:rsid w:val="003F5539"/>
    <w:rsid w:val="003F5BDD"/>
    <w:rsid w:val="003F63EA"/>
    <w:rsid w:val="003F6D2C"/>
    <w:rsid w:val="003F6F0E"/>
    <w:rsid w:val="003F771F"/>
    <w:rsid w:val="003F7D60"/>
    <w:rsid w:val="00400484"/>
    <w:rsid w:val="00400A54"/>
    <w:rsid w:val="00400CE6"/>
    <w:rsid w:val="00400ECB"/>
    <w:rsid w:val="004010BD"/>
    <w:rsid w:val="00401128"/>
    <w:rsid w:val="00401A0E"/>
    <w:rsid w:val="00401C68"/>
    <w:rsid w:val="004026BC"/>
    <w:rsid w:val="00402714"/>
    <w:rsid w:val="00402C8E"/>
    <w:rsid w:val="00402ECB"/>
    <w:rsid w:val="00406AC3"/>
    <w:rsid w:val="00407253"/>
    <w:rsid w:val="004135E0"/>
    <w:rsid w:val="004137BD"/>
    <w:rsid w:val="004138EA"/>
    <w:rsid w:val="0041391A"/>
    <w:rsid w:val="00413AC8"/>
    <w:rsid w:val="00414586"/>
    <w:rsid w:val="004163F2"/>
    <w:rsid w:val="00416414"/>
    <w:rsid w:val="00416AEF"/>
    <w:rsid w:val="00416B90"/>
    <w:rsid w:val="00416FEE"/>
    <w:rsid w:val="004206CF"/>
    <w:rsid w:val="00420A4E"/>
    <w:rsid w:val="00420AB8"/>
    <w:rsid w:val="00420F61"/>
    <w:rsid w:val="0042213E"/>
    <w:rsid w:val="004222A8"/>
    <w:rsid w:val="00422EAD"/>
    <w:rsid w:val="00425675"/>
    <w:rsid w:val="00426789"/>
    <w:rsid w:val="00430051"/>
    <w:rsid w:val="00431494"/>
    <w:rsid w:val="004316F3"/>
    <w:rsid w:val="00431BAA"/>
    <w:rsid w:val="00432DAA"/>
    <w:rsid w:val="00433CF7"/>
    <w:rsid w:val="00434BD2"/>
    <w:rsid w:val="00434DA1"/>
    <w:rsid w:val="0043536D"/>
    <w:rsid w:val="00436C4F"/>
    <w:rsid w:val="00437565"/>
    <w:rsid w:val="00437654"/>
    <w:rsid w:val="00437A23"/>
    <w:rsid w:val="004406A3"/>
    <w:rsid w:val="00441351"/>
    <w:rsid w:val="004418C0"/>
    <w:rsid w:val="004421F3"/>
    <w:rsid w:val="00443965"/>
    <w:rsid w:val="00443F4E"/>
    <w:rsid w:val="004441CD"/>
    <w:rsid w:val="00445611"/>
    <w:rsid w:val="00446444"/>
    <w:rsid w:val="004466CA"/>
    <w:rsid w:val="00446782"/>
    <w:rsid w:val="0044703A"/>
    <w:rsid w:val="00447826"/>
    <w:rsid w:val="00450172"/>
    <w:rsid w:val="004513FC"/>
    <w:rsid w:val="00451EA0"/>
    <w:rsid w:val="00452621"/>
    <w:rsid w:val="0045276C"/>
    <w:rsid w:val="004534E5"/>
    <w:rsid w:val="00453565"/>
    <w:rsid w:val="00453A2F"/>
    <w:rsid w:val="00453E9F"/>
    <w:rsid w:val="004552B0"/>
    <w:rsid w:val="00455850"/>
    <w:rsid w:val="00455C8B"/>
    <w:rsid w:val="00455D16"/>
    <w:rsid w:val="00456431"/>
    <w:rsid w:val="00457418"/>
    <w:rsid w:val="004576E1"/>
    <w:rsid w:val="004603EB"/>
    <w:rsid w:val="004607AE"/>
    <w:rsid w:val="00461129"/>
    <w:rsid w:val="00461314"/>
    <w:rsid w:val="004614F7"/>
    <w:rsid w:val="004627EF"/>
    <w:rsid w:val="00462F2D"/>
    <w:rsid w:val="004641BA"/>
    <w:rsid w:val="00464CB1"/>
    <w:rsid w:val="0046545B"/>
    <w:rsid w:val="00465D2C"/>
    <w:rsid w:val="00466027"/>
    <w:rsid w:val="0046609B"/>
    <w:rsid w:val="004668B4"/>
    <w:rsid w:val="004677B8"/>
    <w:rsid w:val="00467B87"/>
    <w:rsid w:val="00470057"/>
    <w:rsid w:val="0047074B"/>
    <w:rsid w:val="00471718"/>
    <w:rsid w:val="0047173D"/>
    <w:rsid w:val="00472340"/>
    <w:rsid w:val="004728F2"/>
    <w:rsid w:val="00472C5B"/>
    <w:rsid w:val="00474E79"/>
    <w:rsid w:val="00475280"/>
    <w:rsid w:val="004755E9"/>
    <w:rsid w:val="00475A0F"/>
    <w:rsid w:val="00476349"/>
    <w:rsid w:val="0048151C"/>
    <w:rsid w:val="00481C3F"/>
    <w:rsid w:val="00483636"/>
    <w:rsid w:val="00484131"/>
    <w:rsid w:val="004841CA"/>
    <w:rsid w:val="00484618"/>
    <w:rsid w:val="00485DA9"/>
    <w:rsid w:val="0048673C"/>
    <w:rsid w:val="00486DF7"/>
    <w:rsid w:val="00487849"/>
    <w:rsid w:val="00490448"/>
    <w:rsid w:val="00490888"/>
    <w:rsid w:val="00490D3F"/>
    <w:rsid w:val="0049225D"/>
    <w:rsid w:val="004941D4"/>
    <w:rsid w:val="0049420E"/>
    <w:rsid w:val="004946C6"/>
    <w:rsid w:val="00495719"/>
    <w:rsid w:val="00495798"/>
    <w:rsid w:val="00496621"/>
    <w:rsid w:val="00496C4F"/>
    <w:rsid w:val="004A0511"/>
    <w:rsid w:val="004A078E"/>
    <w:rsid w:val="004A0F43"/>
    <w:rsid w:val="004A14E3"/>
    <w:rsid w:val="004A19CA"/>
    <w:rsid w:val="004A19FB"/>
    <w:rsid w:val="004A20D3"/>
    <w:rsid w:val="004A3A9E"/>
    <w:rsid w:val="004A3BC8"/>
    <w:rsid w:val="004A5335"/>
    <w:rsid w:val="004A6574"/>
    <w:rsid w:val="004A74AB"/>
    <w:rsid w:val="004B1DD0"/>
    <w:rsid w:val="004B22FF"/>
    <w:rsid w:val="004B400E"/>
    <w:rsid w:val="004B44C8"/>
    <w:rsid w:val="004B48E5"/>
    <w:rsid w:val="004B4AF6"/>
    <w:rsid w:val="004B5B8E"/>
    <w:rsid w:val="004B6BB3"/>
    <w:rsid w:val="004B710C"/>
    <w:rsid w:val="004C1135"/>
    <w:rsid w:val="004C1903"/>
    <w:rsid w:val="004C1B48"/>
    <w:rsid w:val="004C2B1C"/>
    <w:rsid w:val="004C2D28"/>
    <w:rsid w:val="004C44F8"/>
    <w:rsid w:val="004C45FB"/>
    <w:rsid w:val="004C493E"/>
    <w:rsid w:val="004C554B"/>
    <w:rsid w:val="004C5E0F"/>
    <w:rsid w:val="004C64B1"/>
    <w:rsid w:val="004C66E2"/>
    <w:rsid w:val="004C68D8"/>
    <w:rsid w:val="004C7343"/>
    <w:rsid w:val="004D2417"/>
    <w:rsid w:val="004D37C8"/>
    <w:rsid w:val="004D44CF"/>
    <w:rsid w:val="004D4884"/>
    <w:rsid w:val="004D5346"/>
    <w:rsid w:val="004D5931"/>
    <w:rsid w:val="004D5EE7"/>
    <w:rsid w:val="004D65B5"/>
    <w:rsid w:val="004D68D8"/>
    <w:rsid w:val="004E0581"/>
    <w:rsid w:val="004E184F"/>
    <w:rsid w:val="004E18CC"/>
    <w:rsid w:val="004E271B"/>
    <w:rsid w:val="004E2900"/>
    <w:rsid w:val="004E2AD3"/>
    <w:rsid w:val="004E305D"/>
    <w:rsid w:val="004E3858"/>
    <w:rsid w:val="004E3B77"/>
    <w:rsid w:val="004E477C"/>
    <w:rsid w:val="004E4A00"/>
    <w:rsid w:val="004E583B"/>
    <w:rsid w:val="004E710D"/>
    <w:rsid w:val="004F1147"/>
    <w:rsid w:val="004F173D"/>
    <w:rsid w:val="004F1BF1"/>
    <w:rsid w:val="004F2F69"/>
    <w:rsid w:val="004F301A"/>
    <w:rsid w:val="004F423B"/>
    <w:rsid w:val="004F49FF"/>
    <w:rsid w:val="004F53BE"/>
    <w:rsid w:val="004F5AB1"/>
    <w:rsid w:val="004F728F"/>
    <w:rsid w:val="004F74EE"/>
    <w:rsid w:val="0050138A"/>
    <w:rsid w:val="00501A3B"/>
    <w:rsid w:val="00501AE9"/>
    <w:rsid w:val="00501DCC"/>
    <w:rsid w:val="005026EF"/>
    <w:rsid w:val="00502DF3"/>
    <w:rsid w:val="005035BE"/>
    <w:rsid w:val="00503DE5"/>
    <w:rsid w:val="00504EF3"/>
    <w:rsid w:val="00510049"/>
    <w:rsid w:val="005109BA"/>
    <w:rsid w:val="00510B34"/>
    <w:rsid w:val="00510C44"/>
    <w:rsid w:val="00510ECC"/>
    <w:rsid w:val="00511AEB"/>
    <w:rsid w:val="005128AB"/>
    <w:rsid w:val="00512E05"/>
    <w:rsid w:val="00513C07"/>
    <w:rsid w:val="00514975"/>
    <w:rsid w:val="00516637"/>
    <w:rsid w:val="0052039D"/>
    <w:rsid w:val="005206B9"/>
    <w:rsid w:val="00520E71"/>
    <w:rsid w:val="00521615"/>
    <w:rsid w:val="00521658"/>
    <w:rsid w:val="0052442A"/>
    <w:rsid w:val="0052502A"/>
    <w:rsid w:val="00526EB0"/>
    <w:rsid w:val="00531452"/>
    <w:rsid w:val="005322E2"/>
    <w:rsid w:val="0053356B"/>
    <w:rsid w:val="00533589"/>
    <w:rsid w:val="0053380C"/>
    <w:rsid w:val="00534412"/>
    <w:rsid w:val="005345AF"/>
    <w:rsid w:val="00535F5B"/>
    <w:rsid w:val="00537791"/>
    <w:rsid w:val="00537D46"/>
    <w:rsid w:val="00537DA8"/>
    <w:rsid w:val="00540AEC"/>
    <w:rsid w:val="005410BF"/>
    <w:rsid w:val="005412B0"/>
    <w:rsid w:val="005412EE"/>
    <w:rsid w:val="00541AB7"/>
    <w:rsid w:val="0054236D"/>
    <w:rsid w:val="00542FFD"/>
    <w:rsid w:val="005432B3"/>
    <w:rsid w:val="00543FBA"/>
    <w:rsid w:val="0054454B"/>
    <w:rsid w:val="0054484E"/>
    <w:rsid w:val="005453EC"/>
    <w:rsid w:val="00546187"/>
    <w:rsid w:val="00546C31"/>
    <w:rsid w:val="00546F78"/>
    <w:rsid w:val="0054703F"/>
    <w:rsid w:val="005471F0"/>
    <w:rsid w:val="00547B4A"/>
    <w:rsid w:val="00551005"/>
    <w:rsid w:val="0055118F"/>
    <w:rsid w:val="00553161"/>
    <w:rsid w:val="00553DDE"/>
    <w:rsid w:val="00553E27"/>
    <w:rsid w:val="005556C7"/>
    <w:rsid w:val="0055612C"/>
    <w:rsid w:val="0055619C"/>
    <w:rsid w:val="005566B3"/>
    <w:rsid w:val="0055797C"/>
    <w:rsid w:val="005604B6"/>
    <w:rsid w:val="0056198A"/>
    <w:rsid w:val="00561A74"/>
    <w:rsid w:val="00561EB2"/>
    <w:rsid w:val="00562B6B"/>
    <w:rsid w:val="00562D11"/>
    <w:rsid w:val="00562DC6"/>
    <w:rsid w:val="0056416F"/>
    <w:rsid w:val="005652C5"/>
    <w:rsid w:val="00566B58"/>
    <w:rsid w:val="0056738E"/>
    <w:rsid w:val="0056776B"/>
    <w:rsid w:val="005679B1"/>
    <w:rsid w:val="0057013D"/>
    <w:rsid w:val="005702B3"/>
    <w:rsid w:val="00571AE5"/>
    <w:rsid w:val="00571CB8"/>
    <w:rsid w:val="00571EE2"/>
    <w:rsid w:val="00572E7F"/>
    <w:rsid w:val="005732D9"/>
    <w:rsid w:val="0057401D"/>
    <w:rsid w:val="0057583E"/>
    <w:rsid w:val="005760C3"/>
    <w:rsid w:val="00576812"/>
    <w:rsid w:val="00576EAE"/>
    <w:rsid w:val="005770B6"/>
    <w:rsid w:val="00580388"/>
    <w:rsid w:val="00580A8D"/>
    <w:rsid w:val="00580E26"/>
    <w:rsid w:val="00581683"/>
    <w:rsid w:val="00581908"/>
    <w:rsid w:val="00582E97"/>
    <w:rsid w:val="00583CAA"/>
    <w:rsid w:val="005846AB"/>
    <w:rsid w:val="00590DA4"/>
    <w:rsid w:val="00592239"/>
    <w:rsid w:val="00592FAF"/>
    <w:rsid w:val="00593473"/>
    <w:rsid w:val="005934FD"/>
    <w:rsid w:val="00593CB2"/>
    <w:rsid w:val="00593F3F"/>
    <w:rsid w:val="00594DCA"/>
    <w:rsid w:val="00595EA4"/>
    <w:rsid w:val="005967B2"/>
    <w:rsid w:val="0059741E"/>
    <w:rsid w:val="00597B07"/>
    <w:rsid w:val="00597E02"/>
    <w:rsid w:val="005A0A1C"/>
    <w:rsid w:val="005A0C9F"/>
    <w:rsid w:val="005A132B"/>
    <w:rsid w:val="005A170F"/>
    <w:rsid w:val="005A1873"/>
    <w:rsid w:val="005A1D4A"/>
    <w:rsid w:val="005A2C53"/>
    <w:rsid w:val="005A4504"/>
    <w:rsid w:val="005A4A97"/>
    <w:rsid w:val="005A56FC"/>
    <w:rsid w:val="005A72FF"/>
    <w:rsid w:val="005A73D9"/>
    <w:rsid w:val="005B05A7"/>
    <w:rsid w:val="005B0761"/>
    <w:rsid w:val="005B077F"/>
    <w:rsid w:val="005B0D11"/>
    <w:rsid w:val="005B23B1"/>
    <w:rsid w:val="005B32BB"/>
    <w:rsid w:val="005B3A50"/>
    <w:rsid w:val="005B3FE5"/>
    <w:rsid w:val="005B51FF"/>
    <w:rsid w:val="005B5237"/>
    <w:rsid w:val="005B5C9E"/>
    <w:rsid w:val="005B6AC2"/>
    <w:rsid w:val="005C0111"/>
    <w:rsid w:val="005C145C"/>
    <w:rsid w:val="005C1AEB"/>
    <w:rsid w:val="005C390C"/>
    <w:rsid w:val="005C3CD8"/>
    <w:rsid w:val="005C3DEF"/>
    <w:rsid w:val="005C3E29"/>
    <w:rsid w:val="005C480C"/>
    <w:rsid w:val="005C4B67"/>
    <w:rsid w:val="005C5A4D"/>
    <w:rsid w:val="005C625F"/>
    <w:rsid w:val="005C68D3"/>
    <w:rsid w:val="005C6D1F"/>
    <w:rsid w:val="005D1C09"/>
    <w:rsid w:val="005D2195"/>
    <w:rsid w:val="005D345F"/>
    <w:rsid w:val="005D3F3F"/>
    <w:rsid w:val="005D4DE9"/>
    <w:rsid w:val="005D517D"/>
    <w:rsid w:val="005D5211"/>
    <w:rsid w:val="005D52AD"/>
    <w:rsid w:val="005D5C38"/>
    <w:rsid w:val="005D5FED"/>
    <w:rsid w:val="005D6035"/>
    <w:rsid w:val="005D7F7D"/>
    <w:rsid w:val="005E00CE"/>
    <w:rsid w:val="005E135E"/>
    <w:rsid w:val="005E1473"/>
    <w:rsid w:val="005E1A3B"/>
    <w:rsid w:val="005E1AD6"/>
    <w:rsid w:val="005E4D26"/>
    <w:rsid w:val="005E52A4"/>
    <w:rsid w:val="005E611F"/>
    <w:rsid w:val="005E78FC"/>
    <w:rsid w:val="005F16F6"/>
    <w:rsid w:val="005F1E01"/>
    <w:rsid w:val="005F22F0"/>
    <w:rsid w:val="005F2AE4"/>
    <w:rsid w:val="005F3A2E"/>
    <w:rsid w:val="005F3D28"/>
    <w:rsid w:val="005F48A2"/>
    <w:rsid w:val="005F5ABB"/>
    <w:rsid w:val="005F6592"/>
    <w:rsid w:val="00600450"/>
    <w:rsid w:val="0060136D"/>
    <w:rsid w:val="00601898"/>
    <w:rsid w:val="00601DC9"/>
    <w:rsid w:val="00601F01"/>
    <w:rsid w:val="00602196"/>
    <w:rsid w:val="00602A84"/>
    <w:rsid w:val="00602BA4"/>
    <w:rsid w:val="00603846"/>
    <w:rsid w:val="006039E8"/>
    <w:rsid w:val="006039F1"/>
    <w:rsid w:val="00604051"/>
    <w:rsid w:val="0060406E"/>
    <w:rsid w:val="0060494B"/>
    <w:rsid w:val="006053BC"/>
    <w:rsid w:val="00605CE8"/>
    <w:rsid w:val="0060734A"/>
    <w:rsid w:val="0061030C"/>
    <w:rsid w:val="006106B3"/>
    <w:rsid w:val="00610DF0"/>
    <w:rsid w:val="00611C5F"/>
    <w:rsid w:val="0061379D"/>
    <w:rsid w:val="0061443C"/>
    <w:rsid w:val="00615538"/>
    <w:rsid w:val="00615DFD"/>
    <w:rsid w:val="00616993"/>
    <w:rsid w:val="00617599"/>
    <w:rsid w:val="00620445"/>
    <w:rsid w:val="00621055"/>
    <w:rsid w:val="0062215E"/>
    <w:rsid w:val="00622C18"/>
    <w:rsid w:val="00623145"/>
    <w:rsid w:val="006239AA"/>
    <w:rsid w:val="00623B47"/>
    <w:rsid w:val="00624806"/>
    <w:rsid w:val="00624DDD"/>
    <w:rsid w:val="00625233"/>
    <w:rsid w:val="00625321"/>
    <w:rsid w:val="00625406"/>
    <w:rsid w:val="00625CEF"/>
    <w:rsid w:val="00625DBF"/>
    <w:rsid w:val="006265E5"/>
    <w:rsid w:val="00631DE6"/>
    <w:rsid w:val="006326AB"/>
    <w:rsid w:val="00633DF6"/>
    <w:rsid w:val="006346BE"/>
    <w:rsid w:val="00634E64"/>
    <w:rsid w:val="006358DA"/>
    <w:rsid w:val="0063639E"/>
    <w:rsid w:val="00636EB4"/>
    <w:rsid w:val="006378B1"/>
    <w:rsid w:val="0064049F"/>
    <w:rsid w:val="0064071D"/>
    <w:rsid w:val="0064166C"/>
    <w:rsid w:val="0064176D"/>
    <w:rsid w:val="00641E38"/>
    <w:rsid w:val="0064566A"/>
    <w:rsid w:val="006462DD"/>
    <w:rsid w:val="0064790A"/>
    <w:rsid w:val="0065057B"/>
    <w:rsid w:val="00651C11"/>
    <w:rsid w:val="00651F2C"/>
    <w:rsid w:val="00652414"/>
    <w:rsid w:val="00652743"/>
    <w:rsid w:val="00653506"/>
    <w:rsid w:val="006538A3"/>
    <w:rsid w:val="0065433E"/>
    <w:rsid w:val="006565C9"/>
    <w:rsid w:val="00656F3B"/>
    <w:rsid w:val="00660F1A"/>
    <w:rsid w:val="00660FD4"/>
    <w:rsid w:val="00661112"/>
    <w:rsid w:val="00661448"/>
    <w:rsid w:val="006619A7"/>
    <w:rsid w:val="00661CE7"/>
    <w:rsid w:val="006624BA"/>
    <w:rsid w:val="00662633"/>
    <w:rsid w:val="006627AB"/>
    <w:rsid w:val="006627EC"/>
    <w:rsid w:val="00662820"/>
    <w:rsid w:val="00662D27"/>
    <w:rsid w:val="0066453E"/>
    <w:rsid w:val="00665105"/>
    <w:rsid w:val="00666625"/>
    <w:rsid w:val="0066677C"/>
    <w:rsid w:val="006669EC"/>
    <w:rsid w:val="00667438"/>
    <w:rsid w:val="00667A27"/>
    <w:rsid w:val="00670060"/>
    <w:rsid w:val="006719ED"/>
    <w:rsid w:val="00671D74"/>
    <w:rsid w:val="00672841"/>
    <w:rsid w:val="006729CF"/>
    <w:rsid w:val="00672A39"/>
    <w:rsid w:val="0067394D"/>
    <w:rsid w:val="00677449"/>
    <w:rsid w:val="0067746A"/>
    <w:rsid w:val="006776A5"/>
    <w:rsid w:val="006779ED"/>
    <w:rsid w:val="006802AC"/>
    <w:rsid w:val="006802CB"/>
    <w:rsid w:val="00680991"/>
    <w:rsid w:val="006822B6"/>
    <w:rsid w:val="006825D5"/>
    <w:rsid w:val="00682A03"/>
    <w:rsid w:val="00682B21"/>
    <w:rsid w:val="00682F36"/>
    <w:rsid w:val="00684087"/>
    <w:rsid w:val="00684FFD"/>
    <w:rsid w:val="00685906"/>
    <w:rsid w:val="00685DC6"/>
    <w:rsid w:val="00686D84"/>
    <w:rsid w:val="00687ED0"/>
    <w:rsid w:val="0069025C"/>
    <w:rsid w:val="0069167C"/>
    <w:rsid w:val="006920A4"/>
    <w:rsid w:val="006924B0"/>
    <w:rsid w:val="006926EF"/>
    <w:rsid w:val="00693047"/>
    <w:rsid w:val="006938AA"/>
    <w:rsid w:val="00695891"/>
    <w:rsid w:val="006958D0"/>
    <w:rsid w:val="00696539"/>
    <w:rsid w:val="00696912"/>
    <w:rsid w:val="00696D4E"/>
    <w:rsid w:val="0069700F"/>
    <w:rsid w:val="006972CA"/>
    <w:rsid w:val="006A08D9"/>
    <w:rsid w:val="006A0FF9"/>
    <w:rsid w:val="006A1106"/>
    <w:rsid w:val="006A1535"/>
    <w:rsid w:val="006A1DA8"/>
    <w:rsid w:val="006A1E73"/>
    <w:rsid w:val="006A2036"/>
    <w:rsid w:val="006A33F7"/>
    <w:rsid w:val="006A399A"/>
    <w:rsid w:val="006A4426"/>
    <w:rsid w:val="006A4588"/>
    <w:rsid w:val="006B1F55"/>
    <w:rsid w:val="006B205E"/>
    <w:rsid w:val="006B228B"/>
    <w:rsid w:val="006B255C"/>
    <w:rsid w:val="006B32BE"/>
    <w:rsid w:val="006B34F4"/>
    <w:rsid w:val="006B5530"/>
    <w:rsid w:val="006B5833"/>
    <w:rsid w:val="006B5DBE"/>
    <w:rsid w:val="006B62CC"/>
    <w:rsid w:val="006B64B5"/>
    <w:rsid w:val="006B6BA0"/>
    <w:rsid w:val="006B6EDB"/>
    <w:rsid w:val="006B7331"/>
    <w:rsid w:val="006B762E"/>
    <w:rsid w:val="006B7E6A"/>
    <w:rsid w:val="006C019E"/>
    <w:rsid w:val="006C0D47"/>
    <w:rsid w:val="006C17F1"/>
    <w:rsid w:val="006C2094"/>
    <w:rsid w:val="006C3FF3"/>
    <w:rsid w:val="006C443D"/>
    <w:rsid w:val="006C520A"/>
    <w:rsid w:val="006C6201"/>
    <w:rsid w:val="006C77F9"/>
    <w:rsid w:val="006C7FD4"/>
    <w:rsid w:val="006D28D0"/>
    <w:rsid w:val="006D30BB"/>
    <w:rsid w:val="006D3746"/>
    <w:rsid w:val="006D3CA0"/>
    <w:rsid w:val="006D4189"/>
    <w:rsid w:val="006D4EF8"/>
    <w:rsid w:val="006D52CE"/>
    <w:rsid w:val="006D5E93"/>
    <w:rsid w:val="006D622F"/>
    <w:rsid w:val="006D69BC"/>
    <w:rsid w:val="006E014B"/>
    <w:rsid w:val="006E3E99"/>
    <w:rsid w:val="006E59ED"/>
    <w:rsid w:val="006E6A39"/>
    <w:rsid w:val="006E7FF6"/>
    <w:rsid w:val="006F0F74"/>
    <w:rsid w:val="006F2269"/>
    <w:rsid w:val="006F391C"/>
    <w:rsid w:val="006F3AE8"/>
    <w:rsid w:val="006F4852"/>
    <w:rsid w:val="006F48BC"/>
    <w:rsid w:val="006F49F0"/>
    <w:rsid w:val="006F4E7D"/>
    <w:rsid w:val="006F5BDC"/>
    <w:rsid w:val="006F5CCE"/>
    <w:rsid w:val="006F6255"/>
    <w:rsid w:val="0070086F"/>
    <w:rsid w:val="00701054"/>
    <w:rsid w:val="00702EE3"/>
    <w:rsid w:val="00705394"/>
    <w:rsid w:val="00705EEF"/>
    <w:rsid w:val="0070668F"/>
    <w:rsid w:val="00706A51"/>
    <w:rsid w:val="0071090D"/>
    <w:rsid w:val="00710F2E"/>
    <w:rsid w:val="00710FB9"/>
    <w:rsid w:val="007113C7"/>
    <w:rsid w:val="00713557"/>
    <w:rsid w:val="00713658"/>
    <w:rsid w:val="00713DB4"/>
    <w:rsid w:val="007144AA"/>
    <w:rsid w:val="007175EC"/>
    <w:rsid w:val="007179AF"/>
    <w:rsid w:val="00720087"/>
    <w:rsid w:val="007235AA"/>
    <w:rsid w:val="00724A37"/>
    <w:rsid w:val="00725A39"/>
    <w:rsid w:val="00726549"/>
    <w:rsid w:val="0072665D"/>
    <w:rsid w:val="00726FCA"/>
    <w:rsid w:val="00727FA1"/>
    <w:rsid w:val="00733166"/>
    <w:rsid w:val="00733964"/>
    <w:rsid w:val="00733C2C"/>
    <w:rsid w:val="00734095"/>
    <w:rsid w:val="007355D6"/>
    <w:rsid w:val="00735687"/>
    <w:rsid w:val="00735BB8"/>
    <w:rsid w:val="0073601C"/>
    <w:rsid w:val="007369F0"/>
    <w:rsid w:val="00737A7A"/>
    <w:rsid w:val="00737BE9"/>
    <w:rsid w:val="00740F83"/>
    <w:rsid w:val="007424D2"/>
    <w:rsid w:val="00742766"/>
    <w:rsid w:val="00744012"/>
    <w:rsid w:val="0074509F"/>
    <w:rsid w:val="00746205"/>
    <w:rsid w:val="0074708B"/>
    <w:rsid w:val="007471E2"/>
    <w:rsid w:val="00747830"/>
    <w:rsid w:val="0074799C"/>
    <w:rsid w:val="00747D39"/>
    <w:rsid w:val="00751921"/>
    <w:rsid w:val="00751E44"/>
    <w:rsid w:val="00752A0A"/>
    <w:rsid w:val="00753B26"/>
    <w:rsid w:val="00753E48"/>
    <w:rsid w:val="00755DB4"/>
    <w:rsid w:val="00757AC2"/>
    <w:rsid w:val="0076062D"/>
    <w:rsid w:val="00761D2F"/>
    <w:rsid w:val="00761DA4"/>
    <w:rsid w:val="00762D82"/>
    <w:rsid w:val="00763063"/>
    <w:rsid w:val="00764EE6"/>
    <w:rsid w:val="00765AB9"/>
    <w:rsid w:val="00765EB0"/>
    <w:rsid w:val="00766301"/>
    <w:rsid w:val="0076632E"/>
    <w:rsid w:val="0076649E"/>
    <w:rsid w:val="00767F93"/>
    <w:rsid w:val="007706D9"/>
    <w:rsid w:val="00770C3B"/>
    <w:rsid w:val="00771356"/>
    <w:rsid w:val="007713F1"/>
    <w:rsid w:val="0077275E"/>
    <w:rsid w:val="0077299D"/>
    <w:rsid w:val="0077448C"/>
    <w:rsid w:val="0077468B"/>
    <w:rsid w:val="007754D9"/>
    <w:rsid w:val="00775826"/>
    <w:rsid w:val="00776DCE"/>
    <w:rsid w:val="007770DB"/>
    <w:rsid w:val="00780BBA"/>
    <w:rsid w:val="007831A4"/>
    <w:rsid w:val="007836C3"/>
    <w:rsid w:val="007845BC"/>
    <w:rsid w:val="00785A1D"/>
    <w:rsid w:val="0078761E"/>
    <w:rsid w:val="00790691"/>
    <w:rsid w:val="007906E4"/>
    <w:rsid w:val="00791733"/>
    <w:rsid w:val="00791D48"/>
    <w:rsid w:val="00792227"/>
    <w:rsid w:val="007923DD"/>
    <w:rsid w:val="007929DE"/>
    <w:rsid w:val="007934DD"/>
    <w:rsid w:val="00794AAF"/>
    <w:rsid w:val="007966A6"/>
    <w:rsid w:val="00796B23"/>
    <w:rsid w:val="00796DA4"/>
    <w:rsid w:val="00796E19"/>
    <w:rsid w:val="00796F7E"/>
    <w:rsid w:val="00797B23"/>
    <w:rsid w:val="00797CE1"/>
    <w:rsid w:val="007A0AED"/>
    <w:rsid w:val="007A20C2"/>
    <w:rsid w:val="007A3A93"/>
    <w:rsid w:val="007A4A78"/>
    <w:rsid w:val="007A5BDA"/>
    <w:rsid w:val="007A7913"/>
    <w:rsid w:val="007A7E33"/>
    <w:rsid w:val="007A7F71"/>
    <w:rsid w:val="007B0416"/>
    <w:rsid w:val="007B088C"/>
    <w:rsid w:val="007B0944"/>
    <w:rsid w:val="007B10E0"/>
    <w:rsid w:val="007B173F"/>
    <w:rsid w:val="007B323E"/>
    <w:rsid w:val="007B3F90"/>
    <w:rsid w:val="007B4773"/>
    <w:rsid w:val="007B4AC7"/>
    <w:rsid w:val="007B642A"/>
    <w:rsid w:val="007B691E"/>
    <w:rsid w:val="007B7120"/>
    <w:rsid w:val="007B7196"/>
    <w:rsid w:val="007B7A23"/>
    <w:rsid w:val="007C0A9C"/>
    <w:rsid w:val="007C0D89"/>
    <w:rsid w:val="007C0F7B"/>
    <w:rsid w:val="007C16C8"/>
    <w:rsid w:val="007C1A60"/>
    <w:rsid w:val="007C2416"/>
    <w:rsid w:val="007C278C"/>
    <w:rsid w:val="007C2AA5"/>
    <w:rsid w:val="007C4323"/>
    <w:rsid w:val="007C44A1"/>
    <w:rsid w:val="007C48DC"/>
    <w:rsid w:val="007C5DB3"/>
    <w:rsid w:val="007C63B9"/>
    <w:rsid w:val="007C6F61"/>
    <w:rsid w:val="007C7076"/>
    <w:rsid w:val="007C72EE"/>
    <w:rsid w:val="007D0263"/>
    <w:rsid w:val="007D0DFC"/>
    <w:rsid w:val="007D11F0"/>
    <w:rsid w:val="007D1296"/>
    <w:rsid w:val="007D18E4"/>
    <w:rsid w:val="007D1CDD"/>
    <w:rsid w:val="007D3FE4"/>
    <w:rsid w:val="007D48BC"/>
    <w:rsid w:val="007D5081"/>
    <w:rsid w:val="007D51BA"/>
    <w:rsid w:val="007D72A9"/>
    <w:rsid w:val="007D78A1"/>
    <w:rsid w:val="007D7C21"/>
    <w:rsid w:val="007E1436"/>
    <w:rsid w:val="007E3489"/>
    <w:rsid w:val="007E3A19"/>
    <w:rsid w:val="007E439B"/>
    <w:rsid w:val="007E4EF0"/>
    <w:rsid w:val="007E502C"/>
    <w:rsid w:val="007E5AF2"/>
    <w:rsid w:val="007E5D62"/>
    <w:rsid w:val="007E6704"/>
    <w:rsid w:val="007E6FF7"/>
    <w:rsid w:val="007F014D"/>
    <w:rsid w:val="007F0A8F"/>
    <w:rsid w:val="007F15C9"/>
    <w:rsid w:val="007F1E52"/>
    <w:rsid w:val="007F2D23"/>
    <w:rsid w:val="007F3765"/>
    <w:rsid w:val="007F3976"/>
    <w:rsid w:val="007F3B44"/>
    <w:rsid w:val="007F41E8"/>
    <w:rsid w:val="007F519B"/>
    <w:rsid w:val="007F607A"/>
    <w:rsid w:val="007F6511"/>
    <w:rsid w:val="007F6D8C"/>
    <w:rsid w:val="007F7B2E"/>
    <w:rsid w:val="00801E36"/>
    <w:rsid w:val="00801E72"/>
    <w:rsid w:val="00802EBF"/>
    <w:rsid w:val="008048A8"/>
    <w:rsid w:val="0080582C"/>
    <w:rsid w:val="008059FA"/>
    <w:rsid w:val="008065A1"/>
    <w:rsid w:val="00807917"/>
    <w:rsid w:val="00807FDB"/>
    <w:rsid w:val="0081075F"/>
    <w:rsid w:val="008111F9"/>
    <w:rsid w:val="00811550"/>
    <w:rsid w:val="0081175B"/>
    <w:rsid w:val="00812D45"/>
    <w:rsid w:val="00814387"/>
    <w:rsid w:val="0081454C"/>
    <w:rsid w:val="0081493D"/>
    <w:rsid w:val="008166C5"/>
    <w:rsid w:val="00816B42"/>
    <w:rsid w:val="008171CF"/>
    <w:rsid w:val="008171FC"/>
    <w:rsid w:val="00817FA9"/>
    <w:rsid w:val="00821738"/>
    <w:rsid w:val="00823917"/>
    <w:rsid w:val="00825768"/>
    <w:rsid w:val="00825D94"/>
    <w:rsid w:val="0082694B"/>
    <w:rsid w:val="00827224"/>
    <w:rsid w:val="00827377"/>
    <w:rsid w:val="008273F3"/>
    <w:rsid w:val="008300EB"/>
    <w:rsid w:val="0083143A"/>
    <w:rsid w:val="0083171A"/>
    <w:rsid w:val="00831793"/>
    <w:rsid w:val="0083192C"/>
    <w:rsid w:val="00831ADA"/>
    <w:rsid w:val="00831C93"/>
    <w:rsid w:val="00832B37"/>
    <w:rsid w:val="00833CE2"/>
    <w:rsid w:val="008341AB"/>
    <w:rsid w:val="00835167"/>
    <w:rsid w:val="00835D09"/>
    <w:rsid w:val="0083693B"/>
    <w:rsid w:val="008372EC"/>
    <w:rsid w:val="00840657"/>
    <w:rsid w:val="00841121"/>
    <w:rsid w:val="0084158F"/>
    <w:rsid w:val="00842622"/>
    <w:rsid w:val="0084328C"/>
    <w:rsid w:val="00843832"/>
    <w:rsid w:val="00844FB5"/>
    <w:rsid w:val="00845D0F"/>
    <w:rsid w:val="0084737F"/>
    <w:rsid w:val="00847492"/>
    <w:rsid w:val="00847CED"/>
    <w:rsid w:val="0085143F"/>
    <w:rsid w:val="00851A75"/>
    <w:rsid w:val="00852509"/>
    <w:rsid w:val="008527EA"/>
    <w:rsid w:val="008549F9"/>
    <w:rsid w:val="00855787"/>
    <w:rsid w:val="00856F5B"/>
    <w:rsid w:val="00857873"/>
    <w:rsid w:val="00860A0C"/>
    <w:rsid w:val="00860B44"/>
    <w:rsid w:val="00860EBA"/>
    <w:rsid w:val="00861554"/>
    <w:rsid w:val="00863345"/>
    <w:rsid w:val="0086385A"/>
    <w:rsid w:val="0086572B"/>
    <w:rsid w:val="0086621C"/>
    <w:rsid w:val="008678F7"/>
    <w:rsid w:val="0086793E"/>
    <w:rsid w:val="00867942"/>
    <w:rsid w:val="00870784"/>
    <w:rsid w:val="00870C6E"/>
    <w:rsid w:val="00872759"/>
    <w:rsid w:val="008729B7"/>
    <w:rsid w:val="00872F84"/>
    <w:rsid w:val="008731EC"/>
    <w:rsid w:val="00874381"/>
    <w:rsid w:val="0087476B"/>
    <w:rsid w:val="00874B7C"/>
    <w:rsid w:val="00875533"/>
    <w:rsid w:val="0087669C"/>
    <w:rsid w:val="008773E1"/>
    <w:rsid w:val="008800B2"/>
    <w:rsid w:val="00880938"/>
    <w:rsid w:val="00880C72"/>
    <w:rsid w:val="0088161F"/>
    <w:rsid w:val="00881721"/>
    <w:rsid w:val="00881764"/>
    <w:rsid w:val="008821FC"/>
    <w:rsid w:val="008822CA"/>
    <w:rsid w:val="0088297A"/>
    <w:rsid w:val="00882DD3"/>
    <w:rsid w:val="008849BF"/>
    <w:rsid w:val="00886564"/>
    <w:rsid w:val="00886F13"/>
    <w:rsid w:val="008870A2"/>
    <w:rsid w:val="008910A8"/>
    <w:rsid w:val="00891C78"/>
    <w:rsid w:val="00893C48"/>
    <w:rsid w:val="00893D74"/>
    <w:rsid w:val="00893E9A"/>
    <w:rsid w:val="00894322"/>
    <w:rsid w:val="0089457C"/>
    <w:rsid w:val="0089579A"/>
    <w:rsid w:val="00895E5E"/>
    <w:rsid w:val="008960C9"/>
    <w:rsid w:val="00896298"/>
    <w:rsid w:val="00896D0A"/>
    <w:rsid w:val="008A048E"/>
    <w:rsid w:val="008A1D43"/>
    <w:rsid w:val="008A25B7"/>
    <w:rsid w:val="008A3450"/>
    <w:rsid w:val="008A3A5A"/>
    <w:rsid w:val="008A4871"/>
    <w:rsid w:val="008A4C56"/>
    <w:rsid w:val="008A6446"/>
    <w:rsid w:val="008A7DFA"/>
    <w:rsid w:val="008B2AE2"/>
    <w:rsid w:val="008B2FD9"/>
    <w:rsid w:val="008B3AED"/>
    <w:rsid w:val="008B3C57"/>
    <w:rsid w:val="008B41C6"/>
    <w:rsid w:val="008B4AFE"/>
    <w:rsid w:val="008B4B56"/>
    <w:rsid w:val="008B535F"/>
    <w:rsid w:val="008B6AD1"/>
    <w:rsid w:val="008C053C"/>
    <w:rsid w:val="008C0C9E"/>
    <w:rsid w:val="008C22D4"/>
    <w:rsid w:val="008C24FF"/>
    <w:rsid w:val="008C4027"/>
    <w:rsid w:val="008C4D06"/>
    <w:rsid w:val="008C5ACF"/>
    <w:rsid w:val="008C6BC3"/>
    <w:rsid w:val="008C75E8"/>
    <w:rsid w:val="008C7B27"/>
    <w:rsid w:val="008C7B67"/>
    <w:rsid w:val="008D1249"/>
    <w:rsid w:val="008D14E5"/>
    <w:rsid w:val="008D19E1"/>
    <w:rsid w:val="008D1F6E"/>
    <w:rsid w:val="008D23E4"/>
    <w:rsid w:val="008D4686"/>
    <w:rsid w:val="008D51F1"/>
    <w:rsid w:val="008D5D01"/>
    <w:rsid w:val="008D5F1A"/>
    <w:rsid w:val="008D6466"/>
    <w:rsid w:val="008D682D"/>
    <w:rsid w:val="008D7545"/>
    <w:rsid w:val="008D7A76"/>
    <w:rsid w:val="008D7BC5"/>
    <w:rsid w:val="008E0E5A"/>
    <w:rsid w:val="008E0FB1"/>
    <w:rsid w:val="008E112A"/>
    <w:rsid w:val="008E172D"/>
    <w:rsid w:val="008E1A68"/>
    <w:rsid w:val="008E22E7"/>
    <w:rsid w:val="008E2A92"/>
    <w:rsid w:val="008E33B1"/>
    <w:rsid w:val="008E3CD6"/>
    <w:rsid w:val="008E3F50"/>
    <w:rsid w:val="008E4406"/>
    <w:rsid w:val="008E59C1"/>
    <w:rsid w:val="008E5ABA"/>
    <w:rsid w:val="008E6AB9"/>
    <w:rsid w:val="008E6E18"/>
    <w:rsid w:val="008E70D0"/>
    <w:rsid w:val="008E7A8F"/>
    <w:rsid w:val="008F14F0"/>
    <w:rsid w:val="008F227E"/>
    <w:rsid w:val="008F241C"/>
    <w:rsid w:val="008F3C3E"/>
    <w:rsid w:val="008F3E33"/>
    <w:rsid w:val="008F50AF"/>
    <w:rsid w:val="008F61CB"/>
    <w:rsid w:val="008F6EA4"/>
    <w:rsid w:val="008F6FDF"/>
    <w:rsid w:val="008F7586"/>
    <w:rsid w:val="008F7C7C"/>
    <w:rsid w:val="008F7D0F"/>
    <w:rsid w:val="008F7E1B"/>
    <w:rsid w:val="00900686"/>
    <w:rsid w:val="009009CD"/>
    <w:rsid w:val="00900EBD"/>
    <w:rsid w:val="009012FD"/>
    <w:rsid w:val="00904D61"/>
    <w:rsid w:val="009067CF"/>
    <w:rsid w:val="00907840"/>
    <w:rsid w:val="009100FA"/>
    <w:rsid w:val="00911A48"/>
    <w:rsid w:val="009120ED"/>
    <w:rsid w:val="00912429"/>
    <w:rsid w:val="009130AF"/>
    <w:rsid w:val="0091349D"/>
    <w:rsid w:val="0091425E"/>
    <w:rsid w:val="0091439B"/>
    <w:rsid w:val="00914676"/>
    <w:rsid w:val="00914C74"/>
    <w:rsid w:val="00914CE6"/>
    <w:rsid w:val="00914D36"/>
    <w:rsid w:val="00915ADB"/>
    <w:rsid w:val="00916509"/>
    <w:rsid w:val="0091771B"/>
    <w:rsid w:val="009210EA"/>
    <w:rsid w:val="00921CDD"/>
    <w:rsid w:val="00921F02"/>
    <w:rsid w:val="009225B8"/>
    <w:rsid w:val="0092374D"/>
    <w:rsid w:val="0092437E"/>
    <w:rsid w:val="00925776"/>
    <w:rsid w:val="00926BFD"/>
    <w:rsid w:val="009311EA"/>
    <w:rsid w:val="00932986"/>
    <w:rsid w:val="00932F91"/>
    <w:rsid w:val="00933069"/>
    <w:rsid w:val="00933831"/>
    <w:rsid w:val="00933D23"/>
    <w:rsid w:val="00933F63"/>
    <w:rsid w:val="009343BB"/>
    <w:rsid w:val="00934CE6"/>
    <w:rsid w:val="009364AE"/>
    <w:rsid w:val="00936845"/>
    <w:rsid w:val="00940668"/>
    <w:rsid w:val="0094171E"/>
    <w:rsid w:val="00941E27"/>
    <w:rsid w:val="009435EE"/>
    <w:rsid w:val="00944814"/>
    <w:rsid w:val="00945550"/>
    <w:rsid w:val="00945A26"/>
    <w:rsid w:val="009500EE"/>
    <w:rsid w:val="009502C5"/>
    <w:rsid w:val="00950A93"/>
    <w:rsid w:val="00950CFC"/>
    <w:rsid w:val="00950D54"/>
    <w:rsid w:val="00951083"/>
    <w:rsid w:val="009515D5"/>
    <w:rsid w:val="00951D9E"/>
    <w:rsid w:val="00954126"/>
    <w:rsid w:val="0095469A"/>
    <w:rsid w:val="009556EA"/>
    <w:rsid w:val="00955A15"/>
    <w:rsid w:val="00956C7D"/>
    <w:rsid w:val="00957087"/>
    <w:rsid w:val="009570E6"/>
    <w:rsid w:val="009573D4"/>
    <w:rsid w:val="009573FB"/>
    <w:rsid w:val="00960CB5"/>
    <w:rsid w:val="00961067"/>
    <w:rsid w:val="009619BA"/>
    <w:rsid w:val="00961A3A"/>
    <w:rsid w:val="00962C22"/>
    <w:rsid w:val="00962CBC"/>
    <w:rsid w:val="00962FDB"/>
    <w:rsid w:val="009630E2"/>
    <w:rsid w:val="00963AC6"/>
    <w:rsid w:val="00964379"/>
    <w:rsid w:val="009644FE"/>
    <w:rsid w:val="009645DB"/>
    <w:rsid w:val="0096523F"/>
    <w:rsid w:val="009653E7"/>
    <w:rsid w:val="00965819"/>
    <w:rsid w:val="00965A1D"/>
    <w:rsid w:val="00966E29"/>
    <w:rsid w:val="00967197"/>
    <w:rsid w:val="00970D15"/>
    <w:rsid w:val="00971E47"/>
    <w:rsid w:val="00972E4F"/>
    <w:rsid w:val="00973210"/>
    <w:rsid w:val="00974695"/>
    <w:rsid w:val="00974A30"/>
    <w:rsid w:val="00974A89"/>
    <w:rsid w:val="00974D6A"/>
    <w:rsid w:val="00974F2F"/>
    <w:rsid w:val="00975A66"/>
    <w:rsid w:val="00975BB7"/>
    <w:rsid w:val="0098051D"/>
    <w:rsid w:val="00980976"/>
    <w:rsid w:val="009824ED"/>
    <w:rsid w:val="00982FF2"/>
    <w:rsid w:val="009836D8"/>
    <w:rsid w:val="00983D16"/>
    <w:rsid w:val="009840C6"/>
    <w:rsid w:val="00984955"/>
    <w:rsid w:val="00984D33"/>
    <w:rsid w:val="00984F01"/>
    <w:rsid w:val="00987057"/>
    <w:rsid w:val="009910A8"/>
    <w:rsid w:val="009915D8"/>
    <w:rsid w:val="00991836"/>
    <w:rsid w:val="00992606"/>
    <w:rsid w:val="00992A54"/>
    <w:rsid w:val="00992F65"/>
    <w:rsid w:val="0099330B"/>
    <w:rsid w:val="00993490"/>
    <w:rsid w:val="009937BA"/>
    <w:rsid w:val="009949BF"/>
    <w:rsid w:val="00995392"/>
    <w:rsid w:val="009955FB"/>
    <w:rsid w:val="0099634A"/>
    <w:rsid w:val="009967CE"/>
    <w:rsid w:val="00996BE9"/>
    <w:rsid w:val="00997E11"/>
    <w:rsid w:val="009A397B"/>
    <w:rsid w:val="009A3F55"/>
    <w:rsid w:val="009A563A"/>
    <w:rsid w:val="009A5CAA"/>
    <w:rsid w:val="009A6276"/>
    <w:rsid w:val="009A659A"/>
    <w:rsid w:val="009A6E8B"/>
    <w:rsid w:val="009A7456"/>
    <w:rsid w:val="009A7E5F"/>
    <w:rsid w:val="009B0069"/>
    <w:rsid w:val="009B0216"/>
    <w:rsid w:val="009B0916"/>
    <w:rsid w:val="009B15B4"/>
    <w:rsid w:val="009B1688"/>
    <w:rsid w:val="009B20DD"/>
    <w:rsid w:val="009B2555"/>
    <w:rsid w:val="009B2607"/>
    <w:rsid w:val="009B4058"/>
    <w:rsid w:val="009B4468"/>
    <w:rsid w:val="009B5E83"/>
    <w:rsid w:val="009B6E62"/>
    <w:rsid w:val="009B7039"/>
    <w:rsid w:val="009B749E"/>
    <w:rsid w:val="009C06C2"/>
    <w:rsid w:val="009C1A81"/>
    <w:rsid w:val="009C243A"/>
    <w:rsid w:val="009C5083"/>
    <w:rsid w:val="009C52BE"/>
    <w:rsid w:val="009C572C"/>
    <w:rsid w:val="009C6581"/>
    <w:rsid w:val="009C74A5"/>
    <w:rsid w:val="009C7CD6"/>
    <w:rsid w:val="009C7E1A"/>
    <w:rsid w:val="009C7E85"/>
    <w:rsid w:val="009C7F77"/>
    <w:rsid w:val="009D029F"/>
    <w:rsid w:val="009D1073"/>
    <w:rsid w:val="009D1894"/>
    <w:rsid w:val="009D270D"/>
    <w:rsid w:val="009D31EC"/>
    <w:rsid w:val="009D3445"/>
    <w:rsid w:val="009D481F"/>
    <w:rsid w:val="009D5223"/>
    <w:rsid w:val="009D5CA3"/>
    <w:rsid w:val="009D5CFB"/>
    <w:rsid w:val="009E0509"/>
    <w:rsid w:val="009E382A"/>
    <w:rsid w:val="009E3AB0"/>
    <w:rsid w:val="009E3BAC"/>
    <w:rsid w:val="009E4822"/>
    <w:rsid w:val="009E51EA"/>
    <w:rsid w:val="009E6026"/>
    <w:rsid w:val="009E691D"/>
    <w:rsid w:val="009E6FB8"/>
    <w:rsid w:val="009E7796"/>
    <w:rsid w:val="009F011E"/>
    <w:rsid w:val="009F0EF2"/>
    <w:rsid w:val="009F1672"/>
    <w:rsid w:val="009F2E28"/>
    <w:rsid w:val="009F2E32"/>
    <w:rsid w:val="009F3D5F"/>
    <w:rsid w:val="009F4133"/>
    <w:rsid w:val="009F578D"/>
    <w:rsid w:val="009F5B7B"/>
    <w:rsid w:val="009F6CF0"/>
    <w:rsid w:val="009F6E2F"/>
    <w:rsid w:val="009F6E6F"/>
    <w:rsid w:val="009F7757"/>
    <w:rsid w:val="009F7EC1"/>
    <w:rsid w:val="00A00672"/>
    <w:rsid w:val="00A017BD"/>
    <w:rsid w:val="00A01A60"/>
    <w:rsid w:val="00A02062"/>
    <w:rsid w:val="00A02222"/>
    <w:rsid w:val="00A02C14"/>
    <w:rsid w:val="00A0339D"/>
    <w:rsid w:val="00A04329"/>
    <w:rsid w:val="00A0466A"/>
    <w:rsid w:val="00A057F7"/>
    <w:rsid w:val="00A06C96"/>
    <w:rsid w:val="00A0789D"/>
    <w:rsid w:val="00A10C49"/>
    <w:rsid w:val="00A1116B"/>
    <w:rsid w:val="00A115C8"/>
    <w:rsid w:val="00A11748"/>
    <w:rsid w:val="00A11C07"/>
    <w:rsid w:val="00A11CC4"/>
    <w:rsid w:val="00A12226"/>
    <w:rsid w:val="00A122ED"/>
    <w:rsid w:val="00A134E8"/>
    <w:rsid w:val="00A13953"/>
    <w:rsid w:val="00A14ACA"/>
    <w:rsid w:val="00A14BEC"/>
    <w:rsid w:val="00A150FC"/>
    <w:rsid w:val="00A1639C"/>
    <w:rsid w:val="00A1704F"/>
    <w:rsid w:val="00A17254"/>
    <w:rsid w:val="00A20184"/>
    <w:rsid w:val="00A20219"/>
    <w:rsid w:val="00A20F64"/>
    <w:rsid w:val="00A21958"/>
    <w:rsid w:val="00A21D5A"/>
    <w:rsid w:val="00A21FD2"/>
    <w:rsid w:val="00A22C7C"/>
    <w:rsid w:val="00A23A1A"/>
    <w:rsid w:val="00A2501F"/>
    <w:rsid w:val="00A25118"/>
    <w:rsid w:val="00A25BD7"/>
    <w:rsid w:val="00A26685"/>
    <w:rsid w:val="00A27D8B"/>
    <w:rsid w:val="00A304BA"/>
    <w:rsid w:val="00A30620"/>
    <w:rsid w:val="00A30822"/>
    <w:rsid w:val="00A3241C"/>
    <w:rsid w:val="00A324E4"/>
    <w:rsid w:val="00A34FFF"/>
    <w:rsid w:val="00A36132"/>
    <w:rsid w:val="00A36368"/>
    <w:rsid w:val="00A367BA"/>
    <w:rsid w:val="00A36BE8"/>
    <w:rsid w:val="00A372D9"/>
    <w:rsid w:val="00A37380"/>
    <w:rsid w:val="00A37A76"/>
    <w:rsid w:val="00A37E34"/>
    <w:rsid w:val="00A402BB"/>
    <w:rsid w:val="00A40AD6"/>
    <w:rsid w:val="00A414A3"/>
    <w:rsid w:val="00A41B56"/>
    <w:rsid w:val="00A435F9"/>
    <w:rsid w:val="00A43E24"/>
    <w:rsid w:val="00A44C1D"/>
    <w:rsid w:val="00A44F26"/>
    <w:rsid w:val="00A461F7"/>
    <w:rsid w:val="00A4661E"/>
    <w:rsid w:val="00A46C3E"/>
    <w:rsid w:val="00A46FE2"/>
    <w:rsid w:val="00A5199C"/>
    <w:rsid w:val="00A529B1"/>
    <w:rsid w:val="00A5473B"/>
    <w:rsid w:val="00A55371"/>
    <w:rsid w:val="00A55975"/>
    <w:rsid w:val="00A55989"/>
    <w:rsid w:val="00A5796C"/>
    <w:rsid w:val="00A57AE1"/>
    <w:rsid w:val="00A60BDF"/>
    <w:rsid w:val="00A61781"/>
    <w:rsid w:val="00A62BE2"/>
    <w:rsid w:val="00A62EC0"/>
    <w:rsid w:val="00A637E2"/>
    <w:rsid w:val="00A63B8A"/>
    <w:rsid w:val="00A64A69"/>
    <w:rsid w:val="00A65629"/>
    <w:rsid w:val="00A678DF"/>
    <w:rsid w:val="00A700EC"/>
    <w:rsid w:val="00A70C4B"/>
    <w:rsid w:val="00A71DF5"/>
    <w:rsid w:val="00A723EA"/>
    <w:rsid w:val="00A7265F"/>
    <w:rsid w:val="00A72AA3"/>
    <w:rsid w:val="00A72F35"/>
    <w:rsid w:val="00A7363C"/>
    <w:rsid w:val="00A7477E"/>
    <w:rsid w:val="00A75B9F"/>
    <w:rsid w:val="00A7686A"/>
    <w:rsid w:val="00A8049C"/>
    <w:rsid w:val="00A81141"/>
    <w:rsid w:val="00A819D6"/>
    <w:rsid w:val="00A81B6A"/>
    <w:rsid w:val="00A828F3"/>
    <w:rsid w:val="00A82BF9"/>
    <w:rsid w:val="00A84612"/>
    <w:rsid w:val="00A84DCC"/>
    <w:rsid w:val="00A8519D"/>
    <w:rsid w:val="00A85B3F"/>
    <w:rsid w:val="00A870AD"/>
    <w:rsid w:val="00A87AF9"/>
    <w:rsid w:val="00A936A0"/>
    <w:rsid w:val="00A944C3"/>
    <w:rsid w:val="00A94EF7"/>
    <w:rsid w:val="00A95AEB"/>
    <w:rsid w:val="00A96622"/>
    <w:rsid w:val="00AA0500"/>
    <w:rsid w:val="00AA0CDF"/>
    <w:rsid w:val="00AA1B04"/>
    <w:rsid w:val="00AA219C"/>
    <w:rsid w:val="00AA327D"/>
    <w:rsid w:val="00AA4A93"/>
    <w:rsid w:val="00AA55A6"/>
    <w:rsid w:val="00AA55EB"/>
    <w:rsid w:val="00AA68D5"/>
    <w:rsid w:val="00AA6C14"/>
    <w:rsid w:val="00AA77B4"/>
    <w:rsid w:val="00AB0749"/>
    <w:rsid w:val="00AB07F4"/>
    <w:rsid w:val="00AB1AC3"/>
    <w:rsid w:val="00AB2FF3"/>
    <w:rsid w:val="00AB3333"/>
    <w:rsid w:val="00AB396D"/>
    <w:rsid w:val="00AB4184"/>
    <w:rsid w:val="00AB5BC5"/>
    <w:rsid w:val="00AB5C5F"/>
    <w:rsid w:val="00AB5ED8"/>
    <w:rsid w:val="00AB62A5"/>
    <w:rsid w:val="00AB6684"/>
    <w:rsid w:val="00AB6DDA"/>
    <w:rsid w:val="00AB7FA5"/>
    <w:rsid w:val="00AC0A82"/>
    <w:rsid w:val="00AC14CE"/>
    <w:rsid w:val="00AC19B0"/>
    <w:rsid w:val="00AC1B52"/>
    <w:rsid w:val="00AC24C9"/>
    <w:rsid w:val="00AC30BE"/>
    <w:rsid w:val="00AC3C23"/>
    <w:rsid w:val="00AC3DE5"/>
    <w:rsid w:val="00AC3FB3"/>
    <w:rsid w:val="00AC4841"/>
    <w:rsid w:val="00AC4B70"/>
    <w:rsid w:val="00AC56E2"/>
    <w:rsid w:val="00AC5840"/>
    <w:rsid w:val="00AC5DB0"/>
    <w:rsid w:val="00AC6D4E"/>
    <w:rsid w:val="00AC7D97"/>
    <w:rsid w:val="00AC7F0D"/>
    <w:rsid w:val="00AD01FE"/>
    <w:rsid w:val="00AD04A6"/>
    <w:rsid w:val="00AD0FA3"/>
    <w:rsid w:val="00AD1116"/>
    <w:rsid w:val="00AD1864"/>
    <w:rsid w:val="00AD25C4"/>
    <w:rsid w:val="00AD30C4"/>
    <w:rsid w:val="00AD3B9A"/>
    <w:rsid w:val="00AD585A"/>
    <w:rsid w:val="00AD64C8"/>
    <w:rsid w:val="00AD6A8C"/>
    <w:rsid w:val="00AD7E56"/>
    <w:rsid w:val="00AE0050"/>
    <w:rsid w:val="00AE0506"/>
    <w:rsid w:val="00AE1286"/>
    <w:rsid w:val="00AE27E2"/>
    <w:rsid w:val="00AE3894"/>
    <w:rsid w:val="00AE58F0"/>
    <w:rsid w:val="00AE5952"/>
    <w:rsid w:val="00AE6D60"/>
    <w:rsid w:val="00AE6D85"/>
    <w:rsid w:val="00AE7084"/>
    <w:rsid w:val="00AE7593"/>
    <w:rsid w:val="00AE7BF6"/>
    <w:rsid w:val="00AE7DB9"/>
    <w:rsid w:val="00AF143A"/>
    <w:rsid w:val="00AF30E6"/>
    <w:rsid w:val="00AF3B9B"/>
    <w:rsid w:val="00AF476D"/>
    <w:rsid w:val="00AF48DE"/>
    <w:rsid w:val="00AF7208"/>
    <w:rsid w:val="00AF77FB"/>
    <w:rsid w:val="00AF7D60"/>
    <w:rsid w:val="00AF7E91"/>
    <w:rsid w:val="00B00649"/>
    <w:rsid w:val="00B017B8"/>
    <w:rsid w:val="00B018FB"/>
    <w:rsid w:val="00B026B5"/>
    <w:rsid w:val="00B02811"/>
    <w:rsid w:val="00B02CD9"/>
    <w:rsid w:val="00B03136"/>
    <w:rsid w:val="00B03507"/>
    <w:rsid w:val="00B03F33"/>
    <w:rsid w:val="00B03F59"/>
    <w:rsid w:val="00B04463"/>
    <w:rsid w:val="00B0446E"/>
    <w:rsid w:val="00B046A6"/>
    <w:rsid w:val="00B05104"/>
    <w:rsid w:val="00B05BFA"/>
    <w:rsid w:val="00B05F20"/>
    <w:rsid w:val="00B06910"/>
    <w:rsid w:val="00B06C51"/>
    <w:rsid w:val="00B06D11"/>
    <w:rsid w:val="00B072F7"/>
    <w:rsid w:val="00B07C4E"/>
    <w:rsid w:val="00B103F3"/>
    <w:rsid w:val="00B1140E"/>
    <w:rsid w:val="00B11574"/>
    <w:rsid w:val="00B12122"/>
    <w:rsid w:val="00B121A6"/>
    <w:rsid w:val="00B137EB"/>
    <w:rsid w:val="00B13A4D"/>
    <w:rsid w:val="00B13EA5"/>
    <w:rsid w:val="00B144ED"/>
    <w:rsid w:val="00B14D98"/>
    <w:rsid w:val="00B15EBA"/>
    <w:rsid w:val="00B1793A"/>
    <w:rsid w:val="00B205EE"/>
    <w:rsid w:val="00B20C0F"/>
    <w:rsid w:val="00B20FAB"/>
    <w:rsid w:val="00B21917"/>
    <w:rsid w:val="00B21EF0"/>
    <w:rsid w:val="00B22CB7"/>
    <w:rsid w:val="00B2375A"/>
    <w:rsid w:val="00B24224"/>
    <w:rsid w:val="00B2434E"/>
    <w:rsid w:val="00B24DDD"/>
    <w:rsid w:val="00B26C8E"/>
    <w:rsid w:val="00B30E76"/>
    <w:rsid w:val="00B33619"/>
    <w:rsid w:val="00B337E9"/>
    <w:rsid w:val="00B33B83"/>
    <w:rsid w:val="00B356C5"/>
    <w:rsid w:val="00B36358"/>
    <w:rsid w:val="00B373EF"/>
    <w:rsid w:val="00B37620"/>
    <w:rsid w:val="00B40C15"/>
    <w:rsid w:val="00B43BF2"/>
    <w:rsid w:val="00B44246"/>
    <w:rsid w:val="00B455CA"/>
    <w:rsid w:val="00B45CAC"/>
    <w:rsid w:val="00B466D3"/>
    <w:rsid w:val="00B46C5D"/>
    <w:rsid w:val="00B4716B"/>
    <w:rsid w:val="00B47EF6"/>
    <w:rsid w:val="00B51857"/>
    <w:rsid w:val="00B52B32"/>
    <w:rsid w:val="00B52E84"/>
    <w:rsid w:val="00B52FFA"/>
    <w:rsid w:val="00B5310C"/>
    <w:rsid w:val="00B5367D"/>
    <w:rsid w:val="00B539AA"/>
    <w:rsid w:val="00B54077"/>
    <w:rsid w:val="00B56208"/>
    <w:rsid w:val="00B5673C"/>
    <w:rsid w:val="00B57703"/>
    <w:rsid w:val="00B601FA"/>
    <w:rsid w:val="00B60C5B"/>
    <w:rsid w:val="00B623C0"/>
    <w:rsid w:val="00B64832"/>
    <w:rsid w:val="00B6502E"/>
    <w:rsid w:val="00B65919"/>
    <w:rsid w:val="00B6695D"/>
    <w:rsid w:val="00B66BDD"/>
    <w:rsid w:val="00B67548"/>
    <w:rsid w:val="00B67817"/>
    <w:rsid w:val="00B70CB0"/>
    <w:rsid w:val="00B7100A"/>
    <w:rsid w:val="00B72950"/>
    <w:rsid w:val="00B72C85"/>
    <w:rsid w:val="00B739FB"/>
    <w:rsid w:val="00B74B3F"/>
    <w:rsid w:val="00B74F8C"/>
    <w:rsid w:val="00B74FCC"/>
    <w:rsid w:val="00B7510F"/>
    <w:rsid w:val="00B7513F"/>
    <w:rsid w:val="00B76518"/>
    <w:rsid w:val="00B765CE"/>
    <w:rsid w:val="00B774EA"/>
    <w:rsid w:val="00B77C2A"/>
    <w:rsid w:val="00B77C3A"/>
    <w:rsid w:val="00B8043E"/>
    <w:rsid w:val="00B8052B"/>
    <w:rsid w:val="00B80730"/>
    <w:rsid w:val="00B844F0"/>
    <w:rsid w:val="00B84E85"/>
    <w:rsid w:val="00B85193"/>
    <w:rsid w:val="00B8524B"/>
    <w:rsid w:val="00B85653"/>
    <w:rsid w:val="00B86B20"/>
    <w:rsid w:val="00B87A0B"/>
    <w:rsid w:val="00B92534"/>
    <w:rsid w:val="00B9284F"/>
    <w:rsid w:val="00B92E85"/>
    <w:rsid w:val="00B93565"/>
    <w:rsid w:val="00B936AA"/>
    <w:rsid w:val="00B94281"/>
    <w:rsid w:val="00B94415"/>
    <w:rsid w:val="00B95024"/>
    <w:rsid w:val="00B958DB"/>
    <w:rsid w:val="00B97668"/>
    <w:rsid w:val="00BA0BA4"/>
    <w:rsid w:val="00BA265D"/>
    <w:rsid w:val="00BA34D8"/>
    <w:rsid w:val="00BA3694"/>
    <w:rsid w:val="00BA3953"/>
    <w:rsid w:val="00BA396A"/>
    <w:rsid w:val="00BA3E64"/>
    <w:rsid w:val="00BA3EA3"/>
    <w:rsid w:val="00BA4446"/>
    <w:rsid w:val="00BA4589"/>
    <w:rsid w:val="00BA45C6"/>
    <w:rsid w:val="00BA50B2"/>
    <w:rsid w:val="00BA5D66"/>
    <w:rsid w:val="00BB09B3"/>
    <w:rsid w:val="00BB2228"/>
    <w:rsid w:val="00BB2A71"/>
    <w:rsid w:val="00BB2D2F"/>
    <w:rsid w:val="00BB39EF"/>
    <w:rsid w:val="00BB462F"/>
    <w:rsid w:val="00BB4CEE"/>
    <w:rsid w:val="00BB59E4"/>
    <w:rsid w:val="00BB697D"/>
    <w:rsid w:val="00BC043B"/>
    <w:rsid w:val="00BC0ACB"/>
    <w:rsid w:val="00BC1DAC"/>
    <w:rsid w:val="00BC286F"/>
    <w:rsid w:val="00BC2E05"/>
    <w:rsid w:val="00BC3464"/>
    <w:rsid w:val="00BC4109"/>
    <w:rsid w:val="00BC41F0"/>
    <w:rsid w:val="00BC45D4"/>
    <w:rsid w:val="00BC4F96"/>
    <w:rsid w:val="00BC69EA"/>
    <w:rsid w:val="00BC7E7D"/>
    <w:rsid w:val="00BD0F86"/>
    <w:rsid w:val="00BD14F7"/>
    <w:rsid w:val="00BD1B81"/>
    <w:rsid w:val="00BD2430"/>
    <w:rsid w:val="00BD2F1D"/>
    <w:rsid w:val="00BD300F"/>
    <w:rsid w:val="00BD3A52"/>
    <w:rsid w:val="00BD3ADC"/>
    <w:rsid w:val="00BD56A8"/>
    <w:rsid w:val="00BD6E62"/>
    <w:rsid w:val="00BD76BB"/>
    <w:rsid w:val="00BD7B24"/>
    <w:rsid w:val="00BE02F3"/>
    <w:rsid w:val="00BE03F2"/>
    <w:rsid w:val="00BE08C8"/>
    <w:rsid w:val="00BE09D8"/>
    <w:rsid w:val="00BE0DF2"/>
    <w:rsid w:val="00BE18D1"/>
    <w:rsid w:val="00BE2106"/>
    <w:rsid w:val="00BE213D"/>
    <w:rsid w:val="00BE30CF"/>
    <w:rsid w:val="00BE369E"/>
    <w:rsid w:val="00BE39BB"/>
    <w:rsid w:val="00BE54D3"/>
    <w:rsid w:val="00BE59A1"/>
    <w:rsid w:val="00BE5DBA"/>
    <w:rsid w:val="00BE6373"/>
    <w:rsid w:val="00BE7E86"/>
    <w:rsid w:val="00BF1F6B"/>
    <w:rsid w:val="00BF2241"/>
    <w:rsid w:val="00BF260A"/>
    <w:rsid w:val="00BF2746"/>
    <w:rsid w:val="00BF32BF"/>
    <w:rsid w:val="00BF349E"/>
    <w:rsid w:val="00BF3BA0"/>
    <w:rsid w:val="00BF3D03"/>
    <w:rsid w:val="00BF40B3"/>
    <w:rsid w:val="00BF4414"/>
    <w:rsid w:val="00BF45C1"/>
    <w:rsid w:val="00BF475A"/>
    <w:rsid w:val="00BF5219"/>
    <w:rsid w:val="00BF55D0"/>
    <w:rsid w:val="00BF5689"/>
    <w:rsid w:val="00BF6BB7"/>
    <w:rsid w:val="00BF6C00"/>
    <w:rsid w:val="00BF6E42"/>
    <w:rsid w:val="00BF701A"/>
    <w:rsid w:val="00BF794A"/>
    <w:rsid w:val="00C003E6"/>
    <w:rsid w:val="00C006E2"/>
    <w:rsid w:val="00C00C29"/>
    <w:rsid w:val="00C0344B"/>
    <w:rsid w:val="00C03BEF"/>
    <w:rsid w:val="00C04074"/>
    <w:rsid w:val="00C04468"/>
    <w:rsid w:val="00C04715"/>
    <w:rsid w:val="00C06240"/>
    <w:rsid w:val="00C06317"/>
    <w:rsid w:val="00C1031E"/>
    <w:rsid w:val="00C10804"/>
    <w:rsid w:val="00C10E28"/>
    <w:rsid w:val="00C11FAD"/>
    <w:rsid w:val="00C120F1"/>
    <w:rsid w:val="00C12EA8"/>
    <w:rsid w:val="00C135CA"/>
    <w:rsid w:val="00C142D4"/>
    <w:rsid w:val="00C14B94"/>
    <w:rsid w:val="00C14BBA"/>
    <w:rsid w:val="00C17232"/>
    <w:rsid w:val="00C17367"/>
    <w:rsid w:val="00C17712"/>
    <w:rsid w:val="00C20303"/>
    <w:rsid w:val="00C20EEA"/>
    <w:rsid w:val="00C21738"/>
    <w:rsid w:val="00C21B08"/>
    <w:rsid w:val="00C21CEA"/>
    <w:rsid w:val="00C21FBF"/>
    <w:rsid w:val="00C2339F"/>
    <w:rsid w:val="00C248E2"/>
    <w:rsid w:val="00C27272"/>
    <w:rsid w:val="00C272EB"/>
    <w:rsid w:val="00C27B06"/>
    <w:rsid w:val="00C27FE7"/>
    <w:rsid w:val="00C30E82"/>
    <w:rsid w:val="00C3116F"/>
    <w:rsid w:val="00C312E5"/>
    <w:rsid w:val="00C31821"/>
    <w:rsid w:val="00C327E0"/>
    <w:rsid w:val="00C33681"/>
    <w:rsid w:val="00C344B2"/>
    <w:rsid w:val="00C36264"/>
    <w:rsid w:val="00C36D40"/>
    <w:rsid w:val="00C419A6"/>
    <w:rsid w:val="00C42D2E"/>
    <w:rsid w:val="00C44A6A"/>
    <w:rsid w:val="00C456D7"/>
    <w:rsid w:val="00C45772"/>
    <w:rsid w:val="00C45DFE"/>
    <w:rsid w:val="00C45FE7"/>
    <w:rsid w:val="00C500A8"/>
    <w:rsid w:val="00C508F4"/>
    <w:rsid w:val="00C50A17"/>
    <w:rsid w:val="00C50EF3"/>
    <w:rsid w:val="00C50F00"/>
    <w:rsid w:val="00C51643"/>
    <w:rsid w:val="00C51DD9"/>
    <w:rsid w:val="00C52406"/>
    <w:rsid w:val="00C52981"/>
    <w:rsid w:val="00C52B81"/>
    <w:rsid w:val="00C532DD"/>
    <w:rsid w:val="00C53EDB"/>
    <w:rsid w:val="00C540F7"/>
    <w:rsid w:val="00C54B76"/>
    <w:rsid w:val="00C56C54"/>
    <w:rsid w:val="00C56F28"/>
    <w:rsid w:val="00C57630"/>
    <w:rsid w:val="00C576CF"/>
    <w:rsid w:val="00C57CB7"/>
    <w:rsid w:val="00C57CCE"/>
    <w:rsid w:val="00C600FD"/>
    <w:rsid w:val="00C60E0D"/>
    <w:rsid w:val="00C611E3"/>
    <w:rsid w:val="00C618CC"/>
    <w:rsid w:val="00C628FF"/>
    <w:rsid w:val="00C63D5E"/>
    <w:rsid w:val="00C648EA"/>
    <w:rsid w:val="00C65EA4"/>
    <w:rsid w:val="00C6749B"/>
    <w:rsid w:val="00C70951"/>
    <w:rsid w:val="00C70AC1"/>
    <w:rsid w:val="00C70B20"/>
    <w:rsid w:val="00C711AC"/>
    <w:rsid w:val="00C7138B"/>
    <w:rsid w:val="00C71EA4"/>
    <w:rsid w:val="00C73080"/>
    <w:rsid w:val="00C73181"/>
    <w:rsid w:val="00C73BC7"/>
    <w:rsid w:val="00C7422E"/>
    <w:rsid w:val="00C74E9D"/>
    <w:rsid w:val="00C76995"/>
    <w:rsid w:val="00C76C8D"/>
    <w:rsid w:val="00C76DC4"/>
    <w:rsid w:val="00C80B51"/>
    <w:rsid w:val="00C80CA5"/>
    <w:rsid w:val="00C8191B"/>
    <w:rsid w:val="00C82907"/>
    <w:rsid w:val="00C82DDD"/>
    <w:rsid w:val="00C8322D"/>
    <w:rsid w:val="00C83485"/>
    <w:rsid w:val="00C83757"/>
    <w:rsid w:val="00C83C11"/>
    <w:rsid w:val="00C859B3"/>
    <w:rsid w:val="00C85A8A"/>
    <w:rsid w:val="00C863A4"/>
    <w:rsid w:val="00C90316"/>
    <w:rsid w:val="00C908F3"/>
    <w:rsid w:val="00C91A26"/>
    <w:rsid w:val="00C91C67"/>
    <w:rsid w:val="00C91D3B"/>
    <w:rsid w:val="00C91F42"/>
    <w:rsid w:val="00C9254D"/>
    <w:rsid w:val="00C9257A"/>
    <w:rsid w:val="00C928F4"/>
    <w:rsid w:val="00C92F2F"/>
    <w:rsid w:val="00C933FA"/>
    <w:rsid w:val="00C9394E"/>
    <w:rsid w:val="00C94737"/>
    <w:rsid w:val="00C965EA"/>
    <w:rsid w:val="00C979C5"/>
    <w:rsid w:val="00CA0070"/>
    <w:rsid w:val="00CA01C6"/>
    <w:rsid w:val="00CA12A4"/>
    <w:rsid w:val="00CA2924"/>
    <w:rsid w:val="00CA3332"/>
    <w:rsid w:val="00CA4016"/>
    <w:rsid w:val="00CA58D9"/>
    <w:rsid w:val="00CA6172"/>
    <w:rsid w:val="00CA63C9"/>
    <w:rsid w:val="00CA6757"/>
    <w:rsid w:val="00CA6C9A"/>
    <w:rsid w:val="00CA70BC"/>
    <w:rsid w:val="00CB05D5"/>
    <w:rsid w:val="00CB0D03"/>
    <w:rsid w:val="00CB10F0"/>
    <w:rsid w:val="00CB19F4"/>
    <w:rsid w:val="00CB3375"/>
    <w:rsid w:val="00CB3586"/>
    <w:rsid w:val="00CB359A"/>
    <w:rsid w:val="00CB37D2"/>
    <w:rsid w:val="00CB42AE"/>
    <w:rsid w:val="00CB484E"/>
    <w:rsid w:val="00CB547C"/>
    <w:rsid w:val="00CB5B8B"/>
    <w:rsid w:val="00CC0355"/>
    <w:rsid w:val="00CC0357"/>
    <w:rsid w:val="00CC1227"/>
    <w:rsid w:val="00CC1316"/>
    <w:rsid w:val="00CC2671"/>
    <w:rsid w:val="00CC2A68"/>
    <w:rsid w:val="00CC3251"/>
    <w:rsid w:val="00CC3986"/>
    <w:rsid w:val="00CC51A5"/>
    <w:rsid w:val="00CC5582"/>
    <w:rsid w:val="00CC5AAC"/>
    <w:rsid w:val="00CC5DCF"/>
    <w:rsid w:val="00CC641E"/>
    <w:rsid w:val="00CC7408"/>
    <w:rsid w:val="00CC7E4A"/>
    <w:rsid w:val="00CD000D"/>
    <w:rsid w:val="00CD40AC"/>
    <w:rsid w:val="00CD417B"/>
    <w:rsid w:val="00CD4802"/>
    <w:rsid w:val="00CD4CD9"/>
    <w:rsid w:val="00CD535A"/>
    <w:rsid w:val="00CD5623"/>
    <w:rsid w:val="00CD6F4D"/>
    <w:rsid w:val="00CD72EA"/>
    <w:rsid w:val="00CE098E"/>
    <w:rsid w:val="00CE19E4"/>
    <w:rsid w:val="00CE31C7"/>
    <w:rsid w:val="00CE32CE"/>
    <w:rsid w:val="00CE5232"/>
    <w:rsid w:val="00CE5579"/>
    <w:rsid w:val="00CE5CAB"/>
    <w:rsid w:val="00CF0903"/>
    <w:rsid w:val="00CF1333"/>
    <w:rsid w:val="00CF1B42"/>
    <w:rsid w:val="00CF1C34"/>
    <w:rsid w:val="00CF1ECB"/>
    <w:rsid w:val="00CF1F7B"/>
    <w:rsid w:val="00CF2BEE"/>
    <w:rsid w:val="00CF2E56"/>
    <w:rsid w:val="00CF3169"/>
    <w:rsid w:val="00CF3DC7"/>
    <w:rsid w:val="00CF3DD5"/>
    <w:rsid w:val="00CF4F93"/>
    <w:rsid w:val="00CF6319"/>
    <w:rsid w:val="00CF72A8"/>
    <w:rsid w:val="00D00E50"/>
    <w:rsid w:val="00D00EEF"/>
    <w:rsid w:val="00D015A4"/>
    <w:rsid w:val="00D0269A"/>
    <w:rsid w:val="00D032D0"/>
    <w:rsid w:val="00D033B2"/>
    <w:rsid w:val="00D03C3F"/>
    <w:rsid w:val="00D04AA1"/>
    <w:rsid w:val="00D04BF7"/>
    <w:rsid w:val="00D04DF8"/>
    <w:rsid w:val="00D050B9"/>
    <w:rsid w:val="00D053B4"/>
    <w:rsid w:val="00D057C9"/>
    <w:rsid w:val="00D0605F"/>
    <w:rsid w:val="00D10FDC"/>
    <w:rsid w:val="00D11C4A"/>
    <w:rsid w:val="00D12BEA"/>
    <w:rsid w:val="00D13758"/>
    <w:rsid w:val="00D1392C"/>
    <w:rsid w:val="00D13A6F"/>
    <w:rsid w:val="00D1495D"/>
    <w:rsid w:val="00D15AFB"/>
    <w:rsid w:val="00D1709E"/>
    <w:rsid w:val="00D17338"/>
    <w:rsid w:val="00D20900"/>
    <w:rsid w:val="00D21035"/>
    <w:rsid w:val="00D21A46"/>
    <w:rsid w:val="00D21AD5"/>
    <w:rsid w:val="00D222A9"/>
    <w:rsid w:val="00D2245B"/>
    <w:rsid w:val="00D23066"/>
    <w:rsid w:val="00D231FB"/>
    <w:rsid w:val="00D23A25"/>
    <w:rsid w:val="00D23AE6"/>
    <w:rsid w:val="00D2483B"/>
    <w:rsid w:val="00D24AAD"/>
    <w:rsid w:val="00D256D4"/>
    <w:rsid w:val="00D25B01"/>
    <w:rsid w:val="00D271A3"/>
    <w:rsid w:val="00D30DB6"/>
    <w:rsid w:val="00D3149F"/>
    <w:rsid w:val="00D31DF5"/>
    <w:rsid w:val="00D33387"/>
    <w:rsid w:val="00D33CE6"/>
    <w:rsid w:val="00D35115"/>
    <w:rsid w:val="00D35B3C"/>
    <w:rsid w:val="00D368E5"/>
    <w:rsid w:val="00D372CD"/>
    <w:rsid w:val="00D37EBE"/>
    <w:rsid w:val="00D37FC7"/>
    <w:rsid w:val="00D409FE"/>
    <w:rsid w:val="00D410AB"/>
    <w:rsid w:val="00D43286"/>
    <w:rsid w:val="00D434EC"/>
    <w:rsid w:val="00D4369F"/>
    <w:rsid w:val="00D439BE"/>
    <w:rsid w:val="00D43E83"/>
    <w:rsid w:val="00D445DE"/>
    <w:rsid w:val="00D454EB"/>
    <w:rsid w:val="00D45541"/>
    <w:rsid w:val="00D45C28"/>
    <w:rsid w:val="00D464C4"/>
    <w:rsid w:val="00D469DD"/>
    <w:rsid w:val="00D4750E"/>
    <w:rsid w:val="00D50726"/>
    <w:rsid w:val="00D5392D"/>
    <w:rsid w:val="00D53ACB"/>
    <w:rsid w:val="00D5502D"/>
    <w:rsid w:val="00D60536"/>
    <w:rsid w:val="00D61F77"/>
    <w:rsid w:val="00D625EC"/>
    <w:rsid w:val="00D62C74"/>
    <w:rsid w:val="00D64525"/>
    <w:rsid w:val="00D6477E"/>
    <w:rsid w:val="00D64E34"/>
    <w:rsid w:val="00D653FC"/>
    <w:rsid w:val="00D665F4"/>
    <w:rsid w:val="00D66E97"/>
    <w:rsid w:val="00D67C72"/>
    <w:rsid w:val="00D67C9F"/>
    <w:rsid w:val="00D70AC3"/>
    <w:rsid w:val="00D70F0C"/>
    <w:rsid w:val="00D735AB"/>
    <w:rsid w:val="00D74894"/>
    <w:rsid w:val="00D7669C"/>
    <w:rsid w:val="00D767C5"/>
    <w:rsid w:val="00D76F1D"/>
    <w:rsid w:val="00D776E4"/>
    <w:rsid w:val="00D8118F"/>
    <w:rsid w:val="00D813E1"/>
    <w:rsid w:val="00D8268D"/>
    <w:rsid w:val="00D83607"/>
    <w:rsid w:val="00D83614"/>
    <w:rsid w:val="00D83D49"/>
    <w:rsid w:val="00D84D8D"/>
    <w:rsid w:val="00D853B9"/>
    <w:rsid w:val="00D85D1D"/>
    <w:rsid w:val="00D872CE"/>
    <w:rsid w:val="00D873B5"/>
    <w:rsid w:val="00D877CB"/>
    <w:rsid w:val="00D90384"/>
    <w:rsid w:val="00D91939"/>
    <w:rsid w:val="00D920CA"/>
    <w:rsid w:val="00D9308F"/>
    <w:rsid w:val="00D94303"/>
    <w:rsid w:val="00D9534F"/>
    <w:rsid w:val="00D95631"/>
    <w:rsid w:val="00D9581E"/>
    <w:rsid w:val="00D968EE"/>
    <w:rsid w:val="00D96906"/>
    <w:rsid w:val="00D9698C"/>
    <w:rsid w:val="00D97281"/>
    <w:rsid w:val="00DA051F"/>
    <w:rsid w:val="00DA0F9F"/>
    <w:rsid w:val="00DA144F"/>
    <w:rsid w:val="00DA1CD8"/>
    <w:rsid w:val="00DA2227"/>
    <w:rsid w:val="00DA26DB"/>
    <w:rsid w:val="00DA2C23"/>
    <w:rsid w:val="00DA308B"/>
    <w:rsid w:val="00DA3168"/>
    <w:rsid w:val="00DA4328"/>
    <w:rsid w:val="00DA5C4E"/>
    <w:rsid w:val="00DA61F1"/>
    <w:rsid w:val="00DA75A6"/>
    <w:rsid w:val="00DB1421"/>
    <w:rsid w:val="00DB2F0A"/>
    <w:rsid w:val="00DB34B9"/>
    <w:rsid w:val="00DB495C"/>
    <w:rsid w:val="00DB4DF4"/>
    <w:rsid w:val="00DB5F71"/>
    <w:rsid w:val="00DB6C33"/>
    <w:rsid w:val="00DC084A"/>
    <w:rsid w:val="00DC22D9"/>
    <w:rsid w:val="00DC2ACE"/>
    <w:rsid w:val="00DC4331"/>
    <w:rsid w:val="00DC44D7"/>
    <w:rsid w:val="00DC457F"/>
    <w:rsid w:val="00DC68B0"/>
    <w:rsid w:val="00DC6975"/>
    <w:rsid w:val="00DD0F91"/>
    <w:rsid w:val="00DD17A0"/>
    <w:rsid w:val="00DD47EE"/>
    <w:rsid w:val="00DD4E42"/>
    <w:rsid w:val="00DD54E1"/>
    <w:rsid w:val="00DD5F01"/>
    <w:rsid w:val="00DD6539"/>
    <w:rsid w:val="00DD729C"/>
    <w:rsid w:val="00DE0281"/>
    <w:rsid w:val="00DE122A"/>
    <w:rsid w:val="00DE14C2"/>
    <w:rsid w:val="00DE3594"/>
    <w:rsid w:val="00DE50EA"/>
    <w:rsid w:val="00DE5264"/>
    <w:rsid w:val="00DE5938"/>
    <w:rsid w:val="00DE6507"/>
    <w:rsid w:val="00DE6EA0"/>
    <w:rsid w:val="00DE6FDA"/>
    <w:rsid w:val="00DE7CAB"/>
    <w:rsid w:val="00DE7E15"/>
    <w:rsid w:val="00DF004C"/>
    <w:rsid w:val="00DF085F"/>
    <w:rsid w:val="00DF08EC"/>
    <w:rsid w:val="00DF0DC6"/>
    <w:rsid w:val="00DF1051"/>
    <w:rsid w:val="00DF10C6"/>
    <w:rsid w:val="00DF1C2A"/>
    <w:rsid w:val="00DF21CE"/>
    <w:rsid w:val="00DF35C6"/>
    <w:rsid w:val="00DF4323"/>
    <w:rsid w:val="00DF44B7"/>
    <w:rsid w:val="00DF4759"/>
    <w:rsid w:val="00DF5C1E"/>
    <w:rsid w:val="00DF6123"/>
    <w:rsid w:val="00DF7C35"/>
    <w:rsid w:val="00DF7D49"/>
    <w:rsid w:val="00E009A2"/>
    <w:rsid w:val="00E01AAB"/>
    <w:rsid w:val="00E03F8B"/>
    <w:rsid w:val="00E04FCF"/>
    <w:rsid w:val="00E0559B"/>
    <w:rsid w:val="00E06BA3"/>
    <w:rsid w:val="00E07EB1"/>
    <w:rsid w:val="00E10D6E"/>
    <w:rsid w:val="00E10FA6"/>
    <w:rsid w:val="00E12274"/>
    <w:rsid w:val="00E12B34"/>
    <w:rsid w:val="00E13582"/>
    <w:rsid w:val="00E139D8"/>
    <w:rsid w:val="00E14B0D"/>
    <w:rsid w:val="00E15287"/>
    <w:rsid w:val="00E158E4"/>
    <w:rsid w:val="00E17194"/>
    <w:rsid w:val="00E178C8"/>
    <w:rsid w:val="00E17A30"/>
    <w:rsid w:val="00E2032A"/>
    <w:rsid w:val="00E20499"/>
    <w:rsid w:val="00E20575"/>
    <w:rsid w:val="00E20D3F"/>
    <w:rsid w:val="00E2196E"/>
    <w:rsid w:val="00E22BC9"/>
    <w:rsid w:val="00E23551"/>
    <w:rsid w:val="00E23F17"/>
    <w:rsid w:val="00E24316"/>
    <w:rsid w:val="00E24BCB"/>
    <w:rsid w:val="00E26C74"/>
    <w:rsid w:val="00E26F90"/>
    <w:rsid w:val="00E2749E"/>
    <w:rsid w:val="00E30741"/>
    <w:rsid w:val="00E30BB0"/>
    <w:rsid w:val="00E31039"/>
    <w:rsid w:val="00E315F9"/>
    <w:rsid w:val="00E31B77"/>
    <w:rsid w:val="00E31F73"/>
    <w:rsid w:val="00E323DF"/>
    <w:rsid w:val="00E3370C"/>
    <w:rsid w:val="00E34C5A"/>
    <w:rsid w:val="00E369DB"/>
    <w:rsid w:val="00E36AA6"/>
    <w:rsid w:val="00E36F76"/>
    <w:rsid w:val="00E4073E"/>
    <w:rsid w:val="00E40B50"/>
    <w:rsid w:val="00E43871"/>
    <w:rsid w:val="00E43A75"/>
    <w:rsid w:val="00E4478F"/>
    <w:rsid w:val="00E447C1"/>
    <w:rsid w:val="00E4498C"/>
    <w:rsid w:val="00E44F5D"/>
    <w:rsid w:val="00E4554F"/>
    <w:rsid w:val="00E45B77"/>
    <w:rsid w:val="00E47929"/>
    <w:rsid w:val="00E5020C"/>
    <w:rsid w:val="00E504C9"/>
    <w:rsid w:val="00E51C1C"/>
    <w:rsid w:val="00E5218F"/>
    <w:rsid w:val="00E52B6C"/>
    <w:rsid w:val="00E541C8"/>
    <w:rsid w:val="00E54806"/>
    <w:rsid w:val="00E5576A"/>
    <w:rsid w:val="00E55810"/>
    <w:rsid w:val="00E55981"/>
    <w:rsid w:val="00E55B4B"/>
    <w:rsid w:val="00E56587"/>
    <w:rsid w:val="00E567B3"/>
    <w:rsid w:val="00E60275"/>
    <w:rsid w:val="00E60A51"/>
    <w:rsid w:val="00E61865"/>
    <w:rsid w:val="00E62663"/>
    <w:rsid w:val="00E62E28"/>
    <w:rsid w:val="00E63D86"/>
    <w:rsid w:val="00E676B2"/>
    <w:rsid w:val="00E7213F"/>
    <w:rsid w:val="00E7271B"/>
    <w:rsid w:val="00E74129"/>
    <w:rsid w:val="00E74FBE"/>
    <w:rsid w:val="00E75124"/>
    <w:rsid w:val="00E75D03"/>
    <w:rsid w:val="00E76947"/>
    <w:rsid w:val="00E76AE6"/>
    <w:rsid w:val="00E76D4F"/>
    <w:rsid w:val="00E76EE1"/>
    <w:rsid w:val="00E76F66"/>
    <w:rsid w:val="00E8016C"/>
    <w:rsid w:val="00E80A88"/>
    <w:rsid w:val="00E80E97"/>
    <w:rsid w:val="00E81DED"/>
    <w:rsid w:val="00E837F0"/>
    <w:rsid w:val="00E83960"/>
    <w:rsid w:val="00E84120"/>
    <w:rsid w:val="00E85220"/>
    <w:rsid w:val="00E85488"/>
    <w:rsid w:val="00E86CCC"/>
    <w:rsid w:val="00E86D58"/>
    <w:rsid w:val="00E91B40"/>
    <w:rsid w:val="00E92642"/>
    <w:rsid w:val="00E929C1"/>
    <w:rsid w:val="00E93A87"/>
    <w:rsid w:val="00E93C47"/>
    <w:rsid w:val="00E93D8D"/>
    <w:rsid w:val="00E941D0"/>
    <w:rsid w:val="00E952E2"/>
    <w:rsid w:val="00E9668F"/>
    <w:rsid w:val="00E97DF1"/>
    <w:rsid w:val="00EA0108"/>
    <w:rsid w:val="00EA3298"/>
    <w:rsid w:val="00EA36D2"/>
    <w:rsid w:val="00EA4BD6"/>
    <w:rsid w:val="00EA60EB"/>
    <w:rsid w:val="00EA617D"/>
    <w:rsid w:val="00EA6AC8"/>
    <w:rsid w:val="00EA7A8A"/>
    <w:rsid w:val="00EB0A93"/>
    <w:rsid w:val="00EB0C7E"/>
    <w:rsid w:val="00EB1306"/>
    <w:rsid w:val="00EB250B"/>
    <w:rsid w:val="00EB2CA4"/>
    <w:rsid w:val="00EB5E88"/>
    <w:rsid w:val="00EB6CEC"/>
    <w:rsid w:val="00EB6DD8"/>
    <w:rsid w:val="00EB786D"/>
    <w:rsid w:val="00EB7A27"/>
    <w:rsid w:val="00EC07B1"/>
    <w:rsid w:val="00EC190D"/>
    <w:rsid w:val="00EC21DD"/>
    <w:rsid w:val="00EC2633"/>
    <w:rsid w:val="00EC41A4"/>
    <w:rsid w:val="00EC5029"/>
    <w:rsid w:val="00EC5275"/>
    <w:rsid w:val="00EC53B8"/>
    <w:rsid w:val="00EC5571"/>
    <w:rsid w:val="00EC5E85"/>
    <w:rsid w:val="00EC7205"/>
    <w:rsid w:val="00ED103A"/>
    <w:rsid w:val="00ED115C"/>
    <w:rsid w:val="00ED1759"/>
    <w:rsid w:val="00ED1C03"/>
    <w:rsid w:val="00ED2E77"/>
    <w:rsid w:val="00ED3497"/>
    <w:rsid w:val="00ED3DD0"/>
    <w:rsid w:val="00ED4660"/>
    <w:rsid w:val="00ED4FE5"/>
    <w:rsid w:val="00ED60A4"/>
    <w:rsid w:val="00ED63DE"/>
    <w:rsid w:val="00ED6AAF"/>
    <w:rsid w:val="00ED7509"/>
    <w:rsid w:val="00ED7E37"/>
    <w:rsid w:val="00EE1E9C"/>
    <w:rsid w:val="00EE20DD"/>
    <w:rsid w:val="00EE22FD"/>
    <w:rsid w:val="00EE3EF4"/>
    <w:rsid w:val="00EE5775"/>
    <w:rsid w:val="00EE60BB"/>
    <w:rsid w:val="00EE67D0"/>
    <w:rsid w:val="00EE6D7F"/>
    <w:rsid w:val="00EE7D86"/>
    <w:rsid w:val="00EF0070"/>
    <w:rsid w:val="00EF0302"/>
    <w:rsid w:val="00EF04D5"/>
    <w:rsid w:val="00EF0599"/>
    <w:rsid w:val="00EF0FB7"/>
    <w:rsid w:val="00EF2F37"/>
    <w:rsid w:val="00EF37A4"/>
    <w:rsid w:val="00EF4C63"/>
    <w:rsid w:val="00EF5080"/>
    <w:rsid w:val="00EF56F1"/>
    <w:rsid w:val="00EF5F97"/>
    <w:rsid w:val="00EF72DB"/>
    <w:rsid w:val="00F000E2"/>
    <w:rsid w:val="00F00495"/>
    <w:rsid w:val="00F00D09"/>
    <w:rsid w:val="00F00E8E"/>
    <w:rsid w:val="00F01DDF"/>
    <w:rsid w:val="00F02D24"/>
    <w:rsid w:val="00F02D4C"/>
    <w:rsid w:val="00F03CFA"/>
    <w:rsid w:val="00F04E28"/>
    <w:rsid w:val="00F05008"/>
    <w:rsid w:val="00F05252"/>
    <w:rsid w:val="00F0542C"/>
    <w:rsid w:val="00F0556D"/>
    <w:rsid w:val="00F056C6"/>
    <w:rsid w:val="00F0579B"/>
    <w:rsid w:val="00F05A51"/>
    <w:rsid w:val="00F065C8"/>
    <w:rsid w:val="00F072DB"/>
    <w:rsid w:val="00F078E0"/>
    <w:rsid w:val="00F079AE"/>
    <w:rsid w:val="00F07FCA"/>
    <w:rsid w:val="00F100C4"/>
    <w:rsid w:val="00F1022F"/>
    <w:rsid w:val="00F108D5"/>
    <w:rsid w:val="00F113B1"/>
    <w:rsid w:val="00F11B7F"/>
    <w:rsid w:val="00F11D79"/>
    <w:rsid w:val="00F124A8"/>
    <w:rsid w:val="00F133D3"/>
    <w:rsid w:val="00F139A9"/>
    <w:rsid w:val="00F144D7"/>
    <w:rsid w:val="00F145C0"/>
    <w:rsid w:val="00F147B3"/>
    <w:rsid w:val="00F14895"/>
    <w:rsid w:val="00F15118"/>
    <w:rsid w:val="00F16EDF"/>
    <w:rsid w:val="00F202C1"/>
    <w:rsid w:val="00F204AE"/>
    <w:rsid w:val="00F20E7B"/>
    <w:rsid w:val="00F21746"/>
    <w:rsid w:val="00F21C61"/>
    <w:rsid w:val="00F222C1"/>
    <w:rsid w:val="00F22B6E"/>
    <w:rsid w:val="00F230FC"/>
    <w:rsid w:val="00F23A12"/>
    <w:rsid w:val="00F24216"/>
    <w:rsid w:val="00F250F0"/>
    <w:rsid w:val="00F25BDE"/>
    <w:rsid w:val="00F267F8"/>
    <w:rsid w:val="00F30FC2"/>
    <w:rsid w:val="00F315A5"/>
    <w:rsid w:val="00F31AF5"/>
    <w:rsid w:val="00F33117"/>
    <w:rsid w:val="00F33135"/>
    <w:rsid w:val="00F33EDF"/>
    <w:rsid w:val="00F34154"/>
    <w:rsid w:val="00F358D3"/>
    <w:rsid w:val="00F35ABC"/>
    <w:rsid w:val="00F36ADD"/>
    <w:rsid w:val="00F373A8"/>
    <w:rsid w:val="00F37ADF"/>
    <w:rsid w:val="00F37C78"/>
    <w:rsid w:val="00F404F1"/>
    <w:rsid w:val="00F40DC9"/>
    <w:rsid w:val="00F42603"/>
    <w:rsid w:val="00F430D7"/>
    <w:rsid w:val="00F440B1"/>
    <w:rsid w:val="00F44561"/>
    <w:rsid w:val="00F448D6"/>
    <w:rsid w:val="00F44B29"/>
    <w:rsid w:val="00F46185"/>
    <w:rsid w:val="00F46291"/>
    <w:rsid w:val="00F46E2A"/>
    <w:rsid w:val="00F46F22"/>
    <w:rsid w:val="00F47F39"/>
    <w:rsid w:val="00F50CEC"/>
    <w:rsid w:val="00F524F7"/>
    <w:rsid w:val="00F527E9"/>
    <w:rsid w:val="00F52A81"/>
    <w:rsid w:val="00F52A99"/>
    <w:rsid w:val="00F52FE3"/>
    <w:rsid w:val="00F53E93"/>
    <w:rsid w:val="00F53F4A"/>
    <w:rsid w:val="00F5463C"/>
    <w:rsid w:val="00F55400"/>
    <w:rsid w:val="00F55487"/>
    <w:rsid w:val="00F56BFB"/>
    <w:rsid w:val="00F56C2C"/>
    <w:rsid w:val="00F57FD7"/>
    <w:rsid w:val="00F60575"/>
    <w:rsid w:val="00F60AAE"/>
    <w:rsid w:val="00F60DD6"/>
    <w:rsid w:val="00F60E88"/>
    <w:rsid w:val="00F614B3"/>
    <w:rsid w:val="00F61B7D"/>
    <w:rsid w:val="00F61CED"/>
    <w:rsid w:val="00F627B0"/>
    <w:rsid w:val="00F6313C"/>
    <w:rsid w:val="00F6317C"/>
    <w:rsid w:val="00F632DA"/>
    <w:rsid w:val="00F638C4"/>
    <w:rsid w:val="00F639E4"/>
    <w:rsid w:val="00F63FC1"/>
    <w:rsid w:val="00F64133"/>
    <w:rsid w:val="00F645BC"/>
    <w:rsid w:val="00F64E37"/>
    <w:rsid w:val="00F65117"/>
    <w:rsid w:val="00F6590E"/>
    <w:rsid w:val="00F65F9B"/>
    <w:rsid w:val="00F661D2"/>
    <w:rsid w:val="00F66628"/>
    <w:rsid w:val="00F669CC"/>
    <w:rsid w:val="00F702A3"/>
    <w:rsid w:val="00F70BDF"/>
    <w:rsid w:val="00F7359D"/>
    <w:rsid w:val="00F7463D"/>
    <w:rsid w:val="00F747AA"/>
    <w:rsid w:val="00F74DF2"/>
    <w:rsid w:val="00F74E1F"/>
    <w:rsid w:val="00F764D9"/>
    <w:rsid w:val="00F77474"/>
    <w:rsid w:val="00F77A67"/>
    <w:rsid w:val="00F77D44"/>
    <w:rsid w:val="00F77DBE"/>
    <w:rsid w:val="00F808AA"/>
    <w:rsid w:val="00F80BDC"/>
    <w:rsid w:val="00F80E4E"/>
    <w:rsid w:val="00F815B9"/>
    <w:rsid w:val="00F81D8A"/>
    <w:rsid w:val="00F826CC"/>
    <w:rsid w:val="00F82728"/>
    <w:rsid w:val="00F83017"/>
    <w:rsid w:val="00F83095"/>
    <w:rsid w:val="00F8314E"/>
    <w:rsid w:val="00F832A3"/>
    <w:rsid w:val="00F84AB0"/>
    <w:rsid w:val="00F84B84"/>
    <w:rsid w:val="00F850CC"/>
    <w:rsid w:val="00F853E5"/>
    <w:rsid w:val="00F868D5"/>
    <w:rsid w:val="00F86A20"/>
    <w:rsid w:val="00F86BA0"/>
    <w:rsid w:val="00F87118"/>
    <w:rsid w:val="00F87613"/>
    <w:rsid w:val="00F9261A"/>
    <w:rsid w:val="00F93036"/>
    <w:rsid w:val="00F933E9"/>
    <w:rsid w:val="00F93DF1"/>
    <w:rsid w:val="00F943C1"/>
    <w:rsid w:val="00F94B41"/>
    <w:rsid w:val="00F94F4E"/>
    <w:rsid w:val="00F95D58"/>
    <w:rsid w:val="00F96250"/>
    <w:rsid w:val="00F96976"/>
    <w:rsid w:val="00F9721D"/>
    <w:rsid w:val="00F979C0"/>
    <w:rsid w:val="00FA15AF"/>
    <w:rsid w:val="00FA197B"/>
    <w:rsid w:val="00FA2AF9"/>
    <w:rsid w:val="00FA2B96"/>
    <w:rsid w:val="00FA2BC9"/>
    <w:rsid w:val="00FA2C21"/>
    <w:rsid w:val="00FA3066"/>
    <w:rsid w:val="00FA3127"/>
    <w:rsid w:val="00FA50CB"/>
    <w:rsid w:val="00FA5650"/>
    <w:rsid w:val="00FA60FA"/>
    <w:rsid w:val="00FA630A"/>
    <w:rsid w:val="00FA70C1"/>
    <w:rsid w:val="00FB1167"/>
    <w:rsid w:val="00FB128B"/>
    <w:rsid w:val="00FB1374"/>
    <w:rsid w:val="00FB155A"/>
    <w:rsid w:val="00FB1A6E"/>
    <w:rsid w:val="00FB1CE7"/>
    <w:rsid w:val="00FB2756"/>
    <w:rsid w:val="00FB2B96"/>
    <w:rsid w:val="00FB374A"/>
    <w:rsid w:val="00FB5B08"/>
    <w:rsid w:val="00FB607B"/>
    <w:rsid w:val="00FB6C44"/>
    <w:rsid w:val="00FB6FEC"/>
    <w:rsid w:val="00FB7EE0"/>
    <w:rsid w:val="00FB7F3F"/>
    <w:rsid w:val="00FC00E7"/>
    <w:rsid w:val="00FC0105"/>
    <w:rsid w:val="00FC03E6"/>
    <w:rsid w:val="00FC2BDC"/>
    <w:rsid w:val="00FC358E"/>
    <w:rsid w:val="00FC4187"/>
    <w:rsid w:val="00FC42F6"/>
    <w:rsid w:val="00FC47D8"/>
    <w:rsid w:val="00FC50F1"/>
    <w:rsid w:val="00FC5C69"/>
    <w:rsid w:val="00FC616C"/>
    <w:rsid w:val="00FC6323"/>
    <w:rsid w:val="00FC6355"/>
    <w:rsid w:val="00FC65BD"/>
    <w:rsid w:val="00FC66CA"/>
    <w:rsid w:val="00FC69CA"/>
    <w:rsid w:val="00FC6A22"/>
    <w:rsid w:val="00FC6F80"/>
    <w:rsid w:val="00FC752F"/>
    <w:rsid w:val="00FC7A28"/>
    <w:rsid w:val="00FD01D7"/>
    <w:rsid w:val="00FD0B46"/>
    <w:rsid w:val="00FD0CBD"/>
    <w:rsid w:val="00FD0E95"/>
    <w:rsid w:val="00FD11A2"/>
    <w:rsid w:val="00FD146C"/>
    <w:rsid w:val="00FD1FFB"/>
    <w:rsid w:val="00FD24EB"/>
    <w:rsid w:val="00FD2BF3"/>
    <w:rsid w:val="00FD30DE"/>
    <w:rsid w:val="00FD31BB"/>
    <w:rsid w:val="00FD321E"/>
    <w:rsid w:val="00FD4C9F"/>
    <w:rsid w:val="00FD506B"/>
    <w:rsid w:val="00FD5177"/>
    <w:rsid w:val="00FD63A5"/>
    <w:rsid w:val="00FD642A"/>
    <w:rsid w:val="00FD6698"/>
    <w:rsid w:val="00FD7577"/>
    <w:rsid w:val="00FD7D25"/>
    <w:rsid w:val="00FE0D99"/>
    <w:rsid w:val="00FE1135"/>
    <w:rsid w:val="00FE2039"/>
    <w:rsid w:val="00FE21DE"/>
    <w:rsid w:val="00FE23E0"/>
    <w:rsid w:val="00FE279E"/>
    <w:rsid w:val="00FE2B9C"/>
    <w:rsid w:val="00FE3094"/>
    <w:rsid w:val="00FE3D59"/>
    <w:rsid w:val="00FE3FF2"/>
    <w:rsid w:val="00FE4232"/>
    <w:rsid w:val="00FE4491"/>
    <w:rsid w:val="00FE4767"/>
    <w:rsid w:val="00FE519B"/>
    <w:rsid w:val="00FE57F1"/>
    <w:rsid w:val="00FE581D"/>
    <w:rsid w:val="00FE5B64"/>
    <w:rsid w:val="00FE68A5"/>
    <w:rsid w:val="00FE6E37"/>
    <w:rsid w:val="00FF072D"/>
    <w:rsid w:val="00FF1166"/>
    <w:rsid w:val="00FF1714"/>
    <w:rsid w:val="00FF4670"/>
    <w:rsid w:val="00FF5655"/>
    <w:rsid w:val="00FF6B74"/>
    <w:rsid w:val="00FF72B2"/>
    <w:rsid w:val="00FF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F60575"/>
    <w:pPr>
      <w:widowControl w:val="0"/>
      <w:autoSpaceDE w:val="0"/>
      <w:autoSpaceDN w:val="0"/>
      <w:adjustRightInd w:val="0"/>
    </w:pPr>
  </w:style>
  <w:style w:type="paragraph" w:styleId="1">
    <w:name w:val="heading 1"/>
    <w:aliases w:val="H1,PIM 1,h1,标书1,L1,boc,Section Head,l1,1,Heading 0,H11,H12,H111,H13,H112,1.,123321,Appendix,H14,H15,H16,H17,H18,H19,H110,H121,H131,H141,H151,H161,H171,H181,H191,H1101,H1111,H113,H122,H132,H142,H152,H162,H172,H182,H192,H1102,H1112,H1121,H1211,H1311"/>
    <w:basedOn w:val="a4"/>
    <w:next w:val="2"/>
    <w:qFormat/>
    <w:rsid w:val="00F60575"/>
    <w:pPr>
      <w:keepNext/>
      <w:widowControl/>
      <w:numPr>
        <w:numId w:val="10"/>
      </w:numPr>
      <w:adjustRightInd/>
      <w:spacing w:before="240" w:after="240"/>
      <w:ind w:left="431" w:hanging="431"/>
      <w:jc w:val="both"/>
      <w:outlineLvl w:val="0"/>
    </w:pPr>
    <w:rPr>
      <w:rFonts w:ascii="Arial" w:eastAsia="黑体" w:hAnsi="Arial"/>
      <w:b/>
      <w:sz w:val="32"/>
      <w:szCs w:val="36"/>
    </w:rPr>
  </w:style>
  <w:style w:type="paragraph" w:styleId="2">
    <w:name w:val="heading 2"/>
    <w:aliases w:val="PIM2,H2,Heading 2 Hidden,Heading 2 CCBS,heading 2,Titre3,HD2,sect 1.2,H21,sect 1.21,H22,sect 1.22,H211,sect 1.211,H23,sect 1.23,H212,sect 1.212,h2,第一章 标题 2,DO,ISO1,Underrubrik1,prop2,UNDERRUBRIK 1-2,2,Level 2 Head,L2,2nd level,Header 2,l2,Titre2,A"/>
    <w:basedOn w:val="a4"/>
    <w:next w:val="3"/>
    <w:qFormat/>
    <w:rsid w:val="00F60575"/>
    <w:pPr>
      <w:keepNext/>
      <w:widowControl/>
      <w:numPr>
        <w:ilvl w:val="1"/>
        <w:numId w:val="10"/>
      </w:numPr>
      <w:adjustRightInd/>
      <w:spacing w:before="240" w:after="240"/>
      <w:ind w:left="578" w:hanging="578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aliases w:val="h3,H3,level_3,PIM 3,Level 3 Head,Heading 3 - old,sect1.2.3,sect1.2.31,sect1.2.32,sect1.2.311,sect1.2.33,sect1.2.312,Bold Head,bh,ISO2,l3,CT,L3,3,3rd level,Heading Three,BOD 0,heading 3TOC,1.1.1 Heading 3,Level 3 Topic Heading,l3+toc 3,1.1.1.标题 3,2h"/>
    <w:basedOn w:val="a4"/>
    <w:next w:val="4"/>
    <w:qFormat/>
    <w:rsid w:val="00F60575"/>
    <w:pPr>
      <w:keepNext/>
      <w:widowControl/>
      <w:numPr>
        <w:ilvl w:val="2"/>
        <w:numId w:val="10"/>
      </w:numPr>
      <w:adjustRightInd/>
      <w:spacing w:before="240" w:after="240"/>
      <w:jc w:val="both"/>
      <w:outlineLvl w:val="2"/>
    </w:pPr>
    <w:rPr>
      <w:rFonts w:ascii="Arial" w:eastAsia="黑体" w:hAnsi="Arial"/>
      <w:sz w:val="24"/>
      <w:szCs w:val="24"/>
    </w:rPr>
  </w:style>
  <w:style w:type="paragraph" w:styleId="4">
    <w:name w:val="heading 4"/>
    <w:aliases w:val="PIM 4,H4,h4,bullet,bl,bb,sect 1.2.3.4,Ref Heading 1,rh1,Heading sql,heading 4TOC,H41,H42,H43,H44,H45,H46,H47,H48,H49,H410,H411,H421,H431,H441,H451,H461,H471,H481,H491,H4101,H412,H422,H432,H442,H452,H462,H472,H482,H492,H4102,H4111,H4211,H4311,H4411"/>
    <w:basedOn w:val="a4"/>
    <w:next w:val="a5"/>
    <w:link w:val="4Char"/>
    <w:qFormat/>
    <w:rsid w:val="00F60575"/>
    <w:pPr>
      <w:keepNext/>
      <w:widowControl/>
      <w:numPr>
        <w:ilvl w:val="3"/>
        <w:numId w:val="10"/>
      </w:numPr>
      <w:adjustRightInd/>
      <w:spacing w:before="160" w:after="160"/>
      <w:jc w:val="both"/>
      <w:outlineLvl w:val="3"/>
    </w:pPr>
    <w:rPr>
      <w:rFonts w:ascii="Arial" w:eastAsia="黑体" w:hAnsi="Arial"/>
      <w:sz w:val="21"/>
      <w:szCs w:val="21"/>
    </w:rPr>
  </w:style>
  <w:style w:type="paragraph" w:styleId="5">
    <w:name w:val="heading 5"/>
    <w:aliases w:val="标题5,H5,PIM 5,dash,ds,dd,h5,Second Subheading,dash1,ds1,dd1,dash2,ds2,dd2,dash3,ds3,dd3,dash4,ds4,dd4,dash5,ds5,dd5,dash6,ds6,dd6,dash7,ds7,dd7,dash8,ds8,dd8,dash9,ds9,dd9,dash10,ds10,dd10,dash11,ds11,dd11,dash21,ds21,dd21,dash31,ds31,dd31,dash41"/>
    <w:basedOn w:val="a4"/>
    <w:next w:val="a5"/>
    <w:qFormat/>
    <w:rsid w:val="00F60575"/>
    <w:pPr>
      <w:keepNext/>
      <w:widowControl/>
      <w:numPr>
        <w:ilvl w:val="4"/>
        <w:numId w:val="10"/>
      </w:numPr>
      <w:adjustRightInd/>
      <w:spacing w:line="360" w:lineRule="auto"/>
      <w:outlineLvl w:val="4"/>
    </w:pPr>
    <w:rPr>
      <w:rFonts w:ascii="Arial" w:eastAsia="黑体" w:hAnsi="Arial"/>
      <w:sz w:val="21"/>
      <w:szCs w:val="21"/>
    </w:rPr>
  </w:style>
  <w:style w:type="paragraph" w:styleId="6">
    <w:name w:val="heading 6"/>
    <w:aliases w:val="PIM 6,H6,h6,Third Subheading,Bullet list,BOD 4,Legal Level 1.,正文六级标题,Bullet (Single Lines),标题 6(ALT+6),L6"/>
    <w:basedOn w:val="a4"/>
    <w:autoRedefine/>
    <w:qFormat/>
    <w:rsid w:val="00F60575"/>
    <w:pPr>
      <w:widowControl/>
      <w:numPr>
        <w:ilvl w:val="5"/>
        <w:numId w:val="10"/>
      </w:numPr>
      <w:spacing w:line="360" w:lineRule="auto"/>
      <w:outlineLvl w:val="5"/>
    </w:pPr>
    <w:rPr>
      <w:rFonts w:ascii="Arial" w:eastAsia="黑体" w:hAnsi="Arial"/>
      <w:sz w:val="21"/>
      <w:szCs w:val="21"/>
    </w:rPr>
  </w:style>
  <w:style w:type="paragraph" w:styleId="7">
    <w:name w:val="heading 7"/>
    <w:aliases w:val="PIM 7,不用,letter list"/>
    <w:basedOn w:val="a4"/>
    <w:qFormat/>
    <w:rsid w:val="00F60575"/>
    <w:pPr>
      <w:widowControl/>
      <w:numPr>
        <w:ilvl w:val="6"/>
        <w:numId w:val="10"/>
      </w:numPr>
      <w:spacing w:line="360" w:lineRule="auto"/>
      <w:outlineLvl w:val="6"/>
    </w:pPr>
    <w:rPr>
      <w:rFonts w:ascii="Arial" w:eastAsia="黑体" w:hAnsi="Arial"/>
      <w:sz w:val="21"/>
      <w:szCs w:val="21"/>
    </w:rPr>
  </w:style>
  <w:style w:type="paragraph" w:styleId="8">
    <w:name w:val="heading 8"/>
    <w:aliases w:val="不用8,注意框体"/>
    <w:basedOn w:val="a4"/>
    <w:next w:val="a4"/>
    <w:qFormat/>
    <w:rsid w:val="00F60575"/>
    <w:pPr>
      <w:keepNext/>
      <w:keepLines/>
      <w:numPr>
        <w:ilvl w:val="7"/>
        <w:numId w:val="10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aliases w:val="三级标题,PIM 9,不用9"/>
    <w:basedOn w:val="a4"/>
    <w:next w:val="a4"/>
    <w:qFormat/>
    <w:rsid w:val="00F60575"/>
    <w:pPr>
      <w:keepNext/>
      <w:keepLines/>
      <w:numPr>
        <w:ilvl w:val="8"/>
        <w:numId w:val="10"/>
      </w:numPr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Char">
    <w:name w:val="引用 Char"/>
    <w:link w:val="a9"/>
    <w:rsid w:val="00140F45"/>
    <w:rPr>
      <w:rFonts w:eastAsia="宋体"/>
      <w:i/>
      <w:kern w:val="2"/>
      <w:sz w:val="24"/>
      <w:lang w:val="en-US" w:eastAsia="zh-CN"/>
    </w:rPr>
  </w:style>
  <w:style w:type="character" w:customStyle="1" w:styleId="code">
    <w:name w:val="code 小五"/>
    <w:rsid w:val="00140F45"/>
    <w:rPr>
      <w:rFonts w:ascii="Courier New" w:hAnsi="Courier New"/>
      <w:sz w:val="18"/>
    </w:rPr>
  </w:style>
  <w:style w:type="character" w:styleId="aa">
    <w:name w:val="annotation reference"/>
    <w:rsid w:val="00140F45"/>
    <w:rPr>
      <w:sz w:val="21"/>
      <w:szCs w:val="21"/>
    </w:rPr>
  </w:style>
  <w:style w:type="character" w:styleId="ab">
    <w:name w:val="Hyperlink"/>
    <w:basedOn w:val="a6"/>
    <w:uiPriority w:val="99"/>
    <w:rsid w:val="00F60575"/>
    <w:rPr>
      <w:color w:val="0000FF"/>
      <w:u w:val="single"/>
    </w:rPr>
  </w:style>
  <w:style w:type="character" w:customStyle="1" w:styleId="Char0">
    <w:name w:val="表头样式 Char"/>
    <w:basedOn w:val="a6"/>
    <w:link w:val="ac"/>
    <w:rsid w:val="00F60575"/>
    <w:rPr>
      <w:rFonts w:ascii="Arial" w:hAnsi="Arial"/>
      <w:b/>
      <w:sz w:val="21"/>
      <w:szCs w:val="21"/>
    </w:rPr>
  </w:style>
  <w:style w:type="character" w:customStyle="1" w:styleId="Char1">
    <w:name w:val="编写建议 Char"/>
    <w:basedOn w:val="a6"/>
    <w:link w:val="ad"/>
    <w:rsid w:val="00F60575"/>
    <w:rPr>
      <w:rFonts w:ascii="Arial" w:hAnsi="Arial" w:cs="Arial"/>
      <w:i/>
      <w:color w:val="0000FF"/>
      <w:sz w:val="21"/>
      <w:szCs w:val="21"/>
    </w:rPr>
  </w:style>
  <w:style w:type="character" w:customStyle="1" w:styleId="Code0">
    <w:name w:val="Code"/>
    <w:rsid w:val="00140F45"/>
    <w:rPr>
      <w:rFonts w:ascii="Courier New" w:hAnsi="Courier New"/>
    </w:rPr>
  </w:style>
  <w:style w:type="character" w:customStyle="1" w:styleId="Char2">
    <w:name w:val="批注文字 Char"/>
    <w:link w:val="ae"/>
    <w:rsid w:val="00140F45"/>
    <w:rPr>
      <w:sz w:val="21"/>
    </w:rPr>
  </w:style>
  <w:style w:type="character" w:styleId="af">
    <w:name w:val="FollowedHyperlink"/>
    <w:rsid w:val="00140F45"/>
    <w:rPr>
      <w:color w:val="800080"/>
      <w:u w:val="single"/>
    </w:rPr>
  </w:style>
  <w:style w:type="character" w:styleId="af0">
    <w:name w:val="page number"/>
    <w:basedOn w:val="a6"/>
    <w:rsid w:val="00F60575"/>
  </w:style>
  <w:style w:type="character" w:customStyle="1" w:styleId="Code1">
    <w:name w:val="Code 小五"/>
    <w:rsid w:val="00140F45"/>
    <w:rPr>
      <w:rFonts w:ascii="Courier New" w:hAnsi="Courier New"/>
      <w:sz w:val="18"/>
    </w:rPr>
  </w:style>
  <w:style w:type="character" w:customStyle="1" w:styleId="Char3">
    <w:name w:val="批注主题 Char"/>
    <w:link w:val="af1"/>
    <w:rsid w:val="00140F45"/>
    <w:rPr>
      <w:b/>
      <w:bCs/>
      <w:sz w:val="21"/>
    </w:rPr>
  </w:style>
  <w:style w:type="paragraph" w:styleId="af2">
    <w:name w:val="Normal Indent"/>
    <w:aliases w:val="首行缩进,表正文,正文非缩进,正文（首行缩进两字）＋行距：1.5倍行距,正文非缩进 Char Char Char Char Char Char,特点,正文缩进 Char,正文（首行缩进两字） Char,四号,标题4,ALT+Z,水上软件,段1,正文不缩进,bt,body text,Body Text(ch),Indent 1,Normal Indent（正文缩进）,±íÕýÎÄ,ÕýÎÄ·ÇËõ½ø,Normal Indent Char,特点 Char,表正文 Char,正文-段前3磅"/>
    <w:basedOn w:val="a4"/>
    <w:rsid w:val="00140F45"/>
    <w:pPr>
      <w:autoSpaceDE/>
      <w:autoSpaceDN/>
      <w:adjustRightInd/>
      <w:ind w:firstLine="420"/>
      <w:jc w:val="both"/>
    </w:pPr>
    <w:rPr>
      <w:kern w:val="2"/>
    </w:rPr>
  </w:style>
  <w:style w:type="paragraph" w:styleId="ae">
    <w:name w:val="annotation text"/>
    <w:basedOn w:val="a4"/>
    <w:link w:val="Char2"/>
    <w:rsid w:val="00140F45"/>
  </w:style>
  <w:style w:type="paragraph" w:styleId="10">
    <w:name w:val="toc 1"/>
    <w:basedOn w:val="a4"/>
    <w:next w:val="a4"/>
    <w:autoRedefine/>
    <w:uiPriority w:val="39"/>
    <w:rsid w:val="00F60575"/>
    <w:pPr>
      <w:widowControl/>
      <w:ind w:left="198" w:hanging="113"/>
    </w:pPr>
    <w:rPr>
      <w:rFonts w:ascii="Arial" w:hAnsi="Arial"/>
      <w:sz w:val="21"/>
      <w:szCs w:val="21"/>
    </w:rPr>
  </w:style>
  <w:style w:type="paragraph" w:styleId="a">
    <w:name w:val="List Bullet"/>
    <w:basedOn w:val="a4"/>
    <w:rsid w:val="00F60575"/>
    <w:pPr>
      <w:numPr>
        <w:numId w:val="7"/>
      </w:numPr>
      <w:spacing w:line="360" w:lineRule="auto"/>
      <w:ind w:leftChars="200" w:left="400" w:firstLine="0"/>
    </w:pPr>
    <w:rPr>
      <w:rFonts w:ascii="Arial" w:hAnsi="Arial"/>
      <w:sz w:val="21"/>
      <w:szCs w:val="21"/>
    </w:rPr>
  </w:style>
  <w:style w:type="paragraph" w:customStyle="1" w:styleId="af3">
    <w:name w:val="目录"/>
    <w:basedOn w:val="a4"/>
    <w:rsid w:val="00F60575"/>
    <w:pPr>
      <w:keepNext/>
      <w:pageBreakBefore/>
      <w:adjustRightInd/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customStyle="1" w:styleId="af4">
    <w:name w:val="封面表格文本"/>
    <w:basedOn w:val="a4"/>
    <w:rsid w:val="00F60575"/>
    <w:pPr>
      <w:jc w:val="center"/>
    </w:pPr>
    <w:rPr>
      <w:rFonts w:ascii="Arial" w:hAnsi="Arial"/>
      <w:sz w:val="21"/>
      <w:szCs w:val="21"/>
    </w:rPr>
  </w:style>
  <w:style w:type="paragraph" w:customStyle="1" w:styleId="af5">
    <w:name w:val="文档标题"/>
    <w:basedOn w:val="a4"/>
    <w:rsid w:val="00F60575"/>
    <w:pPr>
      <w:pageBreakBefore/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styleId="40">
    <w:name w:val="toc 4"/>
    <w:basedOn w:val="a4"/>
    <w:autoRedefine/>
    <w:rsid w:val="00F60575"/>
    <w:pPr>
      <w:ind w:left="1134" w:hanging="567"/>
    </w:pPr>
    <w:rPr>
      <w:rFonts w:ascii="Arial" w:hAnsi="Arial"/>
      <w:sz w:val="21"/>
      <w:szCs w:val="21"/>
    </w:rPr>
  </w:style>
  <w:style w:type="paragraph" w:styleId="70">
    <w:name w:val="toc 7"/>
    <w:basedOn w:val="a4"/>
    <w:next w:val="a4"/>
    <w:autoRedefine/>
    <w:rsid w:val="00F60575"/>
    <w:pPr>
      <w:ind w:left="2520"/>
    </w:pPr>
  </w:style>
  <w:style w:type="paragraph" w:customStyle="1" w:styleId="af6">
    <w:name w:val="修订记录"/>
    <w:basedOn w:val="a4"/>
    <w:rsid w:val="00F60575"/>
    <w:pPr>
      <w:pageBreakBefore/>
      <w:widowControl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ParaCharCharCharChar">
    <w:name w:val="默认段落字体 Para Char Char Char Char"/>
    <w:basedOn w:val="a4"/>
    <w:rsid w:val="00140F45"/>
    <w:pPr>
      <w:autoSpaceDE/>
      <w:autoSpaceDN/>
      <w:adjustRightInd/>
      <w:jc w:val="both"/>
    </w:pPr>
    <w:rPr>
      <w:rFonts w:ascii="Arial" w:hAnsi="Arial"/>
      <w:kern w:val="2"/>
    </w:rPr>
  </w:style>
  <w:style w:type="paragraph" w:customStyle="1" w:styleId="af7">
    <w:name w:val="表格文本"/>
    <w:basedOn w:val="a4"/>
    <w:rsid w:val="00F60575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d">
    <w:name w:val="编写建议"/>
    <w:basedOn w:val="a4"/>
    <w:link w:val="Char1"/>
    <w:rsid w:val="00F60575"/>
    <w:pPr>
      <w:spacing w:line="360" w:lineRule="auto"/>
      <w:ind w:firstLineChars="200" w:firstLine="200"/>
    </w:pPr>
    <w:rPr>
      <w:rFonts w:ascii="Arial" w:hAnsi="Arial" w:cs="Arial"/>
      <w:i/>
      <w:color w:val="0000FF"/>
      <w:sz w:val="21"/>
      <w:szCs w:val="21"/>
    </w:rPr>
  </w:style>
  <w:style w:type="paragraph" w:styleId="80">
    <w:name w:val="toc 8"/>
    <w:basedOn w:val="a4"/>
    <w:next w:val="a4"/>
    <w:autoRedefine/>
    <w:rsid w:val="00F60575"/>
    <w:pPr>
      <w:ind w:left="2940"/>
    </w:pPr>
  </w:style>
  <w:style w:type="paragraph" w:styleId="af1">
    <w:name w:val="annotation subject"/>
    <w:basedOn w:val="ae"/>
    <w:next w:val="ae"/>
    <w:link w:val="Char3"/>
    <w:rsid w:val="00140F45"/>
    <w:rPr>
      <w:b/>
      <w:bCs/>
    </w:rPr>
  </w:style>
  <w:style w:type="paragraph" w:styleId="60">
    <w:name w:val="toc 6"/>
    <w:basedOn w:val="a4"/>
    <w:autoRedefine/>
    <w:rsid w:val="00F60575"/>
    <w:pPr>
      <w:ind w:left="1757" w:hanging="907"/>
    </w:pPr>
    <w:rPr>
      <w:sz w:val="21"/>
    </w:rPr>
  </w:style>
  <w:style w:type="paragraph" w:customStyle="1" w:styleId="af8">
    <w:name w:val="代码样式"/>
    <w:basedOn w:val="af4"/>
    <w:rsid w:val="00F60575"/>
    <w:pPr>
      <w:spacing w:line="360" w:lineRule="auto"/>
    </w:pPr>
    <w:rPr>
      <w:rFonts w:ascii="Courier New" w:hAnsi="Courier New"/>
      <w:sz w:val="18"/>
      <w:szCs w:val="18"/>
    </w:rPr>
  </w:style>
  <w:style w:type="paragraph" w:customStyle="1" w:styleId="a1">
    <w:name w:val="参考资料清单+倾斜+蓝色"/>
    <w:basedOn w:val="a4"/>
    <w:rsid w:val="00F60575"/>
    <w:pPr>
      <w:numPr>
        <w:numId w:val="3"/>
      </w:numPr>
      <w:spacing w:line="360" w:lineRule="auto"/>
      <w:jc w:val="both"/>
    </w:pPr>
    <w:rPr>
      <w:rFonts w:ascii="Arial" w:hAnsi="Arial"/>
      <w:i/>
      <w:iCs/>
      <w:color w:val="0000FF"/>
      <w:sz w:val="21"/>
      <w:szCs w:val="21"/>
    </w:rPr>
  </w:style>
  <w:style w:type="paragraph" w:customStyle="1" w:styleId="1AltA">
    <w:name w:val="圆点列表1（Alt+A）"/>
    <w:basedOn w:val="a4"/>
    <w:rsid w:val="00140F45"/>
    <w:pPr>
      <w:tabs>
        <w:tab w:val="left" w:pos="360"/>
      </w:tabs>
      <w:autoSpaceDE/>
      <w:autoSpaceDN/>
      <w:adjustRightInd/>
      <w:spacing w:line="360" w:lineRule="auto"/>
      <w:ind w:firstLine="454"/>
      <w:jc w:val="both"/>
    </w:pPr>
    <w:rPr>
      <w:rFonts w:ascii="宋体"/>
      <w:kern w:val="2"/>
      <w:sz w:val="24"/>
    </w:rPr>
  </w:style>
  <w:style w:type="paragraph" w:customStyle="1" w:styleId="ac">
    <w:name w:val="表头样式"/>
    <w:basedOn w:val="a4"/>
    <w:link w:val="Char0"/>
    <w:rsid w:val="00F60575"/>
    <w:pPr>
      <w:jc w:val="center"/>
    </w:pPr>
    <w:rPr>
      <w:rFonts w:ascii="Arial" w:hAnsi="Arial"/>
      <w:b/>
      <w:sz w:val="21"/>
      <w:szCs w:val="21"/>
    </w:rPr>
  </w:style>
  <w:style w:type="paragraph" w:customStyle="1" w:styleId="af9">
    <w:name w:val="关键词"/>
    <w:basedOn w:val="afa"/>
    <w:rsid w:val="00F60575"/>
  </w:style>
  <w:style w:type="paragraph" w:customStyle="1" w:styleId="a0">
    <w:name w:val="参考资料清单"/>
    <w:basedOn w:val="a4"/>
    <w:rsid w:val="00F60575"/>
    <w:pPr>
      <w:numPr>
        <w:numId w:val="9"/>
      </w:numPr>
      <w:spacing w:line="360" w:lineRule="auto"/>
      <w:jc w:val="both"/>
    </w:pPr>
    <w:rPr>
      <w:rFonts w:ascii="Arial" w:hAnsi="Arial"/>
      <w:sz w:val="21"/>
      <w:szCs w:val="21"/>
    </w:rPr>
  </w:style>
  <w:style w:type="paragraph" w:customStyle="1" w:styleId="afa">
    <w:name w:val="摘要"/>
    <w:basedOn w:val="a4"/>
    <w:rsid w:val="00F60575"/>
    <w:pPr>
      <w:widowControl/>
      <w:tabs>
        <w:tab w:val="left" w:pos="907"/>
      </w:tabs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styleId="50">
    <w:name w:val="toc 5"/>
    <w:basedOn w:val="a4"/>
    <w:next w:val="a4"/>
    <w:autoRedefine/>
    <w:rsid w:val="00F60575"/>
    <w:pPr>
      <w:ind w:left="1680"/>
    </w:pPr>
  </w:style>
  <w:style w:type="paragraph" w:styleId="afb">
    <w:name w:val="table of figures"/>
    <w:basedOn w:val="10"/>
    <w:autoRedefine/>
    <w:rsid w:val="00F60575"/>
    <w:pPr>
      <w:widowControl w:val="0"/>
      <w:spacing w:before="300" w:after="150" w:line="360" w:lineRule="auto"/>
      <w:jc w:val="center"/>
    </w:pPr>
  </w:style>
  <w:style w:type="paragraph" w:styleId="30">
    <w:name w:val="toc 3"/>
    <w:basedOn w:val="a4"/>
    <w:autoRedefine/>
    <w:uiPriority w:val="39"/>
    <w:rsid w:val="00F60575"/>
    <w:pPr>
      <w:ind w:left="794" w:hanging="454"/>
    </w:pPr>
    <w:rPr>
      <w:rFonts w:ascii="Arial" w:hAnsi="Arial"/>
      <w:sz w:val="21"/>
      <w:szCs w:val="21"/>
    </w:rPr>
  </w:style>
  <w:style w:type="paragraph" w:customStyle="1" w:styleId="afc">
    <w:name w:val="注示头"/>
    <w:basedOn w:val="a4"/>
    <w:rsid w:val="00F60575"/>
    <w:pPr>
      <w:pBdr>
        <w:top w:val="single" w:sz="4" w:space="1" w:color="000000"/>
      </w:pBdr>
      <w:spacing w:line="360" w:lineRule="auto"/>
      <w:jc w:val="both"/>
    </w:pPr>
    <w:rPr>
      <w:rFonts w:ascii="Arial" w:eastAsia="黑体" w:hAnsi="Arial"/>
      <w:sz w:val="18"/>
      <w:szCs w:val="21"/>
    </w:rPr>
  </w:style>
  <w:style w:type="paragraph" w:customStyle="1" w:styleId="xmlcomment">
    <w:name w:val="xml comment"/>
    <w:basedOn w:val="a4"/>
    <w:rsid w:val="00140F45"/>
    <w:pPr>
      <w:spacing w:line="360" w:lineRule="auto"/>
    </w:pPr>
    <w:rPr>
      <w:rFonts w:ascii="Courier New" w:hAnsi="Courier New"/>
      <w:color w:val="3F5FBF"/>
      <w:sz w:val="18"/>
    </w:rPr>
  </w:style>
  <w:style w:type="paragraph" w:styleId="TOC">
    <w:name w:val="TOC Heading"/>
    <w:basedOn w:val="1"/>
    <w:next w:val="a4"/>
    <w:uiPriority w:val="39"/>
    <w:qFormat/>
    <w:rsid w:val="00140F45"/>
    <w:pPr>
      <w:keepLines/>
      <w:numPr>
        <w:numId w:val="0"/>
      </w:numPr>
      <w:autoSpaceDE/>
      <w:autoSpaceDN/>
      <w:spacing w:before="480" w:after="0" w:line="276" w:lineRule="auto"/>
      <w:jc w:val="left"/>
      <w:outlineLvl w:val="9"/>
    </w:pPr>
    <w:rPr>
      <w:rFonts w:ascii="Cambria" w:eastAsia="宋体" w:hAnsi="Cambria"/>
      <w:color w:val="365F91"/>
      <w:sz w:val="28"/>
    </w:rPr>
  </w:style>
  <w:style w:type="paragraph" w:styleId="afd">
    <w:name w:val="Balloon Text"/>
    <w:basedOn w:val="a4"/>
    <w:rsid w:val="00F60575"/>
    <w:rPr>
      <w:sz w:val="18"/>
      <w:szCs w:val="18"/>
    </w:rPr>
  </w:style>
  <w:style w:type="paragraph" w:styleId="20">
    <w:name w:val="toc 2"/>
    <w:basedOn w:val="a4"/>
    <w:autoRedefine/>
    <w:uiPriority w:val="39"/>
    <w:rsid w:val="00F60575"/>
    <w:pPr>
      <w:ind w:left="453" w:hanging="283"/>
    </w:pPr>
    <w:rPr>
      <w:rFonts w:ascii="Arial" w:hAnsi="Arial"/>
      <w:sz w:val="21"/>
      <w:szCs w:val="21"/>
    </w:rPr>
  </w:style>
  <w:style w:type="paragraph" w:styleId="90">
    <w:name w:val="toc 9"/>
    <w:basedOn w:val="a4"/>
    <w:next w:val="a4"/>
    <w:autoRedefine/>
    <w:rsid w:val="00F60575"/>
    <w:pPr>
      <w:ind w:left="3360"/>
    </w:pPr>
  </w:style>
  <w:style w:type="paragraph" w:customStyle="1" w:styleId="CourierNew8">
    <w:name w:val="样式 正文首行缩进 + (中文) Courier New 8 磅 黑色"/>
    <w:basedOn w:val="a5"/>
    <w:rsid w:val="00140F45"/>
    <w:rPr>
      <w:rFonts w:eastAsia="Courier New"/>
      <w:color w:val="000000"/>
    </w:rPr>
  </w:style>
  <w:style w:type="paragraph" w:customStyle="1" w:styleId="a3">
    <w:name w:val="表号"/>
    <w:basedOn w:val="a4"/>
    <w:next w:val="a5"/>
    <w:rsid w:val="00F60575"/>
    <w:pPr>
      <w:keepLines/>
      <w:numPr>
        <w:ilvl w:val="8"/>
        <w:numId w:val="8"/>
      </w:numPr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afe">
    <w:name w:val="图样式"/>
    <w:basedOn w:val="a4"/>
    <w:rsid w:val="00F60575"/>
    <w:pPr>
      <w:keepNext/>
      <w:widowControl/>
      <w:spacing w:before="80" w:after="80" w:line="360" w:lineRule="auto"/>
      <w:jc w:val="center"/>
    </w:pPr>
  </w:style>
  <w:style w:type="paragraph" w:customStyle="1" w:styleId="xmlstring">
    <w:name w:val="xml string"/>
    <w:basedOn w:val="a4"/>
    <w:rsid w:val="00140F45"/>
    <w:pPr>
      <w:spacing w:line="360" w:lineRule="auto"/>
    </w:pPr>
    <w:rPr>
      <w:rFonts w:ascii="Courier New" w:hAnsi="Courier New"/>
      <w:color w:val="2A00FF"/>
      <w:sz w:val="18"/>
    </w:rPr>
  </w:style>
  <w:style w:type="paragraph" w:customStyle="1" w:styleId="aff">
    <w:name w:val="注示文本"/>
    <w:basedOn w:val="a4"/>
    <w:rsid w:val="00F60575"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f0">
    <w:name w:val="封面文档标题"/>
    <w:basedOn w:val="a4"/>
    <w:rsid w:val="00F60575"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styleId="aff1">
    <w:name w:val="Document Map"/>
    <w:basedOn w:val="a4"/>
    <w:rsid w:val="00F60575"/>
    <w:pPr>
      <w:shd w:val="clear" w:color="auto" w:fill="000080"/>
    </w:pPr>
  </w:style>
  <w:style w:type="paragraph" w:styleId="aff2">
    <w:name w:val="header"/>
    <w:basedOn w:val="a4"/>
    <w:rsid w:val="00F60575"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customStyle="1" w:styleId="a2">
    <w:name w:val="图号"/>
    <w:basedOn w:val="a4"/>
    <w:rsid w:val="00F60575"/>
    <w:pPr>
      <w:numPr>
        <w:ilvl w:val="7"/>
        <w:numId w:val="8"/>
      </w:num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aff3">
    <w:name w:val="缺省文本"/>
    <w:basedOn w:val="a4"/>
    <w:rsid w:val="00F60575"/>
    <w:pPr>
      <w:spacing w:line="360" w:lineRule="auto"/>
    </w:pPr>
    <w:rPr>
      <w:rFonts w:ascii="Arial" w:hAnsi="Arial"/>
      <w:sz w:val="21"/>
      <w:szCs w:val="21"/>
    </w:rPr>
  </w:style>
  <w:style w:type="paragraph" w:customStyle="1" w:styleId="xmlattr">
    <w:name w:val="xml attr"/>
    <w:basedOn w:val="a4"/>
    <w:rsid w:val="00140F45"/>
    <w:rPr>
      <w:rFonts w:ascii="Courier New" w:hAnsi="Courier New"/>
      <w:color w:val="7F007F"/>
      <w:sz w:val="18"/>
    </w:rPr>
  </w:style>
  <w:style w:type="paragraph" w:styleId="aff4">
    <w:name w:val="Normal (Web)"/>
    <w:basedOn w:val="a4"/>
    <w:uiPriority w:val="99"/>
    <w:rsid w:val="00140F45"/>
    <w:pPr>
      <w:widowControl/>
      <w:autoSpaceDE/>
      <w:autoSpaceDN/>
      <w:adjustRightInd/>
      <w:spacing w:before="100" w:beforeAutospacing="1" w:after="100" w:afterAutospacing="1"/>
    </w:pPr>
    <w:rPr>
      <w:rFonts w:ascii="宋体" w:hAnsi="宋体"/>
      <w:sz w:val="24"/>
    </w:rPr>
  </w:style>
  <w:style w:type="paragraph" w:styleId="aff5">
    <w:name w:val="footer"/>
    <w:basedOn w:val="a4"/>
    <w:link w:val="Char4"/>
    <w:rsid w:val="00F60575"/>
    <w:pPr>
      <w:widowControl/>
      <w:tabs>
        <w:tab w:val="center" w:pos="4510"/>
        <w:tab w:val="right" w:pos="9020"/>
      </w:tabs>
      <w:spacing w:line="360" w:lineRule="auto"/>
    </w:pPr>
    <w:rPr>
      <w:rFonts w:ascii="Arial" w:hAnsi="Arial"/>
      <w:sz w:val="18"/>
      <w:szCs w:val="18"/>
    </w:rPr>
  </w:style>
  <w:style w:type="paragraph" w:styleId="a5">
    <w:name w:val="Body Text First Indent"/>
    <w:basedOn w:val="a4"/>
    <w:link w:val="Char5"/>
    <w:rsid w:val="00F60575"/>
    <w:pPr>
      <w:spacing w:line="360" w:lineRule="auto"/>
      <w:ind w:firstLineChars="200" w:firstLine="420"/>
      <w:jc w:val="both"/>
    </w:pPr>
    <w:rPr>
      <w:rFonts w:ascii="Arial" w:hAnsi="Arial"/>
      <w:sz w:val="21"/>
      <w:szCs w:val="21"/>
    </w:rPr>
  </w:style>
  <w:style w:type="paragraph" w:customStyle="1" w:styleId="xml">
    <w:name w:val="xml"/>
    <w:basedOn w:val="a4"/>
    <w:rsid w:val="00140F45"/>
    <w:pPr>
      <w:spacing w:line="360" w:lineRule="auto"/>
    </w:pPr>
    <w:rPr>
      <w:rFonts w:ascii="Courier New" w:hAnsi="Courier New"/>
      <w:color w:val="008080"/>
      <w:sz w:val="18"/>
    </w:rPr>
  </w:style>
  <w:style w:type="paragraph" w:styleId="a9">
    <w:name w:val="Quote"/>
    <w:basedOn w:val="a4"/>
    <w:next w:val="a4"/>
    <w:link w:val="Char"/>
    <w:qFormat/>
    <w:rsid w:val="00140F45"/>
    <w:pPr>
      <w:autoSpaceDE/>
      <w:autoSpaceDN/>
      <w:adjustRightInd/>
      <w:spacing w:afterLines="30" w:line="312" w:lineRule="auto"/>
      <w:jc w:val="both"/>
    </w:pPr>
    <w:rPr>
      <w:i/>
      <w:kern w:val="2"/>
      <w:sz w:val="24"/>
    </w:rPr>
  </w:style>
  <w:style w:type="paragraph" w:customStyle="1" w:styleId="aff6">
    <w:name w:val="封面公司名称"/>
    <w:basedOn w:val="a4"/>
    <w:rsid w:val="00F60575"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character" w:styleId="aff7">
    <w:name w:val="Strong"/>
    <w:qFormat/>
    <w:rsid w:val="00F61B7D"/>
    <w:rPr>
      <w:b/>
      <w:bCs/>
    </w:rPr>
  </w:style>
  <w:style w:type="paragraph" w:styleId="aff8">
    <w:name w:val="Date"/>
    <w:basedOn w:val="a4"/>
    <w:next w:val="a4"/>
    <w:rsid w:val="00CD417B"/>
    <w:pPr>
      <w:ind w:leftChars="2500" w:left="100"/>
    </w:pPr>
  </w:style>
  <w:style w:type="paragraph" w:styleId="aff9">
    <w:name w:val="List Paragraph"/>
    <w:basedOn w:val="a4"/>
    <w:uiPriority w:val="34"/>
    <w:qFormat/>
    <w:rsid w:val="009B749E"/>
    <w:pPr>
      <w:ind w:firstLineChars="200" w:firstLine="420"/>
    </w:pPr>
  </w:style>
  <w:style w:type="table" w:styleId="affa">
    <w:name w:val="Table Grid"/>
    <w:basedOn w:val="a7"/>
    <w:rsid w:val="00F60575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04BF7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table" w:styleId="81">
    <w:name w:val="Table Grid 8"/>
    <w:basedOn w:val="a7"/>
    <w:rsid w:val="00D04BF7"/>
    <w:pPr>
      <w:widowControl w:val="0"/>
      <w:autoSpaceDE w:val="0"/>
      <w:autoSpaceDN w:val="0"/>
      <w:adjustRightInd w:val="0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Char4">
    <w:name w:val="页脚 Char"/>
    <w:link w:val="aff5"/>
    <w:rsid w:val="00B601FA"/>
    <w:rPr>
      <w:rFonts w:ascii="Arial" w:hAnsi="Arial"/>
      <w:sz w:val="18"/>
      <w:szCs w:val="18"/>
    </w:rPr>
  </w:style>
  <w:style w:type="paragraph" w:styleId="HTML">
    <w:name w:val="HTML Preformatted"/>
    <w:basedOn w:val="a4"/>
    <w:link w:val="HTMLChar"/>
    <w:uiPriority w:val="99"/>
    <w:unhideWhenUsed/>
    <w:rsid w:val="007E6F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宋体" w:hAnsi="宋体" w:cs="宋体"/>
      <w:sz w:val="24"/>
      <w:szCs w:val="24"/>
    </w:rPr>
  </w:style>
  <w:style w:type="character" w:customStyle="1" w:styleId="HTMLChar">
    <w:name w:val="HTML 预设格式 Char"/>
    <w:basedOn w:val="a6"/>
    <w:link w:val="HTML"/>
    <w:uiPriority w:val="99"/>
    <w:rsid w:val="007E6FF7"/>
    <w:rPr>
      <w:rFonts w:ascii="宋体" w:hAnsi="宋体" w:cs="宋体"/>
      <w:sz w:val="24"/>
      <w:szCs w:val="24"/>
    </w:rPr>
  </w:style>
  <w:style w:type="table" w:customStyle="1" w:styleId="affb">
    <w:name w:val="表样式"/>
    <w:basedOn w:val="a7"/>
    <w:rsid w:val="00F60575"/>
    <w:pPr>
      <w:jc w:val="both"/>
    </w:pPr>
    <w:rPr>
      <w:sz w:val="2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customStyle="1" w:styleId="ParaCharCharChar">
    <w:name w:val="默认段落字体 Para Char Char Char"/>
    <w:basedOn w:val="a4"/>
    <w:rsid w:val="00BE03F2"/>
    <w:pPr>
      <w:autoSpaceDE/>
      <w:autoSpaceDN/>
      <w:adjustRightInd/>
      <w:jc w:val="both"/>
    </w:pPr>
    <w:rPr>
      <w:rFonts w:ascii="Arial" w:hAnsi="Arial" w:cs="Arial"/>
      <w:kern w:val="2"/>
      <w:sz w:val="21"/>
      <w:szCs w:val="24"/>
    </w:rPr>
  </w:style>
  <w:style w:type="paragraph" w:customStyle="1" w:styleId="affc">
    <w:name w:val="表格列标题"/>
    <w:basedOn w:val="a4"/>
    <w:rsid w:val="00BE03F2"/>
    <w:pPr>
      <w:keepNext/>
      <w:jc w:val="center"/>
    </w:pPr>
    <w:rPr>
      <w:b/>
      <w:sz w:val="21"/>
    </w:rPr>
  </w:style>
  <w:style w:type="character" w:customStyle="1" w:styleId="apple-converted-space">
    <w:name w:val="apple-converted-space"/>
    <w:basedOn w:val="a6"/>
    <w:rsid w:val="00BC69EA"/>
  </w:style>
  <w:style w:type="table" w:customStyle="1" w:styleId="GridTable4Accent1">
    <w:name w:val="Grid Table 4 Accent 1"/>
    <w:basedOn w:val="a7"/>
    <w:uiPriority w:val="49"/>
    <w:rsid w:val="003D2D68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5">
    <w:name w:val="Grid Table 4 Accent 5"/>
    <w:basedOn w:val="a7"/>
    <w:uiPriority w:val="49"/>
    <w:rsid w:val="00C36D40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3Accent1">
    <w:name w:val="List Table 3 Accent 1"/>
    <w:basedOn w:val="a7"/>
    <w:uiPriority w:val="48"/>
    <w:rsid w:val="00C36D40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styleId="affd">
    <w:name w:val="Intense Emphasis"/>
    <w:basedOn w:val="a6"/>
    <w:uiPriority w:val="21"/>
    <w:qFormat/>
    <w:rsid w:val="00E4478F"/>
    <w:rPr>
      <w:i/>
      <w:iCs/>
      <w:color w:val="4F81BD" w:themeColor="accent1"/>
    </w:rPr>
  </w:style>
  <w:style w:type="paragraph" w:styleId="affe">
    <w:name w:val="Intense Quote"/>
    <w:basedOn w:val="a4"/>
    <w:next w:val="a4"/>
    <w:link w:val="Char6"/>
    <w:uiPriority w:val="30"/>
    <w:qFormat/>
    <w:rsid w:val="00044082"/>
    <w:pPr>
      <w:pBdr>
        <w:bottom w:val="single" w:sz="4" w:space="4" w:color="4F81BD"/>
      </w:pBdr>
      <w:spacing w:before="200" w:after="280" w:line="288" w:lineRule="auto"/>
      <w:ind w:left="936" w:right="936"/>
      <w:jc w:val="both"/>
    </w:pPr>
    <w:rPr>
      <w:b/>
      <w:bCs/>
      <w:i/>
      <w:iCs/>
      <w:color w:val="4F81BD"/>
      <w:lang w:val="x-none" w:eastAsia="x-none"/>
    </w:rPr>
  </w:style>
  <w:style w:type="character" w:customStyle="1" w:styleId="Char6">
    <w:name w:val="明显引用 Char"/>
    <w:basedOn w:val="a6"/>
    <w:link w:val="affe"/>
    <w:uiPriority w:val="30"/>
    <w:rsid w:val="00044082"/>
    <w:rPr>
      <w:b/>
      <w:bCs/>
      <w:i/>
      <w:iCs/>
      <w:color w:val="4F81BD"/>
      <w:lang w:val="x-none" w:eastAsia="x-none"/>
    </w:rPr>
  </w:style>
  <w:style w:type="character" w:customStyle="1" w:styleId="Char5">
    <w:name w:val="正文首行缩进 Char"/>
    <w:link w:val="a5"/>
    <w:rsid w:val="00625DBF"/>
    <w:rPr>
      <w:rFonts w:ascii="Arial" w:hAnsi="Arial"/>
      <w:sz w:val="21"/>
      <w:szCs w:val="21"/>
    </w:rPr>
  </w:style>
  <w:style w:type="character" w:customStyle="1" w:styleId="4Char">
    <w:name w:val="标题 4 Char"/>
    <w:aliases w:val="PIM 4 Char,H4 Char,h4 Char,bullet Char,bl Char,bb Char,sect 1.2.3.4 Char,Ref Heading 1 Char,rh1 Char,Heading sql Char,heading 4TOC Char,H41 Char,H42 Char,H43 Char,H44 Char,H45 Char,H46 Char,H47 Char,H48 Char,H49 Char,H410 Char,H411 Char"/>
    <w:basedOn w:val="a6"/>
    <w:link w:val="4"/>
    <w:rsid w:val="003473E8"/>
    <w:rPr>
      <w:rFonts w:ascii="Arial" w:eastAsia="黑体" w:hAnsi="Arial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F60575"/>
    <w:pPr>
      <w:widowControl w:val="0"/>
      <w:autoSpaceDE w:val="0"/>
      <w:autoSpaceDN w:val="0"/>
      <w:adjustRightInd w:val="0"/>
    </w:pPr>
  </w:style>
  <w:style w:type="paragraph" w:styleId="1">
    <w:name w:val="heading 1"/>
    <w:aliases w:val="H1,PIM 1,h1,标书1,L1,boc,Section Head,l1,1,Heading 0,H11,H12,H111,H13,H112,1.,123321,Appendix,H14,H15,H16,H17,H18,H19,H110,H121,H131,H141,H151,H161,H171,H181,H191,H1101,H1111,H113,H122,H132,H142,H152,H162,H172,H182,H192,H1102,H1112,H1121,H1211,H1311"/>
    <w:basedOn w:val="a4"/>
    <w:next w:val="2"/>
    <w:qFormat/>
    <w:rsid w:val="00F60575"/>
    <w:pPr>
      <w:keepNext/>
      <w:widowControl/>
      <w:numPr>
        <w:numId w:val="10"/>
      </w:numPr>
      <w:adjustRightInd/>
      <w:spacing w:before="240" w:after="240"/>
      <w:ind w:left="431" w:hanging="431"/>
      <w:jc w:val="both"/>
      <w:outlineLvl w:val="0"/>
    </w:pPr>
    <w:rPr>
      <w:rFonts w:ascii="Arial" w:eastAsia="黑体" w:hAnsi="Arial"/>
      <w:b/>
      <w:sz w:val="32"/>
      <w:szCs w:val="36"/>
    </w:rPr>
  </w:style>
  <w:style w:type="paragraph" w:styleId="2">
    <w:name w:val="heading 2"/>
    <w:aliases w:val="PIM2,H2,Heading 2 Hidden,Heading 2 CCBS,heading 2,Titre3,HD2,sect 1.2,H21,sect 1.21,H22,sect 1.22,H211,sect 1.211,H23,sect 1.23,H212,sect 1.212,h2,第一章 标题 2,DO,ISO1,Underrubrik1,prop2,UNDERRUBRIK 1-2,2,Level 2 Head,L2,2nd level,Header 2,l2,Titre2,A"/>
    <w:basedOn w:val="a4"/>
    <w:next w:val="3"/>
    <w:qFormat/>
    <w:rsid w:val="00F60575"/>
    <w:pPr>
      <w:keepNext/>
      <w:widowControl/>
      <w:numPr>
        <w:ilvl w:val="1"/>
        <w:numId w:val="10"/>
      </w:numPr>
      <w:adjustRightInd/>
      <w:spacing w:before="240" w:after="240"/>
      <w:ind w:left="578" w:hanging="578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aliases w:val="h3,H3,level_3,PIM 3,Level 3 Head,Heading 3 - old,sect1.2.3,sect1.2.31,sect1.2.32,sect1.2.311,sect1.2.33,sect1.2.312,Bold Head,bh,ISO2,l3,CT,L3,3,3rd level,Heading Three,BOD 0,heading 3TOC,1.1.1 Heading 3,Level 3 Topic Heading,l3+toc 3,1.1.1.标题 3,2h"/>
    <w:basedOn w:val="a4"/>
    <w:next w:val="4"/>
    <w:qFormat/>
    <w:rsid w:val="00F60575"/>
    <w:pPr>
      <w:keepNext/>
      <w:widowControl/>
      <w:numPr>
        <w:ilvl w:val="2"/>
        <w:numId w:val="10"/>
      </w:numPr>
      <w:adjustRightInd/>
      <w:spacing w:before="240" w:after="240"/>
      <w:jc w:val="both"/>
      <w:outlineLvl w:val="2"/>
    </w:pPr>
    <w:rPr>
      <w:rFonts w:ascii="Arial" w:eastAsia="黑体" w:hAnsi="Arial"/>
      <w:sz w:val="24"/>
      <w:szCs w:val="24"/>
    </w:rPr>
  </w:style>
  <w:style w:type="paragraph" w:styleId="4">
    <w:name w:val="heading 4"/>
    <w:aliases w:val="PIM 4,H4,h4,bullet,bl,bb,sect 1.2.3.4,Ref Heading 1,rh1,Heading sql,heading 4TOC,H41,H42,H43,H44,H45,H46,H47,H48,H49,H410,H411,H421,H431,H441,H451,H461,H471,H481,H491,H4101,H412,H422,H432,H442,H452,H462,H472,H482,H492,H4102,H4111,H4211,H4311,H4411"/>
    <w:basedOn w:val="a4"/>
    <w:next w:val="a5"/>
    <w:link w:val="4Char"/>
    <w:qFormat/>
    <w:rsid w:val="00F60575"/>
    <w:pPr>
      <w:keepNext/>
      <w:widowControl/>
      <w:numPr>
        <w:ilvl w:val="3"/>
        <w:numId w:val="10"/>
      </w:numPr>
      <w:adjustRightInd/>
      <w:spacing w:before="160" w:after="160"/>
      <w:jc w:val="both"/>
      <w:outlineLvl w:val="3"/>
    </w:pPr>
    <w:rPr>
      <w:rFonts w:ascii="Arial" w:eastAsia="黑体" w:hAnsi="Arial"/>
      <w:sz w:val="21"/>
      <w:szCs w:val="21"/>
    </w:rPr>
  </w:style>
  <w:style w:type="paragraph" w:styleId="5">
    <w:name w:val="heading 5"/>
    <w:aliases w:val="标题5,H5,PIM 5,dash,ds,dd,h5,Second Subheading,dash1,ds1,dd1,dash2,ds2,dd2,dash3,ds3,dd3,dash4,ds4,dd4,dash5,ds5,dd5,dash6,ds6,dd6,dash7,ds7,dd7,dash8,ds8,dd8,dash9,ds9,dd9,dash10,ds10,dd10,dash11,ds11,dd11,dash21,ds21,dd21,dash31,ds31,dd31,dash41"/>
    <w:basedOn w:val="a4"/>
    <w:next w:val="a5"/>
    <w:qFormat/>
    <w:rsid w:val="00F60575"/>
    <w:pPr>
      <w:keepNext/>
      <w:widowControl/>
      <w:numPr>
        <w:ilvl w:val="4"/>
        <w:numId w:val="10"/>
      </w:numPr>
      <w:adjustRightInd/>
      <w:spacing w:line="360" w:lineRule="auto"/>
      <w:outlineLvl w:val="4"/>
    </w:pPr>
    <w:rPr>
      <w:rFonts w:ascii="Arial" w:eastAsia="黑体" w:hAnsi="Arial"/>
      <w:sz w:val="21"/>
      <w:szCs w:val="21"/>
    </w:rPr>
  </w:style>
  <w:style w:type="paragraph" w:styleId="6">
    <w:name w:val="heading 6"/>
    <w:aliases w:val="PIM 6,H6,h6,Third Subheading,Bullet list,BOD 4,Legal Level 1.,正文六级标题,Bullet (Single Lines),标题 6(ALT+6),L6"/>
    <w:basedOn w:val="a4"/>
    <w:autoRedefine/>
    <w:qFormat/>
    <w:rsid w:val="00F60575"/>
    <w:pPr>
      <w:widowControl/>
      <w:numPr>
        <w:ilvl w:val="5"/>
        <w:numId w:val="10"/>
      </w:numPr>
      <w:spacing w:line="360" w:lineRule="auto"/>
      <w:outlineLvl w:val="5"/>
    </w:pPr>
    <w:rPr>
      <w:rFonts w:ascii="Arial" w:eastAsia="黑体" w:hAnsi="Arial"/>
      <w:sz w:val="21"/>
      <w:szCs w:val="21"/>
    </w:rPr>
  </w:style>
  <w:style w:type="paragraph" w:styleId="7">
    <w:name w:val="heading 7"/>
    <w:aliases w:val="PIM 7,不用,letter list"/>
    <w:basedOn w:val="a4"/>
    <w:qFormat/>
    <w:rsid w:val="00F60575"/>
    <w:pPr>
      <w:widowControl/>
      <w:numPr>
        <w:ilvl w:val="6"/>
        <w:numId w:val="10"/>
      </w:numPr>
      <w:spacing w:line="360" w:lineRule="auto"/>
      <w:outlineLvl w:val="6"/>
    </w:pPr>
    <w:rPr>
      <w:rFonts w:ascii="Arial" w:eastAsia="黑体" w:hAnsi="Arial"/>
      <w:sz w:val="21"/>
      <w:szCs w:val="21"/>
    </w:rPr>
  </w:style>
  <w:style w:type="paragraph" w:styleId="8">
    <w:name w:val="heading 8"/>
    <w:aliases w:val="不用8,注意框体"/>
    <w:basedOn w:val="a4"/>
    <w:next w:val="a4"/>
    <w:qFormat/>
    <w:rsid w:val="00F60575"/>
    <w:pPr>
      <w:keepNext/>
      <w:keepLines/>
      <w:numPr>
        <w:ilvl w:val="7"/>
        <w:numId w:val="10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aliases w:val="三级标题,PIM 9,不用9"/>
    <w:basedOn w:val="a4"/>
    <w:next w:val="a4"/>
    <w:qFormat/>
    <w:rsid w:val="00F60575"/>
    <w:pPr>
      <w:keepNext/>
      <w:keepLines/>
      <w:numPr>
        <w:ilvl w:val="8"/>
        <w:numId w:val="10"/>
      </w:numPr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Char">
    <w:name w:val="引用 Char"/>
    <w:link w:val="a9"/>
    <w:rsid w:val="00140F45"/>
    <w:rPr>
      <w:rFonts w:eastAsia="宋体"/>
      <w:i/>
      <w:kern w:val="2"/>
      <w:sz w:val="24"/>
      <w:lang w:val="en-US" w:eastAsia="zh-CN"/>
    </w:rPr>
  </w:style>
  <w:style w:type="character" w:customStyle="1" w:styleId="code">
    <w:name w:val="code 小五"/>
    <w:rsid w:val="00140F45"/>
    <w:rPr>
      <w:rFonts w:ascii="Courier New" w:hAnsi="Courier New"/>
      <w:sz w:val="18"/>
    </w:rPr>
  </w:style>
  <w:style w:type="character" w:styleId="aa">
    <w:name w:val="annotation reference"/>
    <w:rsid w:val="00140F45"/>
    <w:rPr>
      <w:sz w:val="21"/>
      <w:szCs w:val="21"/>
    </w:rPr>
  </w:style>
  <w:style w:type="character" w:styleId="ab">
    <w:name w:val="Hyperlink"/>
    <w:basedOn w:val="a6"/>
    <w:uiPriority w:val="99"/>
    <w:rsid w:val="00F60575"/>
    <w:rPr>
      <w:color w:val="0000FF"/>
      <w:u w:val="single"/>
    </w:rPr>
  </w:style>
  <w:style w:type="character" w:customStyle="1" w:styleId="Char0">
    <w:name w:val="表头样式 Char"/>
    <w:basedOn w:val="a6"/>
    <w:link w:val="ac"/>
    <w:rsid w:val="00F60575"/>
    <w:rPr>
      <w:rFonts w:ascii="Arial" w:hAnsi="Arial"/>
      <w:b/>
      <w:sz w:val="21"/>
      <w:szCs w:val="21"/>
    </w:rPr>
  </w:style>
  <w:style w:type="character" w:customStyle="1" w:styleId="Char1">
    <w:name w:val="编写建议 Char"/>
    <w:basedOn w:val="a6"/>
    <w:link w:val="ad"/>
    <w:rsid w:val="00F60575"/>
    <w:rPr>
      <w:rFonts w:ascii="Arial" w:hAnsi="Arial" w:cs="Arial"/>
      <w:i/>
      <w:color w:val="0000FF"/>
      <w:sz w:val="21"/>
      <w:szCs w:val="21"/>
    </w:rPr>
  </w:style>
  <w:style w:type="character" w:customStyle="1" w:styleId="Code0">
    <w:name w:val="Code"/>
    <w:rsid w:val="00140F45"/>
    <w:rPr>
      <w:rFonts w:ascii="Courier New" w:hAnsi="Courier New"/>
    </w:rPr>
  </w:style>
  <w:style w:type="character" w:customStyle="1" w:styleId="Char2">
    <w:name w:val="批注文字 Char"/>
    <w:link w:val="ae"/>
    <w:rsid w:val="00140F45"/>
    <w:rPr>
      <w:sz w:val="21"/>
    </w:rPr>
  </w:style>
  <w:style w:type="character" w:styleId="af">
    <w:name w:val="FollowedHyperlink"/>
    <w:rsid w:val="00140F45"/>
    <w:rPr>
      <w:color w:val="800080"/>
      <w:u w:val="single"/>
    </w:rPr>
  </w:style>
  <w:style w:type="character" w:styleId="af0">
    <w:name w:val="page number"/>
    <w:basedOn w:val="a6"/>
    <w:rsid w:val="00F60575"/>
  </w:style>
  <w:style w:type="character" w:customStyle="1" w:styleId="Code1">
    <w:name w:val="Code 小五"/>
    <w:rsid w:val="00140F45"/>
    <w:rPr>
      <w:rFonts w:ascii="Courier New" w:hAnsi="Courier New"/>
      <w:sz w:val="18"/>
    </w:rPr>
  </w:style>
  <w:style w:type="character" w:customStyle="1" w:styleId="Char3">
    <w:name w:val="批注主题 Char"/>
    <w:link w:val="af1"/>
    <w:rsid w:val="00140F45"/>
    <w:rPr>
      <w:b/>
      <w:bCs/>
      <w:sz w:val="21"/>
    </w:rPr>
  </w:style>
  <w:style w:type="paragraph" w:styleId="af2">
    <w:name w:val="Normal Indent"/>
    <w:aliases w:val="首行缩进,表正文,正文非缩进,正文（首行缩进两字）＋行距：1.5倍行距,正文非缩进 Char Char Char Char Char Char,特点,正文缩进 Char,正文（首行缩进两字） Char,四号,标题4,ALT+Z,水上软件,段1,正文不缩进,bt,body text,Body Text(ch),Indent 1,Normal Indent（正文缩进）,±íÕýÎÄ,ÕýÎÄ·ÇËõ½ø,Normal Indent Char,特点 Char,表正文 Char,正文-段前3磅"/>
    <w:basedOn w:val="a4"/>
    <w:rsid w:val="00140F45"/>
    <w:pPr>
      <w:autoSpaceDE/>
      <w:autoSpaceDN/>
      <w:adjustRightInd/>
      <w:ind w:firstLine="420"/>
      <w:jc w:val="both"/>
    </w:pPr>
    <w:rPr>
      <w:kern w:val="2"/>
    </w:rPr>
  </w:style>
  <w:style w:type="paragraph" w:styleId="ae">
    <w:name w:val="annotation text"/>
    <w:basedOn w:val="a4"/>
    <w:link w:val="Char2"/>
    <w:rsid w:val="00140F45"/>
  </w:style>
  <w:style w:type="paragraph" w:styleId="10">
    <w:name w:val="toc 1"/>
    <w:basedOn w:val="a4"/>
    <w:next w:val="a4"/>
    <w:autoRedefine/>
    <w:uiPriority w:val="39"/>
    <w:rsid w:val="00F60575"/>
    <w:pPr>
      <w:widowControl/>
      <w:ind w:left="198" w:hanging="113"/>
    </w:pPr>
    <w:rPr>
      <w:rFonts w:ascii="Arial" w:hAnsi="Arial"/>
      <w:sz w:val="21"/>
      <w:szCs w:val="21"/>
    </w:rPr>
  </w:style>
  <w:style w:type="paragraph" w:styleId="a">
    <w:name w:val="List Bullet"/>
    <w:basedOn w:val="a4"/>
    <w:rsid w:val="00F60575"/>
    <w:pPr>
      <w:numPr>
        <w:numId w:val="7"/>
      </w:numPr>
      <w:spacing w:line="360" w:lineRule="auto"/>
      <w:ind w:leftChars="200" w:left="400" w:firstLine="0"/>
    </w:pPr>
    <w:rPr>
      <w:rFonts w:ascii="Arial" w:hAnsi="Arial"/>
      <w:sz w:val="21"/>
      <w:szCs w:val="21"/>
    </w:rPr>
  </w:style>
  <w:style w:type="paragraph" w:customStyle="1" w:styleId="af3">
    <w:name w:val="目录"/>
    <w:basedOn w:val="a4"/>
    <w:rsid w:val="00F60575"/>
    <w:pPr>
      <w:keepNext/>
      <w:pageBreakBefore/>
      <w:adjustRightInd/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customStyle="1" w:styleId="af4">
    <w:name w:val="封面表格文本"/>
    <w:basedOn w:val="a4"/>
    <w:rsid w:val="00F60575"/>
    <w:pPr>
      <w:jc w:val="center"/>
    </w:pPr>
    <w:rPr>
      <w:rFonts w:ascii="Arial" w:hAnsi="Arial"/>
      <w:sz w:val="21"/>
      <w:szCs w:val="21"/>
    </w:rPr>
  </w:style>
  <w:style w:type="paragraph" w:customStyle="1" w:styleId="af5">
    <w:name w:val="文档标题"/>
    <w:basedOn w:val="a4"/>
    <w:rsid w:val="00F60575"/>
    <w:pPr>
      <w:pageBreakBefore/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styleId="40">
    <w:name w:val="toc 4"/>
    <w:basedOn w:val="a4"/>
    <w:autoRedefine/>
    <w:rsid w:val="00F60575"/>
    <w:pPr>
      <w:ind w:left="1134" w:hanging="567"/>
    </w:pPr>
    <w:rPr>
      <w:rFonts w:ascii="Arial" w:hAnsi="Arial"/>
      <w:sz w:val="21"/>
      <w:szCs w:val="21"/>
    </w:rPr>
  </w:style>
  <w:style w:type="paragraph" w:styleId="70">
    <w:name w:val="toc 7"/>
    <w:basedOn w:val="a4"/>
    <w:next w:val="a4"/>
    <w:autoRedefine/>
    <w:rsid w:val="00F60575"/>
    <w:pPr>
      <w:ind w:left="2520"/>
    </w:pPr>
  </w:style>
  <w:style w:type="paragraph" w:customStyle="1" w:styleId="af6">
    <w:name w:val="修订记录"/>
    <w:basedOn w:val="a4"/>
    <w:rsid w:val="00F60575"/>
    <w:pPr>
      <w:pageBreakBefore/>
      <w:widowControl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ParaCharCharCharChar">
    <w:name w:val="默认段落字体 Para Char Char Char Char"/>
    <w:basedOn w:val="a4"/>
    <w:rsid w:val="00140F45"/>
    <w:pPr>
      <w:autoSpaceDE/>
      <w:autoSpaceDN/>
      <w:adjustRightInd/>
      <w:jc w:val="both"/>
    </w:pPr>
    <w:rPr>
      <w:rFonts w:ascii="Arial" w:hAnsi="Arial"/>
      <w:kern w:val="2"/>
    </w:rPr>
  </w:style>
  <w:style w:type="paragraph" w:customStyle="1" w:styleId="af7">
    <w:name w:val="表格文本"/>
    <w:basedOn w:val="a4"/>
    <w:rsid w:val="00F60575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d">
    <w:name w:val="编写建议"/>
    <w:basedOn w:val="a4"/>
    <w:link w:val="Char1"/>
    <w:rsid w:val="00F60575"/>
    <w:pPr>
      <w:spacing w:line="360" w:lineRule="auto"/>
      <w:ind w:firstLineChars="200" w:firstLine="200"/>
    </w:pPr>
    <w:rPr>
      <w:rFonts w:ascii="Arial" w:hAnsi="Arial" w:cs="Arial"/>
      <w:i/>
      <w:color w:val="0000FF"/>
      <w:sz w:val="21"/>
      <w:szCs w:val="21"/>
    </w:rPr>
  </w:style>
  <w:style w:type="paragraph" w:styleId="80">
    <w:name w:val="toc 8"/>
    <w:basedOn w:val="a4"/>
    <w:next w:val="a4"/>
    <w:autoRedefine/>
    <w:rsid w:val="00F60575"/>
    <w:pPr>
      <w:ind w:left="2940"/>
    </w:pPr>
  </w:style>
  <w:style w:type="paragraph" w:styleId="af1">
    <w:name w:val="annotation subject"/>
    <w:basedOn w:val="ae"/>
    <w:next w:val="ae"/>
    <w:link w:val="Char3"/>
    <w:rsid w:val="00140F45"/>
    <w:rPr>
      <w:b/>
      <w:bCs/>
    </w:rPr>
  </w:style>
  <w:style w:type="paragraph" w:styleId="60">
    <w:name w:val="toc 6"/>
    <w:basedOn w:val="a4"/>
    <w:autoRedefine/>
    <w:rsid w:val="00F60575"/>
    <w:pPr>
      <w:ind w:left="1757" w:hanging="907"/>
    </w:pPr>
    <w:rPr>
      <w:sz w:val="21"/>
    </w:rPr>
  </w:style>
  <w:style w:type="paragraph" w:customStyle="1" w:styleId="af8">
    <w:name w:val="代码样式"/>
    <w:basedOn w:val="af4"/>
    <w:rsid w:val="00F60575"/>
    <w:pPr>
      <w:spacing w:line="360" w:lineRule="auto"/>
    </w:pPr>
    <w:rPr>
      <w:rFonts w:ascii="Courier New" w:hAnsi="Courier New"/>
      <w:sz w:val="18"/>
      <w:szCs w:val="18"/>
    </w:rPr>
  </w:style>
  <w:style w:type="paragraph" w:customStyle="1" w:styleId="a1">
    <w:name w:val="参考资料清单+倾斜+蓝色"/>
    <w:basedOn w:val="a4"/>
    <w:rsid w:val="00F60575"/>
    <w:pPr>
      <w:numPr>
        <w:numId w:val="3"/>
      </w:numPr>
      <w:spacing w:line="360" w:lineRule="auto"/>
      <w:jc w:val="both"/>
    </w:pPr>
    <w:rPr>
      <w:rFonts w:ascii="Arial" w:hAnsi="Arial"/>
      <w:i/>
      <w:iCs/>
      <w:color w:val="0000FF"/>
      <w:sz w:val="21"/>
      <w:szCs w:val="21"/>
    </w:rPr>
  </w:style>
  <w:style w:type="paragraph" w:customStyle="1" w:styleId="1AltA">
    <w:name w:val="圆点列表1（Alt+A）"/>
    <w:basedOn w:val="a4"/>
    <w:rsid w:val="00140F45"/>
    <w:pPr>
      <w:tabs>
        <w:tab w:val="left" w:pos="360"/>
      </w:tabs>
      <w:autoSpaceDE/>
      <w:autoSpaceDN/>
      <w:adjustRightInd/>
      <w:spacing w:line="360" w:lineRule="auto"/>
      <w:ind w:firstLine="454"/>
      <w:jc w:val="both"/>
    </w:pPr>
    <w:rPr>
      <w:rFonts w:ascii="宋体"/>
      <w:kern w:val="2"/>
      <w:sz w:val="24"/>
    </w:rPr>
  </w:style>
  <w:style w:type="paragraph" w:customStyle="1" w:styleId="ac">
    <w:name w:val="表头样式"/>
    <w:basedOn w:val="a4"/>
    <w:link w:val="Char0"/>
    <w:rsid w:val="00F60575"/>
    <w:pPr>
      <w:jc w:val="center"/>
    </w:pPr>
    <w:rPr>
      <w:rFonts w:ascii="Arial" w:hAnsi="Arial"/>
      <w:b/>
      <w:sz w:val="21"/>
      <w:szCs w:val="21"/>
    </w:rPr>
  </w:style>
  <w:style w:type="paragraph" w:customStyle="1" w:styleId="af9">
    <w:name w:val="关键词"/>
    <w:basedOn w:val="afa"/>
    <w:rsid w:val="00F60575"/>
  </w:style>
  <w:style w:type="paragraph" w:customStyle="1" w:styleId="a0">
    <w:name w:val="参考资料清单"/>
    <w:basedOn w:val="a4"/>
    <w:rsid w:val="00F60575"/>
    <w:pPr>
      <w:numPr>
        <w:numId w:val="9"/>
      </w:numPr>
      <w:spacing w:line="360" w:lineRule="auto"/>
      <w:jc w:val="both"/>
    </w:pPr>
    <w:rPr>
      <w:rFonts w:ascii="Arial" w:hAnsi="Arial"/>
      <w:sz w:val="21"/>
      <w:szCs w:val="21"/>
    </w:rPr>
  </w:style>
  <w:style w:type="paragraph" w:customStyle="1" w:styleId="afa">
    <w:name w:val="摘要"/>
    <w:basedOn w:val="a4"/>
    <w:rsid w:val="00F60575"/>
    <w:pPr>
      <w:widowControl/>
      <w:tabs>
        <w:tab w:val="left" w:pos="907"/>
      </w:tabs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styleId="50">
    <w:name w:val="toc 5"/>
    <w:basedOn w:val="a4"/>
    <w:next w:val="a4"/>
    <w:autoRedefine/>
    <w:rsid w:val="00F60575"/>
    <w:pPr>
      <w:ind w:left="1680"/>
    </w:pPr>
  </w:style>
  <w:style w:type="paragraph" w:styleId="afb">
    <w:name w:val="table of figures"/>
    <w:basedOn w:val="10"/>
    <w:autoRedefine/>
    <w:rsid w:val="00F60575"/>
    <w:pPr>
      <w:widowControl w:val="0"/>
      <w:spacing w:before="300" w:after="150" w:line="360" w:lineRule="auto"/>
      <w:jc w:val="center"/>
    </w:pPr>
  </w:style>
  <w:style w:type="paragraph" w:styleId="30">
    <w:name w:val="toc 3"/>
    <w:basedOn w:val="a4"/>
    <w:autoRedefine/>
    <w:uiPriority w:val="39"/>
    <w:rsid w:val="00F60575"/>
    <w:pPr>
      <w:ind w:left="794" w:hanging="454"/>
    </w:pPr>
    <w:rPr>
      <w:rFonts w:ascii="Arial" w:hAnsi="Arial"/>
      <w:sz w:val="21"/>
      <w:szCs w:val="21"/>
    </w:rPr>
  </w:style>
  <w:style w:type="paragraph" w:customStyle="1" w:styleId="afc">
    <w:name w:val="注示头"/>
    <w:basedOn w:val="a4"/>
    <w:rsid w:val="00F60575"/>
    <w:pPr>
      <w:pBdr>
        <w:top w:val="single" w:sz="4" w:space="1" w:color="000000"/>
      </w:pBdr>
      <w:spacing w:line="360" w:lineRule="auto"/>
      <w:jc w:val="both"/>
    </w:pPr>
    <w:rPr>
      <w:rFonts w:ascii="Arial" w:eastAsia="黑体" w:hAnsi="Arial"/>
      <w:sz w:val="18"/>
      <w:szCs w:val="21"/>
    </w:rPr>
  </w:style>
  <w:style w:type="paragraph" w:customStyle="1" w:styleId="xmlcomment">
    <w:name w:val="xml comment"/>
    <w:basedOn w:val="a4"/>
    <w:rsid w:val="00140F45"/>
    <w:pPr>
      <w:spacing w:line="360" w:lineRule="auto"/>
    </w:pPr>
    <w:rPr>
      <w:rFonts w:ascii="Courier New" w:hAnsi="Courier New"/>
      <w:color w:val="3F5FBF"/>
      <w:sz w:val="18"/>
    </w:rPr>
  </w:style>
  <w:style w:type="paragraph" w:styleId="TOC">
    <w:name w:val="TOC Heading"/>
    <w:basedOn w:val="1"/>
    <w:next w:val="a4"/>
    <w:uiPriority w:val="39"/>
    <w:qFormat/>
    <w:rsid w:val="00140F45"/>
    <w:pPr>
      <w:keepLines/>
      <w:numPr>
        <w:numId w:val="0"/>
      </w:numPr>
      <w:autoSpaceDE/>
      <w:autoSpaceDN/>
      <w:spacing w:before="480" w:after="0" w:line="276" w:lineRule="auto"/>
      <w:jc w:val="left"/>
      <w:outlineLvl w:val="9"/>
    </w:pPr>
    <w:rPr>
      <w:rFonts w:ascii="Cambria" w:eastAsia="宋体" w:hAnsi="Cambria"/>
      <w:color w:val="365F91"/>
      <w:sz w:val="28"/>
    </w:rPr>
  </w:style>
  <w:style w:type="paragraph" w:styleId="afd">
    <w:name w:val="Balloon Text"/>
    <w:basedOn w:val="a4"/>
    <w:rsid w:val="00F60575"/>
    <w:rPr>
      <w:sz w:val="18"/>
      <w:szCs w:val="18"/>
    </w:rPr>
  </w:style>
  <w:style w:type="paragraph" w:styleId="20">
    <w:name w:val="toc 2"/>
    <w:basedOn w:val="a4"/>
    <w:autoRedefine/>
    <w:uiPriority w:val="39"/>
    <w:rsid w:val="00F60575"/>
    <w:pPr>
      <w:ind w:left="453" w:hanging="283"/>
    </w:pPr>
    <w:rPr>
      <w:rFonts w:ascii="Arial" w:hAnsi="Arial"/>
      <w:sz w:val="21"/>
      <w:szCs w:val="21"/>
    </w:rPr>
  </w:style>
  <w:style w:type="paragraph" w:styleId="90">
    <w:name w:val="toc 9"/>
    <w:basedOn w:val="a4"/>
    <w:next w:val="a4"/>
    <w:autoRedefine/>
    <w:rsid w:val="00F60575"/>
    <w:pPr>
      <w:ind w:left="3360"/>
    </w:pPr>
  </w:style>
  <w:style w:type="paragraph" w:customStyle="1" w:styleId="CourierNew8">
    <w:name w:val="样式 正文首行缩进 + (中文) Courier New 8 磅 黑色"/>
    <w:basedOn w:val="a5"/>
    <w:rsid w:val="00140F45"/>
    <w:rPr>
      <w:rFonts w:eastAsia="Courier New"/>
      <w:color w:val="000000"/>
    </w:rPr>
  </w:style>
  <w:style w:type="paragraph" w:customStyle="1" w:styleId="a3">
    <w:name w:val="表号"/>
    <w:basedOn w:val="a4"/>
    <w:next w:val="a5"/>
    <w:rsid w:val="00F60575"/>
    <w:pPr>
      <w:keepLines/>
      <w:numPr>
        <w:ilvl w:val="8"/>
        <w:numId w:val="8"/>
      </w:numPr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afe">
    <w:name w:val="图样式"/>
    <w:basedOn w:val="a4"/>
    <w:rsid w:val="00F60575"/>
    <w:pPr>
      <w:keepNext/>
      <w:widowControl/>
      <w:spacing w:before="80" w:after="80" w:line="360" w:lineRule="auto"/>
      <w:jc w:val="center"/>
    </w:pPr>
  </w:style>
  <w:style w:type="paragraph" w:customStyle="1" w:styleId="xmlstring">
    <w:name w:val="xml string"/>
    <w:basedOn w:val="a4"/>
    <w:rsid w:val="00140F45"/>
    <w:pPr>
      <w:spacing w:line="360" w:lineRule="auto"/>
    </w:pPr>
    <w:rPr>
      <w:rFonts w:ascii="Courier New" w:hAnsi="Courier New"/>
      <w:color w:val="2A00FF"/>
      <w:sz w:val="18"/>
    </w:rPr>
  </w:style>
  <w:style w:type="paragraph" w:customStyle="1" w:styleId="aff">
    <w:name w:val="注示文本"/>
    <w:basedOn w:val="a4"/>
    <w:rsid w:val="00F60575"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f0">
    <w:name w:val="封面文档标题"/>
    <w:basedOn w:val="a4"/>
    <w:rsid w:val="00F60575"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styleId="aff1">
    <w:name w:val="Document Map"/>
    <w:basedOn w:val="a4"/>
    <w:rsid w:val="00F60575"/>
    <w:pPr>
      <w:shd w:val="clear" w:color="auto" w:fill="000080"/>
    </w:pPr>
  </w:style>
  <w:style w:type="paragraph" w:styleId="aff2">
    <w:name w:val="header"/>
    <w:basedOn w:val="a4"/>
    <w:rsid w:val="00F60575"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customStyle="1" w:styleId="a2">
    <w:name w:val="图号"/>
    <w:basedOn w:val="a4"/>
    <w:rsid w:val="00F60575"/>
    <w:pPr>
      <w:numPr>
        <w:ilvl w:val="7"/>
        <w:numId w:val="8"/>
      </w:num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aff3">
    <w:name w:val="缺省文本"/>
    <w:basedOn w:val="a4"/>
    <w:rsid w:val="00F60575"/>
    <w:pPr>
      <w:spacing w:line="360" w:lineRule="auto"/>
    </w:pPr>
    <w:rPr>
      <w:rFonts w:ascii="Arial" w:hAnsi="Arial"/>
      <w:sz w:val="21"/>
      <w:szCs w:val="21"/>
    </w:rPr>
  </w:style>
  <w:style w:type="paragraph" w:customStyle="1" w:styleId="xmlattr">
    <w:name w:val="xml attr"/>
    <w:basedOn w:val="a4"/>
    <w:rsid w:val="00140F45"/>
    <w:rPr>
      <w:rFonts w:ascii="Courier New" w:hAnsi="Courier New"/>
      <w:color w:val="7F007F"/>
      <w:sz w:val="18"/>
    </w:rPr>
  </w:style>
  <w:style w:type="paragraph" w:styleId="aff4">
    <w:name w:val="Normal (Web)"/>
    <w:basedOn w:val="a4"/>
    <w:uiPriority w:val="99"/>
    <w:rsid w:val="00140F45"/>
    <w:pPr>
      <w:widowControl/>
      <w:autoSpaceDE/>
      <w:autoSpaceDN/>
      <w:adjustRightInd/>
      <w:spacing w:before="100" w:beforeAutospacing="1" w:after="100" w:afterAutospacing="1"/>
    </w:pPr>
    <w:rPr>
      <w:rFonts w:ascii="宋体" w:hAnsi="宋体"/>
      <w:sz w:val="24"/>
    </w:rPr>
  </w:style>
  <w:style w:type="paragraph" w:styleId="aff5">
    <w:name w:val="footer"/>
    <w:basedOn w:val="a4"/>
    <w:link w:val="Char4"/>
    <w:rsid w:val="00F60575"/>
    <w:pPr>
      <w:widowControl/>
      <w:tabs>
        <w:tab w:val="center" w:pos="4510"/>
        <w:tab w:val="right" w:pos="9020"/>
      </w:tabs>
      <w:spacing w:line="360" w:lineRule="auto"/>
    </w:pPr>
    <w:rPr>
      <w:rFonts w:ascii="Arial" w:hAnsi="Arial"/>
      <w:sz w:val="18"/>
      <w:szCs w:val="18"/>
    </w:rPr>
  </w:style>
  <w:style w:type="paragraph" w:styleId="a5">
    <w:name w:val="Body Text First Indent"/>
    <w:basedOn w:val="a4"/>
    <w:link w:val="Char5"/>
    <w:rsid w:val="00F60575"/>
    <w:pPr>
      <w:spacing w:line="360" w:lineRule="auto"/>
      <w:ind w:firstLineChars="200" w:firstLine="420"/>
      <w:jc w:val="both"/>
    </w:pPr>
    <w:rPr>
      <w:rFonts w:ascii="Arial" w:hAnsi="Arial"/>
      <w:sz w:val="21"/>
      <w:szCs w:val="21"/>
    </w:rPr>
  </w:style>
  <w:style w:type="paragraph" w:customStyle="1" w:styleId="xml">
    <w:name w:val="xml"/>
    <w:basedOn w:val="a4"/>
    <w:rsid w:val="00140F45"/>
    <w:pPr>
      <w:spacing w:line="360" w:lineRule="auto"/>
    </w:pPr>
    <w:rPr>
      <w:rFonts w:ascii="Courier New" w:hAnsi="Courier New"/>
      <w:color w:val="008080"/>
      <w:sz w:val="18"/>
    </w:rPr>
  </w:style>
  <w:style w:type="paragraph" w:styleId="a9">
    <w:name w:val="Quote"/>
    <w:basedOn w:val="a4"/>
    <w:next w:val="a4"/>
    <w:link w:val="Char"/>
    <w:qFormat/>
    <w:rsid w:val="00140F45"/>
    <w:pPr>
      <w:autoSpaceDE/>
      <w:autoSpaceDN/>
      <w:adjustRightInd/>
      <w:spacing w:afterLines="30" w:line="312" w:lineRule="auto"/>
      <w:jc w:val="both"/>
    </w:pPr>
    <w:rPr>
      <w:i/>
      <w:kern w:val="2"/>
      <w:sz w:val="24"/>
    </w:rPr>
  </w:style>
  <w:style w:type="paragraph" w:customStyle="1" w:styleId="aff6">
    <w:name w:val="封面公司名称"/>
    <w:basedOn w:val="a4"/>
    <w:rsid w:val="00F60575"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character" w:styleId="aff7">
    <w:name w:val="Strong"/>
    <w:qFormat/>
    <w:rsid w:val="00F61B7D"/>
    <w:rPr>
      <w:b/>
      <w:bCs/>
    </w:rPr>
  </w:style>
  <w:style w:type="paragraph" w:styleId="aff8">
    <w:name w:val="Date"/>
    <w:basedOn w:val="a4"/>
    <w:next w:val="a4"/>
    <w:rsid w:val="00CD417B"/>
    <w:pPr>
      <w:ind w:leftChars="2500" w:left="100"/>
    </w:pPr>
  </w:style>
  <w:style w:type="paragraph" w:styleId="aff9">
    <w:name w:val="List Paragraph"/>
    <w:basedOn w:val="a4"/>
    <w:uiPriority w:val="34"/>
    <w:qFormat/>
    <w:rsid w:val="009B749E"/>
    <w:pPr>
      <w:ind w:firstLineChars="200" w:firstLine="420"/>
    </w:pPr>
  </w:style>
  <w:style w:type="table" w:styleId="affa">
    <w:name w:val="Table Grid"/>
    <w:basedOn w:val="a7"/>
    <w:rsid w:val="00F60575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04BF7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table" w:styleId="81">
    <w:name w:val="Table Grid 8"/>
    <w:basedOn w:val="a7"/>
    <w:rsid w:val="00D04BF7"/>
    <w:pPr>
      <w:widowControl w:val="0"/>
      <w:autoSpaceDE w:val="0"/>
      <w:autoSpaceDN w:val="0"/>
      <w:adjustRightInd w:val="0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Char4">
    <w:name w:val="页脚 Char"/>
    <w:link w:val="aff5"/>
    <w:rsid w:val="00B601FA"/>
    <w:rPr>
      <w:rFonts w:ascii="Arial" w:hAnsi="Arial"/>
      <w:sz w:val="18"/>
      <w:szCs w:val="18"/>
    </w:rPr>
  </w:style>
  <w:style w:type="paragraph" w:styleId="HTML">
    <w:name w:val="HTML Preformatted"/>
    <w:basedOn w:val="a4"/>
    <w:link w:val="HTMLChar"/>
    <w:uiPriority w:val="99"/>
    <w:unhideWhenUsed/>
    <w:rsid w:val="007E6F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宋体" w:hAnsi="宋体" w:cs="宋体"/>
      <w:sz w:val="24"/>
      <w:szCs w:val="24"/>
    </w:rPr>
  </w:style>
  <w:style w:type="character" w:customStyle="1" w:styleId="HTMLChar">
    <w:name w:val="HTML 预设格式 Char"/>
    <w:basedOn w:val="a6"/>
    <w:link w:val="HTML"/>
    <w:uiPriority w:val="99"/>
    <w:rsid w:val="007E6FF7"/>
    <w:rPr>
      <w:rFonts w:ascii="宋体" w:hAnsi="宋体" w:cs="宋体"/>
      <w:sz w:val="24"/>
      <w:szCs w:val="24"/>
    </w:rPr>
  </w:style>
  <w:style w:type="table" w:customStyle="1" w:styleId="affb">
    <w:name w:val="表样式"/>
    <w:basedOn w:val="a7"/>
    <w:rsid w:val="00F60575"/>
    <w:pPr>
      <w:jc w:val="both"/>
    </w:pPr>
    <w:rPr>
      <w:sz w:val="2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customStyle="1" w:styleId="ParaCharCharChar">
    <w:name w:val="默认段落字体 Para Char Char Char"/>
    <w:basedOn w:val="a4"/>
    <w:rsid w:val="00BE03F2"/>
    <w:pPr>
      <w:autoSpaceDE/>
      <w:autoSpaceDN/>
      <w:adjustRightInd/>
      <w:jc w:val="both"/>
    </w:pPr>
    <w:rPr>
      <w:rFonts w:ascii="Arial" w:hAnsi="Arial" w:cs="Arial"/>
      <w:kern w:val="2"/>
      <w:sz w:val="21"/>
      <w:szCs w:val="24"/>
    </w:rPr>
  </w:style>
  <w:style w:type="paragraph" w:customStyle="1" w:styleId="affc">
    <w:name w:val="表格列标题"/>
    <w:basedOn w:val="a4"/>
    <w:rsid w:val="00BE03F2"/>
    <w:pPr>
      <w:keepNext/>
      <w:jc w:val="center"/>
    </w:pPr>
    <w:rPr>
      <w:b/>
      <w:sz w:val="21"/>
    </w:rPr>
  </w:style>
  <w:style w:type="character" w:customStyle="1" w:styleId="apple-converted-space">
    <w:name w:val="apple-converted-space"/>
    <w:basedOn w:val="a6"/>
    <w:rsid w:val="00BC69EA"/>
  </w:style>
  <w:style w:type="table" w:customStyle="1" w:styleId="GridTable4Accent1">
    <w:name w:val="Grid Table 4 Accent 1"/>
    <w:basedOn w:val="a7"/>
    <w:uiPriority w:val="49"/>
    <w:rsid w:val="003D2D68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5">
    <w:name w:val="Grid Table 4 Accent 5"/>
    <w:basedOn w:val="a7"/>
    <w:uiPriority w:val="49"/>
    <w:rsid w:val="00C36D40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3Accent1">
    <w:name w:val="List Table 3 Accent 1"/>
    <w:basedOn w:val="a7"/>
    <w:uiPriority w:val="48"/>
    <w:rsid w:val="00C36D40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styleId="affd">
    <w:name w:val="Intense Emphasis"/>
    <w:basedOn w:val="a6"/>
    <w:uiPriority w:val="21"/>
    <w:qFormat/>
    <w:rsid w:val="00E4478F"/>
    <w:rPr>
      <w:i/>
      <w:iCs/>
      <w:color w:val="4F81BD" w:themeColor="accent1"/>
    </w:rPr>
  </w:style>
  <w:style w:type="paragraph" w:styleId="affe">
    <w:name w:val="Intense Quote"/>
    <w:basedOn w:val="a4"/>
    <w:next w:val="a4"/>
    <w:link w:val="Char6"/>
    <w:uiPriority w:val="30"/>
    <w:qFormat/>
    <w:rsid w:val="00044082"/>
    <w:pPr>
      <w:pBdr>
        <w:bottom w:val="single" w:sz="4" w:space="4" w:color="4F81BD"/>
      </w:pBdr>
      <w:spacing w:before="200" w:after="280" w:line="288" w:lineRule="auto"/>
      <w:ind w:left="936" w:right="936"/>
      <w:jc w:val="both"/>
    </w:pPr>
    <w:rPr>
      <w:b/>
      <w:bCs/>
      <w:i/>
      <w:iCs/>
      <w:color w:val="4F81BD"/>
      <w:lang w:val="x-none" w:eastAsia="x-none"/>
    </w:rPr>
  </w:style>
  <w:style w:type="character" w:customStyle="1" w:styleId="Char6">
    <w:name w:val="明显引用 Char"/>
    <w:basedOn w:val="a6"/>
    <w:link w:val="affe"/>
    <w:uiPriority w:val="30"/>
    <w:rsid w:val="00044082"/>
    <w:rPr>
      <w:b/>
      <w:bCs/>
      <w:i/>
      <w:iCs/>
      <w:color w:val="4F81BD"/>
      <w:lang w:val="x-none" w:eastAsia="x-none"/>
    </w:rPr>
  </w:style>
  <w:style w:type="character" w:customStyle="1" w:styleId="Char5">
    <w:name w:val="正文首行缩进 Char"/>
    <w:link w:val="a5"/>
    <w:rsid w:val="00625DBF"/>
    <w:rPr>
      <w:rFonts w:ascii="Arial" w:hAnsi="Arial"/>
      <w:sz w:val="21"/>
      <w:szCs w:val="21"/>
    </w:rPr>
  </w:style>
  <w:style w:type="character" w:customStyle="1" w:styleId="4Char">
    <w:name w:val="标题 4 Char"/>
    <w:aliases w:val="PIM 4 Char,H4 Char,h4 Char,bullet Char,bl Char,bb Char,sect 1.2.3.4 Char,Ref Heading 1 Char,rh1 Char,Heading sql Char,heading 4TOC Char,H41 Char,H42 Char,H43 Char,H44 Char,H45 Char,H46 Char,H47 Char,H48 Char,H49 Char,H410 Char,H411 Char"/>
    <w:basedOn w:val="a6"/>
    <w:link w:val="4"/>
    <w:rsid w:val="003473E8"/>
    <w:rPr>
      <w:rFonts w:ascii="Arial" w:eastAsia="黑体" w:hAnsi="Arial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38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30956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02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333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456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12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9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0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39478">
                  <w:marLeft w:val="450"/>
                  <w:marRight w:val="45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6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9830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1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3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074961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78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42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tools.ietf.org/html/rfc1738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&#25991;&#26723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D158F9-5DB6-425E-BF06-84B391A41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文档模板.dot</Template>
  <TotalTime>617</TotalTime>
  <Pages>29</Pages>
  <Words>2664</Words>
  <Characters>15188</Characters>
  <Application>Microsoft Office Word</Application>
  <DocSecurity>0</DocSecurity>
  <Lines>126</Lines>
  <Paragraphs>35</Paragraphs>
  <ScaleCrop>false</ScaleCrop>
  <Company>cplatform</Company>
  <LinksUpToDate>false</LinksUpToDate>
  <CharactersWithSpaces>17817</CharactersWithSpaces>
  <SharedDoc>false</SharedDoc>
  <HLinks>
    <vt:vector size="102" baseType="variant">
      <vt:variant>
        <vt:i4>1835063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_Toc313439473</vt:lpwstr>
      </vt:variant>
      <vt:variant>
        <vt:i4>1835063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_Toc313439472</vt:lpwstr>
      </vt:variant>
      <vt:variant>
        <vt:i4>1835063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_Toc313439471</vt:lpwstr>
      </vt:variant>
      <vt:variant>
        <vt:i4>1835063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_Toc313439470</vt:lpwstr>
      </vt:variant>
      <vt:variant>
        <vt:i4>1900599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_Toc313439469</vt:lpwstr>
      </vt:variant>
      <vt:variant>
        <vt:i4>1900599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_Toc313439468</vt:lpwstr>
      </vt:variant>
      <vt:variant>
        <vt:i4>1900599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_Toc313439467</vt:lpwstr>
      </vt:variant>
      <vt:variant>
        <vt:i4>1900599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_Toc313439466</vt:lpwstr>
      </vt:variant>
      <vt:variant>
        <vt:i4>1900599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_Toc313439465</vt:lpwstr>
      </vt:variant>
      <vt:variant>
        <vt:i4>1900599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_Toc313439464</vt:lpwstr>
      </vt:variant>
      <vt:variant>
        <vt:i4>1900599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_Toc313439463</vt:lpwstr>
      </vt:variant>
      <vt:variant>
        <vt:i4>1900599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_Toc313439462</vt:lpwstr>
      </vt:variant>
      <vt:variant>
        <vt:i4>1900599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_Toc313439461</vt:lpwstr>
      </vt:variant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_Toc313439460</vt:lpwstr>
      </vt:variant>
      <vt:variant>
        <vt:i4>1966135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_Toc313439456</vt:lpwstr>
      </vt:variant>
      <vt:variant>
        <vt:i4>1966135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_Toc313439455</vt:lpwstr>
      </vt:variant>
      <vt:variant>
        <vt:i4>1966135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_Toc313439454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chengyao</dc:creator>
  <cp:lastModifiedBy>Sky123.Org</cp:lastModifiedBy>
  <cp:revision>196</cp:revision>
  <cp:lastPrinted>2011-07-04T09:26:00Z</cp:lastPrinted>
  <dcterms:created xsi:type="dcterms:W3CDTF">2013-09-05T00:57:00Z</dcterms:created>
  <dcterms:modified xsi:type="dcterms:W3CDTF">2013-12-03T08:29:00Z</dcterms:modified>
</cp:coreProperties>
</file>